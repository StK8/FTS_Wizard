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DD417" w14:textId="77777777" w:rsidR="00D02CCC" w:rsidRPr="006755CA" w:rsidRDefault="00D02CCC" w:rsidP="00D02CCC">
      <w:pPr>
        <w:jc w:val="center"/>
        <w:rPr>
          <w:rFonts w:ascii="Univers LT Std 57 Cn" w:hAnsi="Univers LT Std 57 Cn"/>
          <w:noProof/>
        </w:rPr>
      </w:pPr>
    </w:p>
    <w:p w14:paraId="540E63AD" w14:textId="77777777" w:rsidR="00D02CCC" w:rsidRPr="006755CA" w:rsidRDefault="00D02CCC" w:rsidP="00D02CCC">
      <w:pPr>
        <w:jc w:val="center"/>
        <w:rPr>
          <w:rFonts w:ascii="Univers LT Std 57 Cn" w:hAnsi="Univers LT Std 57 Cn"/>
          <w:noProof/>
        </w:rPr>
      </w:pPr>
    </w:p>
    <w:p w14:paraId="4712BE36" w14:textId="77777777" w:rsidR="00D02CCC" w:rsidRPr="006755CA" w:rsidRDefault="00D02CCC" w:rsidP="00D02CCC">
      <w:pPr>
        <w:jc w:val="center"/>
        <w:rPr>
          <w:rFonts w:ascii="Univers LT Std 57 Cn" w:hAnsi="Univers LT Std 57 Cn"/>
          <w:noProof/>
        </w:rPr>
      </w:pPr>
    </w:p>
    <w:p w14:paraId="3517F9B4" w14:textId="77777777" w:rsidR="00D02CCC" w:rsidRPr="006755CA" w:rsidRDefault="00D02CCC" w:rsidP="00D02CCC">
      <w:pPr>
        <w:jc w:val="center"/>
        <w:rPr>
          <w:rFonts w:ascii="Univers LT Std 57 Cn" w:hAnsi="Univers LT Std 57 Cn"/>
          <w:noProof/>
        </w:rPr>
      </w:pPr>
    </w:p>
    <w:p w14:paraId="73D3514B" w14:textId="77777777" w:rsidR="00D02CCC" w:rsidRPr="006755CA" w:rsidRDefault="00D02CCC" w:rsidP="00D02CCC">
      <w:pPr>
        <w:jc w:val="center"/>
        <w:rPr>
          <w:rFonts w:ascii="Univers LT Std 57 Cn" w:hAnsi="Univers LT Std 57 Cn"/>
          <w:noProof/>
        </w:rPr>
      </w:pPr>
    </w:p>
    <w:p w14:paraId="0CE2A176" w14:textId="5A557497" w:rsidR="00D02CCC" w:rsidRPr="0068608B" w:rsidRDefault="0068608B" w:rsidP="00D02CCC">
      <w:pPr>
        <w:jc w:val="center"/>
        <w:rPr>
          <w:rFonts w:ascii="Univers LT Std 57 Cn" w:hAnsi="Univers LT Std 57 Cn"/>
          <w:noProof/>
          <w:sz w:val="30"/>
          <w:szCs w:val="36"/>
        </w:rPr>
      </w:pPr>
      <w:r w:rsidRPr="0068608B">
        <w:rPr>
          <w:rFonts w:ascii="Univers LT Std 57 Cn" w:hAnsi="Univers LT Std 57 Cn"/>
          <w:noProof/>
          <w:sz w:val="30"/>
          <w:szCs w:val="36"/>
        </w:rPr>
        <w:t>&lt;C</w:t>
      </w:r>
      <w:r w:rsidR="00C427A6">
        <w:rPr>
          <w:rFonts w:ascii="Univers LT Std 57 Cn" w:hAnsi="Univers LT Std 57 Cn"/>
          <w:noProof/>
          <w:sz w:val="30"/>
          <w:szCs w:val="36"/>
        </w:rPr>
        <w:t>OMPANY_LOGO</w:t>
      </w:r>
      <w:r w:rsidRPr="0068608B">
        <w:rPr>
          <w:rFonts w:ascii="Univers LT Std 57 Cn" w:hAnsi="Univers LT Std 57 Cn"/>
          <w:noProof/>
          <w:sz w:val="30"/>
          <w:szCs w:val="36"/>
        </w:rPr>
        <w:t>&gt;</w:t>
      </w:r>
    </w:p>
    <w:p w14:paraId="6D58DF0A" w14:textId="77777777" w:rsidR="00D02CCC" w:rsidRPr="006755CA" w:rsidRDefault="00D02CCC" w:rsidP="00D02CCC">
      <w:pPr>
        <w:jc w:val="center"/>
        <w:rPr>
          <w:rFonts w:ascii="Univers LT Std 57 Cn" w:hAnsi="Univers LT Std 57 Cn"/>
          <w:noProof/>
        </w:rPr>
      </w:pPr>
    </w:p>
    <w:p w14:paraId="6F0E398D" w14:textId="505A45F4" w:rsidR="00D02CCC" w:rsidRPr="006755CA" w:rsidRDefault="0068608B" w:rsidP="00D02CCC">
      <w:pPr>
        <w:widowControl/>
        <w:pBdr>
          <w:bottom w:val="single" w:sz="8" w:space="4" w:color="4F81BD"/>
        </w:pBdr>
        <w:spacing w:after="300" w:line="240" w:lineRule="auto"/>
        <w:contextualSpacing/>
        <w:jc w:val="both"/>
        <w:rPr>
          <w:rFonts w:ascii="Univers LT Std 57 Cn" w:eastAsia="Times New Roman" w:hAnsi="Univers LT Std 57 Cn" w:cs="Times New Roman"/>
          <w:color w:val="17365D"/>
          <w:spacing w:val="5"/>
          <w:kern w:val="28"/>
          <w:sz w:val="52"/>
          <w:szCs w:val="52"/>
        </w:rPr>
      </w:pPr>
      <w:r>
        <w:rPr>
          <w:rFonts w:ascii="Univers LT Std 57 Cn" w:eastAsia="Times New Roman" w:hAnsi="Univers LT Std 57 Cn" w:cs="Times New Roman"/>
          <w:color w:val="17365D"/>
          <w:spacing w:val="5"/>
          <w:kern w:val="28"/>
          <w:sz w:val="52"/>
          <w:szCs w:val="52"/>
        </w:rPr>
        <w:t>&lt;</w:t>
      </w:r>
      <w:r w:rsidR="003975D2">
        <w:rPr>
          <w:rFonts w:ascii="Univers LT Std 57 Cn" w:eastAsia="Times New Roman" w:hAnsi="Univers LT Std 57 Cn" w:cs="Times New Roman"/>
          <w:color w:val="17365D"/>
          <w:spacing w:val="5"/>
          <w:kern w:val="28"/>
          <w:sz w:val="52"/>
          <w:szCs w:val="52"/>
        </w:rPr>
        <w:t>COMPANY_DESCRIPTION</w:t>
      </w:r>
      <w:r>
        <w:rPr>
          <w:rFonts w:ascii="Univers LT Std 57 Cn" w:eastAsia="Times New Roman" w:hAnsi="Univers LT Std 57 Cn" w:cs="Times New Roman"/>
          <w:color w:val="17365D"/>
          <w:spacing w:val="5"/>
          <w:kern w:val="28"/>
          <w:sz w:val="52"/>
          <w:szCs w:val="52"/>
        </w:rPr>
        <w:t>&gt;</w:t>
      </w:r>
    </w:p>
    <w:p w14:paraId="0FC2D741" w14:textId="77777777" w:rsidR="00D02CCC" w:rsidRPr="006755CA" w:rsidRDefault="00D02CCC" w:rsidP="00D02CCC">
      <w:pPr>
        <w:jc w:val="center"/>
        <w:rPr>
          <w:rFonts w:ascii="Univers LT Std 57 Cn" w:hAnsi="Univers LT Std 57 Cn"/>
        </w:rPr>
      </w:pPr>
    </w:p>
    <w:p w14:paraId="40C883FF" w14:textId="77777777" w:rsidR="00D02CCC" w:rsidRPr="006755CA" w:rsidRDefault="00D02CCC" w:rsidP="00D02CCC">
      <w:pPr>
        <w:jc w:val="center"/>
        <w:rPr>
          <w:rFonts w:ascii="Univers LT Std 57 Cn" w:hAnsi="Univers LT Std 57 Cn"/>
        </w:rPr>
      </w:pPr>
    </w:p>
    <w:p w14:paraId="677CADFE" w14:textId="77777777" w:rsidR="00D02CCC" w:rsidRPr="006755CA" w:rsidRDefault="00D02CCC" w:rsidP="00D02CCC">
      <w:pPr>
        <w:jc w:val="center"/>
        <w:rPr>
          <w:rFonts w:ascii="Univers LT Std 57 Cn" w:hAnsi="Univers LT Std 57 Cn"/>
        </w:rPr>
      </w:pPr>
    </w:p>
    <w:p w14:paraId="352BD9BE" w14:textId="74824D73" w:rsidR="00D02CCC" w:rsidRPr="006755CA" w:rsidRDefault="00CD644A" w:rsidP="00D02CCC">
      <w:pPr>
        <w:pStyle w:val="Subtitle"/>
        <w:numPr>
          <w:ilvl w:val="0"/>
          <w:numId w:val="0"/>
        </w:numPr>
        <w:jc w:val="center"/>
        <w:rPr>
          <w:rFonts w:ascii="Univers LT Std 57 Cn" w:hAnsi="Univers LT Std 57 Cn"/>
        </w:rPr>
      </w:pPr>
      <w:r>
        <w:rPr>
          <w:rFonts w:ascii="Univers LT Std 57 Cn" w:hAnsi="Univers LT Std 57 Cn"/>
          <w:highlight w:val="yellow"/>
        </w:rPr>
        <w:t>&lt;WELL_NAME_DIAMETER&gt;</w:t>
      </w:r>
      <w:r w:rsidR="00D02CCC" w:rsidRPr="006157E2">
        <w:rPr>
          <w:rFonts w:ascii="Univers LT Std 57 Cn" w:hAnsi="Univers LT Std 57 Cn"/>
        </w:rPr>
        <w:t xml:space="preserve"> </w:t>
      </w:r>
      <w:r w:rsidR="007E00B1">
        <w:rPr>
          <w:rFonts w:ascii="Univers LT Std 57 Cn" w:hAnsi="Univers LT Std 57 Cn"/>
          <w:highlight w:val="yellow"/>
        </w:rPr>
        <w:t>&lt;TOOLS-LIST&gt;</w:t>
      </w:r>
      <w:r w:rsidR="004F08C0" w:rsidRPr="006157E2">
        <w:rPr>
          <w:rFonts w:ascii="Univers LT Std 57 Cn" w:hAnsi="Univers LT Std 57 Cn"/>
        </w:rPr>
        <w:t>-GR</w:t>
      </w:r>
      <w:r w:rsidR="00D02CCC" w:rsidRPr="006755CA">
        <w:rPr>
          <w:rFonts w:ascii="Univers LT Std 57 Cn" w:hAnsi="Univers LT Std 57 Cn"/>
        </w:rPr>
        <w:t xml:space="preserve"> Final Report</w:t>
      </w:r>
    </w:p>
    <w:p w14:paraId="6E4D1A26" w14:textId="77777777" w:rsidR="00D02CCC" w:rsidRPr="006755CA" w:rsidRDefault="00D02CCC" w:rsidP="00D02CCC">
      <w:pPr>
        <w:rPr>
          <w:rFonts w:ascii="Univers LT Std 57 Cn" w:hAnsi="Univers LT Std 57 Cn"/>
        </w:rPr>
      </w:pPr>
    </w:p>
    <w:p w14:paraId="1EF112A0" w14:textId="77777777" w:rsidR="00D02CCC" w:rsidRPr="006755CA" w:rsidRDefault="00D02CCC" w:rsidP="00D02CCC">
      <w:pPr>
        <w:rPr>
          <w:rFonts w:ascii="Univers LT Std 57 Cn" w:hAnsi="Univers LT Std 57 Cn"/>
        </w:rPr>
      </w:pPr>
    </w:p>
    <w:tbl>
      <w:tblPr>
        <w:tblW w:w="7620" w:type="dxa"/>
        <w:jc w:val="center"/>
        <w:tblLook w:val="04A0" w:firstRow="1" w:lastRow="0" w:firstColumn="1" w:lastColumn="0" w:noHBand="0" w:noVBand="1"/>
      </w:tblPr>
      <w:tblGrid>
        <w:gridCol w:w="3520"/>
        <w:gridCol w:w="4100"/>
      </w:tblGrid>
      <w:tr w:rsidR="00D02CCC" w:rsidRPr="006755CA" w14:paraId="207035AF" w14:textId="77777777" w:rsidTr="00013FEA">
        <w:trPr>
          <w:trHeight w:val="330"/>
          <w:jc w:val="center"/>
        </w:trPr>
        <w:tc>
          <w:tcPr>
            <w:tcW w:w="7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/>
            <w:vAlign w:val="center"/>
          </w:tcPr>
          <w:p w14:paraId="2164507B" w14:textId="4FD44255" w:rsidR="00D02CCC" w:rsidRPr="004F6992" w:rsidRDefault="00706755" w:rsidP="00013FEA">
            <w:pPr>
              <w:widowControl/>
              <w:spacing w:line="240" w:lineRule="auto"/>
              <w:jc w:val="center"/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 w:rsidRPr="00112E4A">
              <w:rPr>
                <w:rFonts w:ascii="Univers LT Std 57 Cn" w:eastAsia="Times New Roman" w:hAnsi="Univers LT Std 57 Cn" w:cs="Calibri"/>
                <w:sz w:val="24"/>
                <w:szCs w:val="24"/>
              </w:rPr>
              <w:t>&lt;WELL_NAME&gt;</w:t>
            </w:r>
          </w:p>
        </w:tc>
      </w:tr>
      <w:tr w:rsidR="00D02CCC" w:rsidRPr="006755CA" w14:paraId="7E5BF7ED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83A7E" w14:textId="77777777" w:rsidR="00D02CCC" w:rsidRPr="006755CA" w:rsidRDefault="00D02CCC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Field: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8A4EE" w14:textId="6D8392B4" w:rsidR="00D02CCC" w:rsidRPr="00A17626" w:rsidRDefault="00FF7ED5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&lt;FIELD_NAME&gt;</w:t>
            </w:r>
          </w:p>
        </w:tc>
      </w:tr>
      <w:tr w:rsidR="004B6D4F" w:rsidRPr="006755CA" w14:paraId="53AB4540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34B84" w14:textId="77777777" w:rsidR="004B6D4F" w:rsidRPr="006755CA" w:rsidRDefault="004B6D4F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</w:rPr>
              <w:t>Reservoirs: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4C9B8" w14:textId="0F8721A7" w:rsidR="004B6D4F" w:rsidRPr="00A17626" w:rsidRDefault="00B54F67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&lt;FORMATIONS&gt;</w:t>
            </w:r>
          </w:p>
        </w:tc>
      </w:tr>
      <w:tr w:rsidR="00D02CCC" w:rsidRPr="006755CA" w14:paraId="2CCE63C7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C84EF" w14:textId="77777777" w:rsidR="00D02CCC" w:rsidRPr="006755CA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Well: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4B91C" w14:textId="22D57CEB" w:rsidR="00D02CCC" w:rsidRPr="00A17626" w:rsidRDefault="00706755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 w:rsidRPr="00FF7ED5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&lt;WELL_NAME&gt;</w:t>
            </w:r>
          </w:p>
        </w:tc>
      </w:tr>
      <w:tr w:rsidR="00D02CCC" w:rsidRPr="006755CA" w14:paraId="0CC936BF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6A5C2" w14:textId="77777777" w:rsidR="00D02CCC" w:rsidRPr="006755CA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Hole size: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1BC7F" w14:textId="0DB18236" w:rsidR="00D02CCC" w:rsidRPr="00A17626" w:rsidRDefault="00FE3441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&lt;WELL_DIAMETER&gt;</w:t>
            </w:r>
          </w:p>
        </w:tc>
      </w:tr>
      <w:tr w:rsidR="00D02CCC" w:rsidRPr="006755CA" w14:paraId="60F51934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5F25D" w14:textId="77777777" w:rsidR="00D02CCC" w:rsidRPr="006755CA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Mud Type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6F9D5E" w14:textId="77777777" w:rsidR="00D02CCC" w:rsidRPr="00A17626" w:rsidRDefault="00755FCB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bookmarkStart w:id="0" w:name="_Hlk52147617"/>
            <w:r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OBM (14</w:t>
            </w:r>
            <w:r w:rsidR="00344A6F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% Water</w:t>
            </w:r>
            <w:bookmarkEnd w:id="0"/>
            <w:r w:rsidR="00E31C41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 xml:space="preserve">, </w:t>
            </w:r>
            <w:r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71</w:t>
            </w:r>
            <w:r w:rsidR="00E31C41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 xml:space="preserve">% Oil, </w:t>
            </w:r>
            <w:r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15</w:t>
            </w:r>
            <w:r w:rsidR="00E31C41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% Solids</w:t>
            </w:r>
            <w:r w:rsidR="00344A6F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)</w:t>
            </w:r>
          </w:p>
        </w:tc>
      </w:tr>
      <w:tr w:rsidR="00D02CCC" w:rsidRPr="006755CA" w14:paraId="2A77E1A0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4DC0C" w14:textId="77777777" w:rsidR="00D02CCC" w:rsidRPr="006755CA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Mud Weight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0A9160" w14:textId="77777777" w:rsidR="00D02CCC" w:rsidRPr="00A17626" w:rsidRDefault="00C823D8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70</w:t>
            </w:r>
            <w:r w:rsidR="00D02CCC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 xml:space="preserve"> pcf</w:t>
            </w:r>
          </w:p>
        </w:tc>
      </w:tr>
      <w:tr w:rsidR="00D02CCC" w:rsidRPr="006755CA" w14:paraId="2ABEEE47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7711E" w14:textId="77777777" w:rsidR="00D02CCC" w:rsidRPr="002D71A9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2D71A9">
              <w:rPr>
                <w:rFonts w:ascii="Univers LT Std 57 Cn" w:eastAsia="Times New Roman" w:hAnsi="Univers LT Std 57 Cn" w:cs="Calibri"/>
                <w:sz w:val="24"/>
                <w:szCs w:val="24"/>
              </w:rPr>
              <w:t>Logging Started: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7C5E" w14:textId="77777777" w:rsidR="00D02CCC" w:rsidRPr="00A17626" w:rsidRDefault="008E4638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23</w:t>
            </w:r>
            <w:r w:rsidR="00D02CCC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-</w:t>
            </w:r>
            <w:r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Feb</w:t>
            </w:r>
            <w:r w:rsidR="00D02CCC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-</w:t>
            </w:r>
            <w:r w:rsidR="00C62EEC"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2</w:t>
            </w:r>
            <w:r w:rsidRPr="00A17626"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024</w:t>
            </w:r>
          </w:p>
        </w:tc>
      </w:tr>
      <w:tr w:rsidR="00D02CCC" w:rsidRPr="006755CA" w14:paraId="12BF7A97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7E23F" w14:textId="77777777" w:rsidR="00D02CCC" w:rsidRPr="006755CA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Rig: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F7D88" w14:textId="46AB3EB9" w:rsidR="00D02CCC" w:rsidRPr="00A17626" w:rsidRDefault="000911CE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&lt;RIG_NAME&gt;</w:t>
            </w:r>
          </w:p>
        </w:tc>
      </w:tr>
      <w:tr w:rsidR="00D02CCC" w:rsidRPr="006755CA" w14:paraId="166B7818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E9E76" w14:textId="77777777" w:rsidR="00D02CCC" w:rsidRPr="006755CA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Service Company: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20A21" w14:textId="25B13CCD" w:rsidR="00D02CCC" w:rsidRPr="00A17626" w:rsidRDefault="00EF2A7D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&lt;SERVICE_COMP_NAME&gt;</w:t>
            </w:r>
          </w:p>
        </w:tc>
      </w:tr>
      <w:tr w:rsidR="00D02CCC" w:rsidRPr="006755CA" w14:paraId="6DA6EC84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AFDF9" w14:textId="77777777" w:rsidR="00D02CCC" w:rsidRPr="006755CA" w:rsidRDefault="00D02CCC" w:rsidP="00D02CCC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6755CA">
              <w:rPr>
                <w:rFonts w:ascii="Univers LT Std 57 Cn" w:eastAsia="Times New Roman" w:hAnsi="Univers LT Std 57 Cn" w:cs="Calibri"/>
                <w:sz w:val="24"/>
                <w:szCs w:val="24"/>
              </w:rPr>
              <w:t>Tool Type: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DF759" w14:textId="17CC6BAD" w:rsidR="00D02CCC" w:rsidRPr="00A17626" w:rsidRDefault="00BF570A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&lt;TOOLS_LIST&gt;</w:t>
            </w:r>
          </w:p>
        </w:tc>
      </w:tr>
      <w:tr w:rsidR="00D02CCC" w:rsidRPr="006755CA" w14:paraId="02CBD71D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C8654" w14:textId="77777777" w:rsidR="00D02CCC" w:rsidRPr="002D71A9" w:rsidRDefault="00D02CCC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2D71A9">
              <w:rPr>
                <w:rFonts w:ascii="Univers LT Std 57 Cn" w:eastAsia="Times New Roman" w:hAnsi="Univers LT Std 57 Cn" w:cs="Calibri"/>
                <w:sz w:val="24"/>
                <w:szCs w:val="24"/>
              </w:rPr>
              <w:t>Formation Evaluation Analysis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4A2074" w14:textId="185D6177" w:rsidR="00D02CCC" w:rsidRPr="00A17626" w:rsidRDefault="00452F08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&lt;RES_ENG&gt;</w:t>
            </w:r>
          </w:p>
        </w:tc>
      </w:tr>
      <w:tr w:rsidR="00D02CCC" w:rsidRPr="006755CA" w14:paraId="65855953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82643" w14:textId="77777777" w:rsidR="00D02CCC" w:rsidRPr="002D71A9" w:rsidRDefault="00D02CCC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2D71A9">
              <w:rPr>
                <w:rFonts w:ascii="Univers LT Std 57 Cn" w:eastAsia="Times New Roman" w:hAnsi="Univers LT Std 57 Cn" w:cs="Calibri"/>
                <w:sz w:val="24"/>
                <w:szCs w:val="24"/>
              </w:rPr>
              <w:t>Logging Engineer: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0B10F" w14:textId="09721F62" w:rsidR="00D02CCC" w:rsidRPr="00A17626" w:rsidRDefault="00452F08" w:rsidP="00013FEA">
            <w:pPr>
              <w:rPr>
                <w:rFonts w:ascii="Univers LT Std 57 Cn" w:eastAsia="Times New Roman" w:hAnsi="Univers LT Std 57 Cn" w:cs="Calibri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color w:val="000000"/>
                <w:sz w:val="24"/>
                <w:szCs w:val="24"/>
                <w:highlight w:val="yellow"/>
              </w:rPr>
              <w:t>&lt;FIELD_ENG&gt;</w:t>
            </w:r>
          </w:p>
        </w:tc>
      </w:tr>
      <w:tr w:rsidR="00D02CCC" w:rsidRPr="006755CA" w14:paraId="161DD7F8" w14:textId="77777777" w:rsidTr="00013FEA">
        <w:trPr>
          <w:trHeight w:val="330"/>
          <w:jc w:val="center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ACEE" w14:textId="77777777" w:rsidR="00D02CCC" w:rsidRPr="002D71A9" w:rsidRDefault="00D02CCC" w:rsidP="00013FEA">
            <w:pPr>
              <w:widowControl/>
              <w:spacing w:line="240" w:lineRule="auto"/>
              <w:rPr>
                <w:rFonts w:ascii="Univers LT Std 57 Cn" w:eastAsia="Times New Roman" w:hAnsi="Univers LT Std 57 Cn" w:cs="Calibri"/>
                <w:sz w:val="24"/>
                <w:szCs w:val="24"/>
              </w:rPr>
            </w:pPr>
            <w:r w:rsidRPr="002D71A9">
              <w:rPr>
                <w:rFonts w:ascii="Univers LT Std 57 Cn" w:eastAsia="Times New Roman" w:hAnsi="Univers LT Std 57 Cn" w:cs="Calibri"/>
                <w:sz w:val="24"/>
                <w:szCs w:val="24"/>
              </w:rPr>
              <w:t>RDD Engineer: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6EFE4" w14:textId="0DCE8E21" w:rsidR="00D02CCC" w:rsidRPr="00A17626" w:rsidRDefault="00452F08" w:rsidP="00013FEA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  <w:t>&lt;RDD_ENG&gt;</w:t>
            </w:r>
          </w:p>
        </w:tc>
      </w:tr>
    </w:tbl>
    <w:p w14:paraId="11F30C47" w14:textId="77777777" w:rsidR="00D02CCC" w:rsidRPr="006755CA" w:rsidRDefault="00D02CCC">
      <w:pPr>
        <w:rPr>
          <w:rFonts w:ascii="Univers LT Std 57 Cn" w:hAnsi="Univers LT Std 57 Cn"/>
        </w:rPr>
      </w:pPr>
      <w:r w:rsidRPr="006755CA">
        <w:rPr>
          <w:rFonts w:ascii="Univers LT Std 57 Cn" w:hAnsi="Univers LT Std 57 Cn"/>
        </w:rPr>
        <w:t xml:space="preserve"> </w:t>
      </w:r>
      <w:r w:rsidRPr="006755CA">
        <w:rPr>
          <w:rFonts w:ascii="Univers LT Std 57 Cn" w:hAnsi="Univers LT Std 57 Cn"/>
        </w:rPr>
        <w:br w:type="page"/>
      </w:r>
    </w:p>
    <w:tbl>
      <w:tblPr>
        <w:tblW w:w="10465" w:type="dxa"/>
        <w:jc w:val="center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60"/>
        <w:gridCol w:w="4211"/>
        <w:gridCol w:w="4067"/>
        <w:gridCol w:w="27"/>
      </w:tblGrid>
      <w:tr w:rsidR="00805555" w:rsidRPr="006755CA" w14:paraId="64313DF0" w14:textId="77777777" w:rsidTr="0031040B">
        <w:trPr>
          <w:trHeight w:val="936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342AC8B3" w14:textId="77777777" w:rsidR="00805555" w:rsidRPr="006755CA" w:rsidRDefault="00805555" w:rsidP="0031040B">
            <w:pPr>
              <w:spacing w:line="400" w:lineRule="atLeast"/>
              <w:rPr>
                <w:rStyle w:val="SLBInSituProDocCoverFontArial20"/>
                <w:rFonts w:ascii="Univers LT Std 57 Cn" w:hAnsi="Univers LT Std 57 Cn"/>
                <w:sz w:val="28"/>
              </w:rPr>
            </w:pPr>
            <w:r w:rsidRPr="006755CA">
              <w:rPr>
                <w:rStyle w:val="SLBInSituProDocCoverFontArial20"/>
                <w:rFonts w:ascii="Univers LT Std 57 Cn" w:hAnsi="Univers LT Std 57 Cn"/>
                <w:sz w:val="28"/>
              </w:rPr>
              <w:lastRenderedPageBreak/>
              <w:t>Company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68624AC0" w14:textId="36C8F171" w:rsidR="00805555" w:rsidRPr="006755CA" w:rsidRDefault="004F37E0" w:rsidP="0031040B">
            <w:pPr>
              <w:spacing w:line="400" w:lineRule="atLeast"/>
              <w:rPr>
                <w:rStyle w:val="SLBInSituProDocCoverFontArial20B"/>
                <w:rFonts w:ascii="Univers LT Std 57 Cn" w:hAnsi="Univers LT Std 57 Cn"/>
                <w:sz w:val="28"/>
              </w:rPr>
            </w:pPr>
            <w:r>
              <w:rPr>
                <w:rStyle w:val="SLBInSituProDocCoverFontArial20B"/>
                <w:rFonts w:ascii="Univers LT Std 57 Cn" w:hAnsi="Univers LT Std 57 Cn"/>
                <w:sz w:val="28"/>
              </w:rPr>
              <w:t>&lt;COMP_NAME&gt;</w:t>
            </w:r>
          </w:p>
        </w:tc>
        <w:tc>
          <w:tcPr>
            <w:tcW w:w="4094" w:type="dxa"/>
            <w:gridSpan w:val="2"/>
            <w:vAlign w:val="center"/>
          </w:tcPr>
          <w:p w14:paraId="1DDA8BC8" w14:textId="77777777" w:rsidR="00805555" w:rsidRPr="006755CA" w:rsidRDefault="00805555" w:rsidP="0031040B">
            <w:pPr>
              <w:jc w:val="center"/>
              <w:rPr>
                <w:rFonts w:ascii="Univers LT Std 57 Cn" w:hAnsi="Univers LT Std 57 Cn"/>
              </w:rPr>
            </w:pPr>
          </w:p>
        </w:tc>
      </w:tr>
      <w:tr w:rsidR="00805555" w:rsidRPr="006755CA" w14:paraId="59C65D13" w14:textId="77777777" w:rsidTr="0031040B">
        <w:trPr>
          <w:gridAfter w:val="1"/>
          <w:wAfter w:w="27" w:type="dxa"/>
          <w:trHeight w:val="936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50220890" w14:textId="77777777" w:rsidR="00805555" w:rsidRPr="006755CA" w:rsidRDefault="00805555" w:rsidP="0031040B">
            <w:pPr>
              <w:spacing w:line="400" w:lineRule="atLeast"/>
              <w:rPr>
                <w:rStyle w:val="SLBInSituProDocCoverFontArial20"/>
                <w:rFonts w:ascii="Univers LT Std 57 Cn" w:hAnsi="Univers LT Std 57 Cn"/>
                <w:sz w:val="28"/>
              </w:rPr>
            </w:pPr>
            <w:r w:rsidRPr="006755CA">
              <w:rPr>
                <w:rStyle w:val="SLBInSituProDocCoverFontArial20"/>
                <w:rFonts w:ascii="Univers LT Std 57 Cn" w:hAnsi="Univers LT Std 57 Cn"/>
                <w:sz w:val="28"/>
              </w:rPr>
              <w:t>Well Name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44AF5720" w14:textId="5316867E" w:rsidR="00805555" w:rsidRPr="006153D1" w:rsidRDefault="001F14A4" w:rsidP="0031040B">
            <w:pPr>
              <w:spacing w:line="400" w:lineRule="atLeast"/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</w:pPr>
            <w:r w:rsidRPr="00796BCA"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  <w:t>&lt;WELL_NAME&gt;</w:t>
            </w:r>
          </w:p>
        </w:tc>
        <w:tc>
          <w:tcPr>
            <w:tcW w:w="4067" w:type="dxa"/>
            <w:vMerge w:val="restart"/>
            <w:vAlign w:val="center"/>
          </w:tcPr>
          <w:p w14:paraId="35366FED" w14:textId="77777777" w:rsidR="00805555" w:rsidRPr="00A67DAE" w:rsidRDefault="00D802AD" w:rsidP="0031040B">
            <w:pPr>
              <w:jc w:val="center"/>
              <w:rPr>
                <w:rFonts w:ascii="Univers LT Std 57 Cn" w:hAnsi="Univers LT Std 57 Cn"/>
                <w:noProof/>
                <w:sz w:val="28"/>
                <w:szCs w:val="32"/>
              </w:rPr>
            </w:pPr>
            <w:r w:rsidRPr="00A67DAE">
              <w:rPr>
                <w:rFonts w:ascii="Univers LT Std 57 Cn" w:hAnsi="Univers LT Std 57 Cn"/>
                <w:noProof/>
                <w:sz w:val="28"/>
                <w:szCs w:val="32"/>
              </w:rPr>
              <w:t>&lt;Company logo1&gt;</w:t>
            </w:r>
          </w:p>
          <w:p w14:paraId="03FFF8B0" w14:textId="77777777" w:rsidR="00D802AD" w:rsidRPr="00A67DAE" w:rsidRDefault="00D802AD" w:rsidP="0031040B">
            <w:pPr>
              <w:jc w:val="center"/>
              <w:rPr>
                <w:rFonts w:ascii="Univers LT Std 57 Cn" w:hAnsi="Univers LT Std 57 Cn"/>
                <w:noProof/>
                <w:sz w:val="28"/>
                <w:szCs w:val="32"/>
              </w:rPr>
            </w:pPr>
          </w:p>
          <w:p w14:paraId="6D4EBADD" w14:textId="77777777" w:rsidR="00D802AD" w:rsidRPr="00A67DAE" w:rsidRDefault="00D802AD" w:rsidP="0031040B">
            <w:pPr>
              <w:jc w:val="center"/>
              <w:rPr>
                <w:rFonts w:ascii="Univers LT Std 57 Cn" w:hAnsi="Univers LT Std 57 Cn"/>
                <w:noProof/>
                <w:sz w:val="28"/>
                <w:szCs w:val="32"/>
              </w:rPr>
            </w:pPr>
          </w:p>
          <w:p w14:paraId="15AE4629" w14:textId="32846F7B" w:rsidR="00D802AD" w:rsidRPr="006755CA" w:rsidRDefault="00D802AD" w:rsidP="0031040B">
            <w:pPr>
              <w:jc w:val="center"/>
              <w:rPr>
                <w:rFonts w:ascii="Univers LT Std 57 Cn" w:hAnsi="Univers LT Std 57 Cn"/>
              </w:rPr>
            </w:pPr>
            <w:r w:rsidRPr="00A67DAE">
              <w:rPr>
                <w:rFonts w:ascii="Univers LT Std 57 Cn" w:hAnsi="Univers LT Std 57 Cn"/>
                <w:noProof/>
                <w:sz w:val="28"/>
                <w:szCs w:val="32"/>
              </w:rPr>
              <w:t>&lt;Company logo</w:t>
            </w:r>
            <w:r w:rsidRPr="00A67DAE">
              <w:rPr>
                <w:rFonts w:ascii="Univers LT Std 57 Cn" w:hAnsi="Univers LT Std 57 Cn"/>
                <w:noProof/>
                <w:sz w:val="28"/>
                <w:szCs w:val="32"/>
              </w:rPr>
              <w:t>2</w:t>
            </w:r>
            <w:r w:rsidRPr="00A67DAE">
              <w:rPr>
                <w:rFonts w:ascii="Univers LT Std 57 Cn" w:hAnsi="Univers LT Std 57 Cn"/>
                <w:noProof/>
                <w:sz w:val="28"/>
                <w:szCs w:val="32"/>
              </w:rPr>
              <w:t>&gt;</w:t>
            </w:r>
          </w:p>
        </w:tc>
      </w:tr>
      <w:tr w:rsidR="00805555" w:rsidRPr="006755CA" w14:paraId="6D42E40F" w14:textId="77777777" w:rsidTr="0031040B">
        <w:trPr>
          <w:gridAfter w:val="1"/>
          <w:wAfter w:w="27" w:type="dxa"/>
          <w:trHeight w:val="936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29ED7500" w14:textId="77777777" w:rsidR="00805555" w:rsidRPr="006755CA" w:rsidRDefault="00805555" w:rsidP="0031040B">
            <w:pPr>
              <w:spacing w:line="400" w:lineRule="atLeast"/>
              <w:rPr>
                <w:rStyle w:val="SLBInSituProDocCoverFontArial20"/>
                <w:rFonts w:ascii="Univers LT Std 57 Cn" w:hAnsi="Univers LT Std 57 Cn"/>
                <w:sz w:val="28"/>
              </w:rPr>
            </w:pPr>
            <w:r w:rsidRPr="006755CA">
              <w:rPr>
                <w:rStyle w:val="SLBInSituProDocCoverFontArial20"/>
                <w:rFonts w:ascii="Univers LT Std 57 Cn" w:hAnsi="Univers LT Std 57 Cn"/>
                <w:sz w:val="28"/>
              </w:rPr>
              <w:t>Field Name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15AE4556" w14:textId="3B965972" w:rsidR="00805555" w:rsidRPr="006153D1" w:rsidRDefault="002876A2" w:rsidP="0031040B">
            <w:pPr>
              <w:spacing w:line="400" w:lineRule="atLeast"/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</w:pPr>
            <w:r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  <w:t>&lt;FIELD_NAME&gt;</w:t>
            </w:r>
          </w:p>
        </w:tc>
        <w:tc>
          <w:tcPr>
            <w:tcW w:w="4067" w:type="dxa"/>
            <w:vMerge/>
            <w:vAlign w:val="center"/>
          </w:tcPr>
          <w:p w14:paraId="59A6C0E5" w14:textId="77777777" w:rsidR="00805555" w:rsidRPr="006755CA" w:rsidRDefault="00805555" w:rsidP="0031040B">
            <w:pPr>
              <w:jc w:val="center"/>
              <w:rPr>
                <w:rFonts w:ascii="Univers LT Std 57 Cn" w:hAnsi="Univers LT Std 57 Cn"/>
              </w:rPr>
            </w:pPr>
          </w:p>
        </w:tc>
      </w:tr>
      <w:tr w:rsidR="00805555" w:rsidRPr="006755CA" w14:paraId="6B5E94CD" w14:textId="77777777" w:rsidTr="0031040B">
        <w:trPr>
          <w:trHeight w:val="936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3A340F9B" w14:textId="77777777" w:rsidR="00805555" w:rsidRPr="006755CA" w:rsidRDefault="00805555" w:rsidP="0031040B">
            <w:pPr>
              <w:spacing w:line="400" w:lineRule="atLeast"/>
              <w:rPr>
                <w:rStyle w:val="SLBInSituProDocCoverFontArial20"/>
                <w:rFonts w:ascii="Univers LT Std 57 Cn" w:hAnsi="Univers LT Std 57 Cn"/>
                <w:sz w:val="28"/>
              </w:rPr>
            </w:pPr>
            <w:r w:rsidRPr="006755CA">
              <w:rPr>
                <w:rStyle w:val="SLBInSituProDocCoverFontArial20"/>
                <w:rFonts w:ascii="Univers LT Std 57 Cn" w:hAnsi="Univers LT Std 57 Cn"/>
                <w:sz w:val="28"/>
              </w:rPr>
              <w:t>Field Location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7A478665" w14:textId="77777777" w:rsidR="00805555" w:rsidRPr="006153D1" w:rsidRDefault="00805555" w:rsidP="0031040B">
            <w:pPr>
              <w:spacing w:line="400" w:lineRule="atLeast"/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</w:pPr>
            <w:r w:rsidRPr="006153D1"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  <w:t>UTM (Zone-3</w:t>
            </w:r>
            <w:r w:rsidR="00E861B8" w:rsidRPr="006153D1"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  <w:t>9</w:t>
            </w:r>
            <w:r w:rsidRPr="006153D1"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  <w:t>)</w:t>
            </w:r>
          </w:p>
        </w:tc>
        <w:tc>
          <w:tcPr>
            <w:tcW w:w="4094" w:type="dxa"/>
            <w:gridSpan w:val="2"/>
            <w:vMerge w:val="restart"/>
            <w:vAlign w:val="center"/>
          </w:tcPr>
          <w:p w14:paraId="24FBCFC6" w14:textId="77777777" w:rsidR="00805555" w:rsidRPr="006755CA" w:rsidRDefault="00C71347" w:rsidP="0031040B">
            <w:pPr>
              <w:jc w:val="center"/>
              <w:rPr>
                <w:rFonts w:ascii="Univers LT Std 57 Cn" w:hAnsi="Univers LT Std 57 Cn"/>
                <w:color w:val="FFFFFF"/>
              </w:rPr>
            </w:pPr>
            <w:bookmarkStart w:id="1" w:name="DataID_DocumentCover_CusomerLogo"/>
            <w:r w:rsidRPr="006755CA">
              <w:rPr>
                <w:rFonts w:ascii="Univers LT Std 57 Cn" w:hAnsi="Univers LT Std 57 Cn"/>
                <w:noProof/>
                <w:color w:val="FFFFFF"/>
              </w:rPr>
              <w:drawing>
                <wp:inline distT="0" distB="0" distL="0" distR="0" wp14:anchorId="19AB5DE2" wp14:editId="5E3D5BA0">
                  <wp:extent cx="948690" cy="28448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5555" w:rsidRPr="006755CA">
              <w:rPr>
                <w:rFonts w:ascii="Univers LT Std 57 Cn" w:hAnsi="Univers LT Std 57 Cn"/>
                <w:color w:val="FFFFFF"/>
              </w:rPr>
              <w:t xml:space="preserve"> </w:t>
            </w:r>
            <w:bookmarkEnd w:id="1"/>
          </w:p>
        </w:tc>
      </w:tr>
      <w:tr w:rsidR="00805555" w:rsidRPr="006755CA" w14:paraId="47196D32" w14:textId="77777777" w:rsidTr="0031040B">
        <w:trPr>
          <w:trHeight w:val="936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267F6D51" w14:textId="77777777" w:rsidR="00805555" w:rsidRPr="00783FA1" w:rsidRDefault="00D02CCC" w:rsidP="0031040B">
            <w:pPr>
              <w:spacing w:line="400" w:lineRule="atLeast"/>
              <w:rPr>
                <w:rStyle w:val="SLBInSituProDocCoverFontArial20"/>
                <w:rFonts w:ascii="Univers LT Std 57 Cn" w:hAnsi="Univers LT Std 57 Cn"/>
                <w:sz w:val="28"/>
              </w:rPr>
            </w:pPr>
            <w:r w:rsidRPr="00783FA1">
              <w:rPr>
                <w:rStyle w:val="SLBInSituProDocCoverFontArial20"/>
                <w:rFonts w:ascii="Univers LT Std 57 Cn" w:hAnsi="Univers LT Std 57 Cn"/>
                <w:sz w:val="28"/>
              </w:rPr>
              <w:t>Changepoint ID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0191852F" w14:textId="12F1DC73" w:rsidR="00805555" w:rsidRPr="006153D1" w:rsidRDefault="00F036E2" w:rsidP="00C97924">
            <w:pPr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</w:pPr>
            <w:r>
              <w:rPr>
                <w:rStyle w:val="SLBInSituProDocCoverFontArial20B"/>
                <w:rFonts w:ascii="Univers LT Std 57 Cn" w:hAnsi="Univers LT Std 57 Cn"/>
                <w:sz w:val="28"/>
                <w:highlight w:val="yellow"/>
              </w:rPr>
              <w:t>&lt;CP_REQUEST&gt;</w:t>
            </w:r>
          </w:p>
        </w:tc>
        <w:tc>
          <w:tcPr>
            <w:tcW w:w="4094" w:type="dxa"/>
            <w:gridSpan w:val="2"/>
            <w:vMerge/>
          </w:tcPr>
          <w:p w14:paraId="46AF1DDC" w14:textId="77777777" w:rsidR="00805555" w:rsidRPr="006755CA" w:rsidRDefault="00805555" w:rsidP="0031040B">
            <w:pPr>
              <w:rPr>
                <w:rFonts w:ascii="Univers LT Std 57 Cn" w:hAnsi="Univers LT Std 57 Cn"/>
              </w:rPr>
            </w:pPr>
          </w:p>
        </w:tc>
      </w:tr>
      <w:tr w:rsidR="00D02CCC" w:rsidRPr="006755CA" w14:paraId="3896C0B2" w14:textId="77777777" w:rsidTr="0031040B">
        <w:trPr>
          <w:trHeight w:hRule="exact" w:val="663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357EE82A" w14:textId="77777777" w:rsidR="00D02CCC" w:rsidRPr="006755CA" w:rsidRDefault="00D02CCC" w:rsidP="00D02CCC">
            <w:pPr>
              <w:rPr>
                <w:rStyle w:val="SLBInSituProDocCoverFontArial12"/>
                <w:rFonts w:ascii="Univers LT Std 57 Cn" w:hAnsi="Univers LT Std 57 Cn"/>
              </w:rPr>
            </w:pPr>
            <w:r w:rsidRPr="006755CA">
              <w:rPr>
                <w:rStyle w:val="SLBInSituProDocCoverFontArial12"/>
                <w:rFonts w:ascii="Univers LT Std 57 Cn" w:hAnsi="Univers LT Std 57 Cn"/>
              </w:rPr>
              <w:t>Engineer's Name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609D544B" w14:textId="27D857A7" w:rsidR="00D02CCC" w:rsidRPr="006153D1" w:rsidRDefault="002145DA" w:rsidP="00D02CCC">
            <w:pPr>
              <w:rPr>
                <w:rFonts w:ascii="Univers LT Std 57 Cn" w:eastAsia="Times New Roman" w:hAnsi="Univers LT Std 57 Cn" w:cs="Calibri"/>
                <w:sz w:val="24"/>
                <w:szCs w:val="24"/>
                <w:highlight w:val="yellow"/>
              </w:rPr>
            </w:pPr>
            <w:r>
              <w:rPr>
                <w:rStyle w:val="SLBInSituProDocCoverFontArial12B"/>
                <w:rFonts w:ascii="Univers LT Std 57 Cn" w:hAnsi="Univers LT Std 57 Cn"/>
                <w:color w:val="000000"/>
                <w:highlight w:val="yellow"/>
              </w:rPr>
              <w:t>&lt;FIELD_ENG&gt;</w:t>
            </w:r>
          </w:p>
        </w:tc>
        <w:tc>
          <w:tcPr>
            <w:tcW w:w="4094" w:type="dxa"/>
            <w:gridSpan w:val="2"/>
            <w:vMerge/>
          </w:tcPr>
          <w:p w14:paraId="0EB7B490" w14:textId="77777777" w:rsidR="00D02CCC" w:rsidRPr="006755CA" w:rsidRDefault="00D02CCC" w:rsidP="00D02CCC">
            <w:pPr>
              <w:rPr>
                <w:rFonts w:ascii="Univers LT Std 57 Cn" w:hAnsi="Univers LT Std 57 Cn"/>
              </w:rPr>
            </w:pPr>
          </w:p>
        </w:tc>
      </w:tr>
      <w:tr w:rsidR="00D02CCC" w:rsidRPr="006755CA" w14:paraId="79FF8C8F" w14:textId="77777777" w:rsidTr="0031040B">
        <w:trPr>
          <w:trHeight w:hRule="exact" w:val="627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0A6B31FA" w14:textId="77777777" w:rsidR="00D02CCC" w:rsidRPr="002D71A9" w:rsidRDefault="00D667F8" w:rsidP="00D02CCC">
            <w:pPr>
              <w:rPr>
                <w:rStyle w:val="SLBInSituProDocCoverFontArial12"/>
                <w:rFonts w:ascii="Univers LT Std 57 Cn" w:hAnsi="Univers LT Std 57 Cn"/>
                <w:color w:val="000000"/>
              </w:rPr>
            </w:pPr>
            <w:r w:rsidRPr="002D71A9">
              <w:rPr>
                <w:rStyle w:val="SLBInSituProDocCoverFontArial12"/>
                <w:rFonts w:ascii="Univers LT Std 57 Cn" w:hAnsi="Univers LT Std 57 Cn"/>
                <w:color w:val="000000"/>
              </w:rPr>
              <w:t>Logging</w:t>
            </w:r>
            <w:r w:rsidR="00D02CCC" w:rsidRPr="002D71A9">
              <w:rPr>
                <w:rStyle w:val="SLBInSituProDocCoverFontArial12"/>
                <w:rFonts w:ascii="Univers LT Std 57 Cn" w:hAnsi="Univers LT Std 57 Cn"/>
                <w:color w:val="000000"/>
              </w:rPr>
              <w:t xml:space="preserve"> Date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4D68F7F8" w14:textId="482AFA42" w:rsidR="00D02CCC" w:rsidRPr="006153D1" w:rsidRDefault="000E0B25" w:rsidP="00D02CCC">
            <w:pPr>
              <w:rPr>
                <w:rStyle w:val="SLBInSituProDocCoverFontArial12B"/>
                <w:rFonts w:ascii="Univers LT Std 57 Cn" w:hAnsi="Univers LT Std 57 Cn"/>
                <w:color w:val="000000"/>
                <w:highlight w:val="yellow"/>
              </w:rPr>
            </w:pPr>
            <w:r>
              <w:rPr>
                <w:rStyle w:val="SLBInSituProDocCoverFontArial12B"/>
                <w:rFonts w:ascii="Univers LT Std 57 Cn" w:hAnsi="Univers LT Std 57 Cn"/>
                <w:color w:val="000000"/>
                <w:highlight w:val="yellow"/>
              </w:rPr>
              <w:t>&lt;LOGGING_DATE&gt;</w:t>
            </w:r>
          </w:p>
        </w:tc>
        <w:tc>
          <w:tcPr>
            <w:tcW w:w="4094" w:type="dxa"/>
            <w:gridSpan w:val="2"/>
          </w:tcPr>
          <w:p w14:paraId="4EFDCF1E" w14:textId="77777777" w:rsidR="00D02CCC" w:rsidRPr="006755CA" w:rsidRDefault="00D02CCC" w:rsidP="00D02CCC">
            <w:pPr>
              <w:rPr>
                <w:rFonts w:ascii="Univers LT Std 57 Cn" w:hAnsi="Univers LT Std 57 Cn"/>
              </w:rPr>
            </w:pPr>
          </w:p>
        </w:tc>
      </w:tr>
      <w:tr w:rsidR="00D02CCC" w:rsidRPr="006755CA" w14:paraId="507E19F3" w14:textId="77777777" w:rsidTr="0031040B">
        <w:trPr>
          <w:trHeight w:hRule="exact" w:val="627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5BC041E8" w14:textId="77777777" w:rsidR="00D02CCC" w:rsidRPr="00B20104" w:rsidRDefault="00D02CCC" w:rsidP="00D02CCC">
            <w:pPr>
              <w:rPr>
                <w:rStyle w:val="SLBInSituProDocCoverFontArial12"/>
                <w:rFonts w:ascii="Univers LT Std 57 Cn" w:hAnsi="Univers LT Std 57 Cn"/>
                <w:color w:val="000000"/>
              </w:rPr>
            </w:pPr>
            <w:r w:rsidRPr="00B20104">
              <w:rPr>
                <w:rStyle w:val="SLBInSituProDocCoverFontArial12"/>
                <w:rFonts w:ascii="Univers LT Std 57 Cn" w:hAnsi="Univers LT Std 57 Cn"/>
                <w:color w:val="000000"/>
              </w:rPr>
              <w:t>Report Date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79AD5A23" w14:textId="3CFE34C2" w:rsidR="00D02CCC" w:rsidRPr="006153D1" w:rsidRDefault="00622A7D" w:rsidP="00D02CCC">
            <w:pPr>
              <w:rPr>
                <w:rStyle w:val="SLBInSituProDocCoverFontArial12B"/>
                <w:rFonts w:ascii="Univers LT Std 57 Cn" w:hAnsi="Univers LT Std 57 Cn"/>
                <w:color w:val="000000"/>
                <w:highlight w:val="yellow"/>
              </w:rPr>
            </w:pPr>
            <w:r>
              <w:rPr>
                <w:rStyle w:val="SLBInSituProDocCoverFontArial12B"/>
                <w:rFonts w:ascii="Univers LT Std 57 Cn" w:hAnsi="Univers LT Std 57 Cn"/>
                <w:color w:val="000000"/>
                <w:highlight w:val="yellow"/>
              </w:rPr>
              <w:t>&lt;REPORT_DATE&gt;</w:t>
            </w:r>
          </w:p>
        </w:tc>
        <w:tc>
          <w:tcPr>
            <w:tcW w:w="4094" w:type="dxa"/>
            <w:gridSpan w:val="2"/>
          </w:tcPr>
          <w:p w14:paraId="0A67F065" w14:textId="77777777" w:rsidR="00D02CCC" w:rsidRPr="006755CA" w:rsidRDefault="00D02CCC" w:rsidP="00D02CCC">
            <w:pPr>
              <w:rPr>
                <w:rFonts w:ascii="Univers LT Std 57 Cn" w:hAnsi="Univers LT Std 57 Cn"/>
              </w:rPr>
            </w:pPr>
          </w:p>
        </w:tc>
      </w:tr>
      <w:tr w:rsidR="00D02CCC" w:rsidRPr="006755CA" w14:paraId="4470BE38" w14:textId="77777777" w:rsidTr="0031040B">
        <w:trPr>
          <w:trHeight w:hRule="exact" w:val="717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10B64F27" w14:textId="77777777" w:rsidR="00D02CCC" w:rsidRPr="006755CA" w:rsidRDefault="00D02CCC" w:rsidP="00D02CCC">
            <w:pPr>
              <w:rPr>
                <w:rStyle w:val="SLBInSituProDocCoverFontArial12"/>
                <w:rFonts w:ascii="Univers LT Std 57 Cn" w:hAnsi="Univers LT Std 57 Cn"/>
              </w:rPr>
            </w:pPr>
            <w:r w:rsidRPr="006755CA">
              <w:rPr>
                <w:rStyle w:val="SLBInSituProDocCoverFontArial12"/>
                <w:rFonts w:ascii="Univers LT Std 57 Cn" w:hAnsi="Univers LT Std 57 Cn"/>
              </w:rPr>
              <w:t>Prepared By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3D0756C5" w14:textId="18A7E339" w:rsidR="00D02CCC" w:rsidRPr="006153D1" w:rsidRDefault="00FA321A" w:rsidP="00D02CCC">
            <w:pPr>
              <w:rPr>
                <w:rStyle w:val="SLBInSituProDocCoverFontArial12B"/>
                <w:rFonts w:ascii="Univers LT Std 57 Cn" w:hAnsi="Univers LT Std 57 Cn"/>
                <w:highlight w:val="yellow"/>
              </w:rPr>
            </w:pPr>
            <w:r>
              <w:rPr>
                <w:rStyle w:val="SLBInSituProDocCoverFontArial12B"/>
                <w:rFonts w:ascii="Univers LT Std 57 Cn" w:hAnsi="Univers LT Std 57 Cn"/>
                <w:color w:val="000000"/>
                <w:highlight w:val="yellow"/>
              </w:rPr>
              <w:t>&lt;RES_ENG&gt;</w:t>
            </w:r>
          </w:p>
        </w:tc>
        <w:tc>
          <w:tcPr>
            <w:tcW w:w="4094" w:type="dxa"/>
            <w:gridSpan w:val="2"/>
          </w:tcPr>
          <w:p w14:paraId="5D98A7F8" w14:textId="77777777" w:rsidR="00D02CCC" w:rsidRPr="006755CA" w:rsidRDefault="00D02CCC" w:rsidP="00D02CCC">
            <w:pPr>
              <w:rPr>
                <w:rFonts w:ascii="Univers LT Std 57 Cn" w:hAnsi="Univers LT Std 57 Cn"/>
              </w:rPr>
            </w:pPr>
          </w:p>
        </w:tc>
      </w:tr>
      <w:tr w:rsidR="00D02CCC" w:rsidRPr="006755CA" w14:paraId="5C40E818" w14:textId="77777777" w:rsidTr="0031040B">
        <w:trPr>
          <w:trHeight w:hRule="exact" w:val="627"/>
          <w:jc w:val="center"/>
        </w:trPr>
        <w:tc>
          <w:tcPr>
            <w:tcW w:w="2160" w:type="dxa"/>
            <w:shd w:val="clear" w:color="auto" w:fill="E0E0E0"/>
            <w:vAlign w:val="center"/>
          </w:tcPr>
          <w:p w14:paraId="343E3E1D" w14:textId="77777777" w:rsidR="00D02CCC" w:rsidRPr="006755CA" w:rsidRDefault="00D02CCC" w:rsidP="00D02CCC">
            <w:pPr>
              <w:rPr>
                <w:rStyle w:val="SLBInSituProDocCoverFontArial12"/>
                <w:rFonts w:ascii="Univers LT Std 57 Cn" w:hAnsi="Univers LT Std 57 Cn"/>
              </w:rPr>
            </w:pPr>
            <w:r w:rsidRPr="006755CA">
              <w:rPr>
                <w:rStyle w:val="SLBInSituProDocCoverFontArial12"/>
                <w:rFonts w:ascii="Univers LT Std 57 Cn" w:hAnsi="Univers LT Std 57 Cn"/>
              </w:rPr>
              <w:t>Reviewed By</w:t>
            </w:r>
          </w:p>
        </w:tc>
        <w:tc>
          <w:tcPr>
            <w:tcW w:w="4211" w:type="dxa"/>
            <w:shd w:val="clear" w:color="auto" w:fill="E0E0E0"/>
            <w:vAlign w:val="center"/>
          </w:tcPr>
          <w:p w14:paraId="52E1BB38" w14:textId="77777777" w:rsidR="00D02CCC" w:rsidRPr="006755CA" w:rsidRDefault="00D02CCC" w:rsidP="00D02CCC">
            <w:pPr>
              <w:rPr>
                <w:rStyle w:val="SLBInSituProDocCoverFontArial12B"/>
                <w:rFonts w:ascii="Univers LT Std 57 Cn" w:hAnsi="Univers LT Std 57 Cn"/>
              </w:rPr>
            </w:pPr>
          </w:p>
        </w:tc>
        <w:tc>
          <w:tcPr>
            <w:tcW w:w="4094" w:type="dxa"/>
            <w:gridSpan w:val="2"/>
          </w:tcPr>
          <w:p w14:paraId="38D847A2" w14:textId="77777777" w:rsidR="00D02CCC" w:rsidRPr="006755CA" w:rsidRDefault="00D02CCC" w:rsidP="00D02CCC">
            <w:pPr>
              <w:rPr>
                <w:rFonts w:ascii="Univers LT Std 57 Cn" w:hAnsi="Univers LT Std 57 Cn"/>
              </w:rPr>
            </w:pPr>
          </w:p>
        </w:tc>
      </w:tr>
      <w:tr w:rsidR="00C860D9" w:rsidRPr="006755CA" w14:paraId="4C281453" w14:textId="77777777" w:rsidTr="0031040B">
        <w:trPr>
          <w:trHeight w:val="3933"/>
          <w:jc w:val="center"/>
        </w:trPr>
        <w:tc>
          <w:tcPr>
            <w:tcW w:w="6371" w:type="dxa"/>
            <w:gridSpan w:val="2"/>
            <w:shd w:val="clear" w:color="auto" w:fill="808080"/>
            <w:vAlign w:val="center"/>
          </w:tcPr>
          <w:p w14:paraId="4114BD2E" w14:textId="401738F9" w:rsidR="00C860D9" w:rsidRPr="00C923C8" w:rsidRDefault="00000F49" w:rsidP="008C45CB">
            <w:pPr>
              <w:pStyle w:val="Tooltype"/>
              <w:rPr>
                <w:rStyle w:val="SLBInSituProDocCoverFontArial18BW"/>
                <w:sz w:val="32"/>
              </w:rPr>
            </w:pPr>
            <w:r>
              <w:rPr>
                <w:rStyle w:val="SLBInSituProDocCoverFontArial18BW"/>
                <w:sz w:val="32"/>
              </w:rPr>
              <w:t>&lt;TOOL_TYPE&gt;</w:t>
            </w:r>
          </w:p>
        </w:tc>
        <w:tc>
          <w:tcPr>
            <w:tcW w:w="4094" w:type="dxa"/>
            <w:gridSpan w:val="2"/>
            <w:shd w:val="clear" w:color="auto" w:fill="808080"/>
            <w:vAlign w:val="center"/>
          </w:tcPr>
          <w:p w14:paraId="53AA6D18" w14:textId="10022F17" w:rsidR="00C860D9" w:rsidRPr="00D70A9B" w:rsidRDefault="00D37F9F" w:rsidP="00C860D9">
            <w:pPr>
              <w:jc w:val="center"/>
            </w:pPr>
            <w:r>
              <w:t>&lt;TOOL_IMAGE&gt;</w:t>
            </w:r>
          </w:p>
        </w:tc>
      </w:tr>
      <w:tr w:rsidR="008F1396" w:rsidRPr="006755CA" w14:paraId="58BAD51E" w14:textId="77777777" w:rsidTr="0031040B">
        <w:trPr>
          <w:trHeight w:hRule="exact" w:val="1310"/>
          <w:jc w:val="center"/>
        </w:trPr>
        <w:tc>
          <w:tcPr>
            <w:tcW w:w="6371" w:type="dxa"/>
            <w:gridSpan w:val="2"/>
            <w:shd w:val="clear" w:color="auto" w:fill="000080"/>
            <w:vAlign w:val="center"/>
          </w:tcPr>
          <w:p w14:paraId="38A08F7E" w14:textId="77777777" w:rsidR="008F1396" w:rsidRPr="006755CA" w:rsidRDefault="008F1396" w:rsidP="008F1396">
            <w:pPr>
              <w:spacing w:line="400" w:lineRule="atLeast"/>
              <w:rPr>
                <w:rStyle w:val="SLBInSituProDocCoverFontArial20B"/>
                <w:rFonts w:ascii="Univers LT Std 57 Cn" w:hAnsi="Univers LT Std 57 Cn"/>
                <w:sz w:val="28"/>
              </w:rPr>
            </w:pPr>
            <w:r w:rsidRPr="006755CA">
              <w:rPr>
                <w:rStyle w:val="SLBInSituProDocCoverFontArial20B"/>
                <w:rFonts w:ascii="Univers LT Std 57 Cn" w:hAnsi="Univers LT Std 57 Cn"/>
                <w:sz w:val="28"/>
              </w:rPr>
              <w:t>Interpretation Report</w:t>
            </w:r>
          </w:p>
        </w:tc>
        <w:tc>
          <w:tcPr>
            <w:tcW w:w="4094" w:type="dxa"/>
            <w:gridSpan w:val="2"/>
            <w:shd w:val="clear" w:color="auto" w:fill="000080"/>
            <w:vAlign w:val="center"/>
          </w:tcPr>
          <w:p w14:paraId="02AD985D" w14:textId="77777777" w:rsidR="008F1396" w:rsidRPr="006755CA" w:rsidRDefault="008F1396" w:rsidP="008F1396">
            <w:pPr>
              <w:jc w:val="center"/>
              <w:rPr>
                <w:rFonts w:ascii="Univers LT Std 57 Cn" w:hAnsi="Univers LT Std 57 Cn"/>
              </w:rPr>
            </w:pPr>
          </w:p>
        </w:tc>
      </w:tr>
      <w:tr w:rsidR="00D02CCC" w:rsidRPr="006755CA" w14:paraId="09AAE5F5" w14:textId="77777777" w:rsidTr="0031040B">
        <w:trPr>
          <w:trHeight w:hRule="exact" w:val="1022"/>
          <w:jc w:val="center"/>
        </w:trPr>
        <w:tc>
          <w:tcPr>
            <w:tcW w:w="6371" w:type="dxa"/>
            <w:gridSpan w:val="2"/>
            <w:shd w:val="clear" w:color="auto" w:fill="000080"/>
            <w:vAlign w:val="center"/>
          </w:tcPr>
          <w:p w14:paraId="128EB59F" w14:textId="73C07965" w:rsidR="00D02CCC" w:rsidRPr="006755CA" w:rsidRDefault="000D616A" w:rsidP="00D02CCC">
            <w:pPr>
              <w:spacing w:line="400" w:lineRule="atLeast"/>
              <w:rPr>
                <w:rStyle w:val="SLBInSituProDocCoverFontArial20B"/>
                <w:rFonts w:ascii="Univers LT Std 57 Cn" w:hAnsi="Univers LT Std 57 Cn"/>
                <w:sz w:val="28"/>
              </w:rPr>
            </w:pPr>
            <w:r>
              <w:rPr>
                <w:rStyle w:val="SLBInSituProDocCoverFontArial20B"/>
                <w:rFonts w:ascii="Univers LT Std 57 Cn" w:hAnsi="Univers LT Std 57 Cn"/>
                <w:sz w:val="28"/>
              </w:rPr>
              <w:t>&lt;SEGMENT_NAME&gt;</w:t>
            </w:r>
          </w:p>
        </w:tc>
        <w:tc>
          <w:tcPr>
            <w:tcW w:w="4094" w:type="dxa"/>
            <w:gridSpan w:val="2"/>
            <w:shd w:val="clear" w:color="auto" w:fill="000080"/>
            <w:vAlign w:val="center"/>
          </w:tcPr>
          <w:p w14:paraId="07DA5774" w14:textId="1983C69D" w:rsidR="00D02CCC" w:rsidRPr="006755CA" w:rsidRDefault="00B4187B" w:rsidP="00D02CCC">
            <w:pPr>
              <w:rPr>
                <w:rStyle w:val="SLBInSituProDocCoverFontArial12"/>
                <w:rFonts w:ascii="Univers LT Std 57 Cn" w:hAnsi="Univers LT Std 57 Cn"/>
              </w:rPr>
            </w:pPr>
            <w:r>
              <w:rPr>
                <w:rStyle w:val="SLBInSituProDocCoverFontArial12"/>
                <w:rFonts w:ascii="Univers LT Std 57 Cn" w:hAnsi="Univers LT Std 57 Cn"/>
              </w:rPr>
              <w:t>&lt;SOFTWARE_NAME&gt;</w:t>
            </w:r>
          </w:p>
          <w:p w14:paraId="5E59A394" w14:textId="77777777" w:rsidR="00D02CCC" w:rsidRPr="006755CA" w:rsidRDefault="00D02CCC" w:rsidP="00D02CCC">
            <w:pPr>
              <w:rPr>
                <w:rFonts w:ascii="Univers LT Std 57 Cn" w:hAnsi="Univers LT Std 57 Cn"/>
              </w:rPr>
            </w:pPr>
          </w:p>
          <w:p w14:paraId="2FE54593" w14:textId="6EE083E2" w:rsidR="00D02CCC" w:rsidRPr="006755CA" w:rsidRDefault="00D02CCC" w:rsidP="00D02CCC">
            <w:pPr>
              <w:rPr>
                <w:rStyle w:val="SLBInSituProDocCoverFontArial8"/>
                <w:rFonts w:ascii="Univers LT Std 57 Cn" w:hAnsi="Univers LT Std 57 Cn"/>
              </w:rPr>
            </w:pPr>
            <w:r w:rsidRPr="006755CA">
              <w:rPr>
                <w:rStyle w:val="SLBInSituProDocCoverFontArial8"/>
                <w:rFonts w:ascii="Univers LT Std 57 Cn" w:hAnsi="Univers LT Std 57 Cn"/>
              </w:rPr>
              <w:t xml:space="preserve">* </w:t>
            </w:r>
            <w:r w:rsidR="000D616A">
              <w:rPr>
                <w:rStyle w:val="SLBInSituProDocCoverFontArial8"/>
                <w:rFonts w:ascii="Univers LT Std 57 Cn" w:hAnsi="Univers LT Std 57 Cn"/>
              </w:rPr>
              <w:t>&lt;remark&gt;</w:t>
            </w:r>
          </w:p>
        </w:tc>
      </w:tr>
    </w:tbl>
    <w:p w14:paraId="7C449B67" w14:textId="77777777" w:rsidR="00805555" w:rsidRPr="006755CA" w:rsidRDefault="00805555" w:rsidP="00805555">
      <w:pPr>
        <w:rPr>
          <w:rFonts w:ascii="Univers LT Std 57 Cn" w:hAnsi="Univers LT Std 57 Cn"/>
        </w:rPr>
        <w:sectPr w:rsidR="00805555" w:rsidRPr="006755CA" w:rsidSect="001537E5">
          <w:footerReference w:type="default" r:id="rId9"/>
          <w:pgSz w:w="11909" w:h="16834" w:code="9"/>
          <w:pgMar w:top="720" w:right="720" w:bottom="720" w:left="720" w:header="0" w:footer="144" w:gutter="0"/>
          <w:cols w:space="720"/>
          <w:docGrid w:linePitch="360"/>
        </w:sectPr>
      </w:pPr>
    </w:p>
    <w:p w14:paraId="13BC543F" w14:textId="6EA76664" w:rsidR="007E0D43" w:rsidRDefault="00805555">
      <w:pPr>
        <w:pStyle w:val="TOC1"/>
        <w:tabs>
          <w:tab w:val="left" w:pos="480"/>
          <w:tab w:val="right" w:leader="dot" w:pos="104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6755CA">
        <w:rPr>
          <w:rFonts w:ascii="Univers LT Std 57 Cn" w:hAnsi="Univers LT Std 57 Cn"/>
        </w:rPr>
        <w:lastRenderedPageBreak/>
        <w:fldChar w:fldCharType="begin"/>
      </w:r>
      <w:r w:rsidRPr="006755CA">
        <w:rPr>
          <w:rFonts w:ascii="Univers LT Std 57 Cn" w:hAnsi="Univers LT Std 57 Cn"/>
        </w:rPr>
        <w:instrText xml:space="preserve"> TOC \o "1-6" \h </w:instrText>
      </w:r>
      <w:r w:rsidRPr="006755CA">
        <w:rPr>
          <w:rFonts w:ascii="Univers LT Std 57 Cn" w:hAnsi="Univers LT Std 57 Cn"/>
        </w:rPr>
        <w:fldChar w:fldCharType="separate"/>
      </w:r>
      <w:hyperlink w:anchor="_Toc165764746" w:history="1">
        <w:r w:rsidR="007E0D43" w:rsidRPr="004C0517">
          <w:rPr>
            <w:rStyle w:val="Hyperlink"/>
            <w:rFonts w:ascii="Univers LT Std 57 Cn" w:hAnsi="Univers LT Std 57 Cn"/>
            <w:noProof/>
          </w:rPr>
          <w:t>1</w:t>
        </w:r>
        <w:r w:rsidR="007E0D4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E0D43" w:rsidRPr="004C0517">
          <w:rPr>
            <w:rStyle w:val="Hyperlink"/>
            <w:rFonts w:ascii="Univers LT Std 57 Cn" w:hAnsi="Univers LT Std 57 Cn"/>
            <w:noProof/>
          </w:rPr>
          <w:t>Well Overview</w:t>
        </w:r>
        <w:r w:rsidR="007E0D43">
          <w:rPr>
            <w:noProof/>
          </w:rPr>
          <w:tab/>
        </w:r>
        <w:r w:rsidR="007E0D43">
          <w:rPr>
            <w:noProof/>
          </w:rPr>
          <w:fldChar w:fldCharType="begin"/>
        </w:r>
        <w:r w:rsidR="007E0D43">
          <w:rPr>
            <w:noProof/>
          </w:rPr>
          <w:instrText xml:space="preserve"> PAGEREF _Toc165764746 \h </w:instrText>
        </w:r>
        <w:r w:rsidR="007E0D43">
          <w:rPr>
            <w:noProof/>
          </w:rPr>
        </w:r>
        <w:r w:rsidR="007E0D43">
          <w:rPr>
            <w:noProof/>
          </w:rPr>
          <w:fldChar w:fldCharType="separate"/>
        </w:r>
        <w:r w:rsidR="007E0D43">
          <w:rPr>
            <w:noProof/>
          </w:rPr>
          <w:t>5</w:t>
        </w:r>
        <w:r w:rsidR="007E0D43">
          <w:rPr>
            <w:noProof/>
          </w:rPr>
          <w:fldChar w:fldCharType="end"/>
        </w:r>
      </w:hyperlink>
    </w:p>
    <w:p w14:paraId="3AF8C3C9" w14:textId="66EB3C7C" w:rsidR="007E0D43" w:rsidRDefault="007E0D43">
      <w:pPr>
        <w:pStyle w:val="TOC1"/>
        <w:tabs>
          <w:tab w:val="left" w:pos="480"/>
          <w:tab w:val="right" w:leader="dot" w:pos="104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764747" w:history="1">
        <w:r w:rsidRPr="004C0517">
          <w:rPr>
            <w:rStyle w:val="Hyperlink"/>
            <w:rFonts w:ascii="Univers LT Std 57 Cn" w:hAnsi="Univers LT Std 57 Cn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rFonts w:ascii="Univers LT Std 57 Cn" w:hAnsi="Univers LT Std 57 Cn"/>
            <w:noProof/>
          </w:rPr>
          <w:t>Formation testing Summary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47BDA1F" w14:textId="221F89EE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48" w:history="1">
        <w:r w:rsidRPr="004C051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Objectives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E6BCAE0" w14:textId="78274F55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49" w:history="1">
        <w:r w:rsidRPr="004C051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Results Summary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852D7B5" w14:textId="2D7DC90A" w:rsidR="007E0D43" w:rsidRDefault="007E0D43">
      <w:pPr>
        <w:pStyle w:val="TOC1"/>
        <w:tabs>
          <w:tab w:val="left" w:pos="480"/>
          <w:tab w:val="right" w:leader="dot" w:pos="104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764750" w:history="1">
        <w:r w:rsidRPr="004C0517">
          <w:rPr>
            <w:rStyle w:val="Hyperlink"/>
            <w:rFonts w:ascii="Univers LT Std 57 Cn" w:hAnsi="Univers LT Std 57 Cn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rFonts w:ascii="Univers LT Std 57 Cn" w:hAnsi="Univers LT Std 57 Cn"/>
            <w:noProof/>
          </w:rPr>
          <w:t>Job Results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D29F68C" w14:textId="4D4407E8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51" w:history="1">
        <w:r w:rsidRPr="004C051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Integrated Summary Plot - MD Plot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DE430C1" w14:textId="0BD04155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52" w:history="1">
        <w:r w:rsidRPr="004C051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Integrated Summary Plot - TVD Plot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62F1211" w14:textId="37B1FBD3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53" w:history="1">
        <w:r w:rsidRPr="004C051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Pressure testing Summary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6D4C142" w14:textId="2FA3C93F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54" w:history="1">
        <w:r w:rsidRPr="004C0517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Sampling Summary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B06EBD3" w14:textId="4BB20CE8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55" w:history="1">
        <w:r w:rsidRPr="004C0517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Tool Strings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391D83E" w14:textId="2EE82E2A" w:rsidR="007E0D43" w:rsidRDefault="007E0D43">
      <w:pPr>
        <w:pStyle w:val="TOC3"/>
        <w:tabs>
          <w:tab w:val="left" w:pos="960"/>
          <w:tab w:val="right" w:leader="dot" w:pos="10459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764756" w:history="1">
        <w:r w:rsidRPr="004C0517">
          <w:rPr>
            <w:rStyle w:val="Hyperlink"/>
            <w:rFonts w:ascii="Univers LT Std 57 Cn" w:hAnsi="Univers LT Std 57 Cn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rFonts w:ascii="Univers LT Std 57 Cn" w:hAnsi="Univers LT Std 57 Cn"/>
            <w:noProof/>
          </w:rPr>
          <w:t>MDT Run 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D218D27" w14:textId="666B7F37" w:rsidR="007E0D43" w:rsidRDefault="007E0D43">
      <w:pPr>
        <w:pStyle w:val="TOC3"/>
        <w:tabs>
          <w:tab w:val="left" w:pos="960"/>
          <w:tab w:val="right" w:leader="dot" w:pos="10459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764757" w:history="1">
        <w:r w:rsidRPr="004C0517">
          <w:rPr>
            <w:rStyle w:val="Hyperlink"/>
            <w:rFonts w:ascii="Univers LT Std 57 Cn" w:hAnsi="Univers LT Std 57 Cn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rFonts w:ascii="Univers LT Std 57 Cn" w:hAnsi="Univers LT Std 57 Cn"/>
            <w:noProof/>
          </w:rPr>
          <w:t>MDT Run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B30E7B5" w14:textId="76388A51" w:rsidR="007E0D43" w:rsidRDefault="007E0D43">
      <w:pPr>
        <w:pStyle w:val="TOC3"/>
        <w:tabs>
          <w:tab w:val="left" w:pos="960"/>
          <w:tab w:val="right" w:leader="dot" w:pos="10459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65764758" w:history="1">
        <w:r w:rsidRPr="004C0517">
          <w:rPr>
            <w:rStyle w:val="Hyperlink"/>
            <w:rFonts w:ascii="Univers LT Std 57 Cn" w:hAnsi="Univers LT Std 57 Cn"/>
            <w:noProof/>
          </w:rPr>
          <w:t>3.5.3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rFonts w:ascii="Univers LT Std 57 Cn" w:hAnsi="Univers LT Std 57 Cn"/>
            <w:noProof/>
          </w:rPr>
          <w:t>MDT Run 3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4E360317" w14:textId="72348EE7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59" w:history="1">
        <w:r w:rsidRPr="004C0517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Log Header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9215869" w14:textId="1ECA0F30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60" w:history="1">
        <w:r w:rsidRPr="004C0517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Well Sketch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F495975" w14:textId="2A9CDC8C" w:rsidR="007E0D43" w:rsidRDefault="007E0D43">
      <w:pPr>
        <w:pStyle w:val="TOC2"/>
        <w:tabs>
          <w:tab w:val="left" w:pos="640"/>
          <w:tab w:val="right" w:leader="dot" w:pos="10459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5764761" w:history="1">
        <w:r w:rsidRPr="004C0517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Well Survey Table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1BF9C8E1" w14:textId="11715FF0" w:rsidR="007E0D43" w:rsidRDefault="007E0D43">
      <w:pPr>
        <w:pStyle w:val="TOC1"/>
        <w:tabs>
          <w:tab w:val="left" w:pos="480"/>
          <w:tab w:val="right" w:leader="dot" w:pos="104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764762" w:history="1">
        <w:r w:rsidRPr="004C051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Sampling Stations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589C1E61" w14:textId="31A0C9F5" w:rsidR="007E0D43" w:rsidRDefault="007E0D43">
      <w:pPr>
        <w:pStyle w:val="TOC1"/>
        <w:tabs>
          <w:tab w:val="left" w:pos="480"/>
          <w:tab w:val="right" w:leader="dot" w:pos="1045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5764763" w:history="1">
        <w:r w:rsidRPr="004C051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4C0517">
          <w:rPr>
            <w:rStyle w:val="Hyperlink"/>
            <w:noProof/>
          </w:rPr>
          <w:t>Stations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_Toc165764763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DC1BD25" w14:textId="78464361" w:rsidR="00805555" w:rsidRPr="006755CA" w:rsidRDefault="00805555" w:rsidP="00805555">
      <w:pPr>
        <w:rPr>
          <w:rFonts w:ascii="Univers LT Std 57 Cn" w:hAnsi="Univers LT Std 57 Cn"/>
        </w:rPr>
        <w:sectPr w:rsidR="00805555" w:rsidRPr="006755CA" w:rsidSect="001537E5">
          <w:pgSz w:w="11909" w:h="16834" w:code="9"/>
          <w:pgMar w:top="720" w:right="720" w:bottom="720" w:left="720" w:header="0" w:footer="144" w:gutter="0"/>
          <w:cols w:space="720"/>
          <w:docGrid w:linePitch="360"/>
        </w:sectPr>
      </w:pPr>
      <w:r w:rsidRPr="006755CA">
        <w:rPr>
          <w:rFonts w:ascii="Univers LT Std 57 Cn" w:hAnsi="Univers LT Std 57 Cn"/>
        </w:rPr>
        <w:fldChar w:fldCharType="end"/>
      </w:r>
    </w:p>
    <w:p w14:paraId="2C82091D" w14:textId="77777777" w:rsidR="00805555" w:rsidRPr="006755CA" w:rsidRDefault="00805555" w:rsidP="00805555">
      <w:pPr>
        <w:rPr>
          <w:rFonts w:ascii="Univers LT Std 57 Cn" w:hAnsi="Univers LT Std 57 Cn"/>
        </w:rPr>
        <w:sectPr w:rsidR="00805555" w:rsidRPr="006755CA" w:rsidSect="001537E5">
          <w:type w:val="continuous"/>
          <w:pgSz w:w="11909" w:h="16834" w:code="9"/>
          <w:pgMar w:top="720" w:right="720" w:bottom="720" w:left="720" w:header="0" w:footer="144" w:gutter="0"/>
          <w:cols w:space="720"/>
          <w:docGrid w:linePitch="360"/>
        </w:sectPr>
      </w:pPr>
    </w:p>
    <w:p w14:paraId="13A45AC1" w14:textId="77777777" w:rsidR="00805555" w:rsidRPr="006755CA" w:rsidRDefault="00805555" w:rsidP="00805555">
      <w:pPr>
        <w:rPr>
          <w:rFonts w:ascii="Univers LT Std 57 Cn" w:hAnsi="Univers LT Std 57 Cn"/>
        </w:rPr>
      </w:pPr>
    </w:p>
    <w:p w14:paraId="233A60F4" w14:textId="77777777" w:rsidR="00805555" w:rsidRPr="006755CA" w:rsidRDefault="00805555" w:rsidP="00805555">
      <w:pPr>
        <w:rPr>
          <w:rFonts w:ascii="Univers LT Std 57 Cn" w:hAnsi="Univers LT Std 57 Cn"/>
          <w:b/>
          <w:sz w:val="24"/>
          <w:szCs w:val="24"/>
        </w:rPr>
      </w:pPr>
      <w:r w:rsidRPr="006755CA">
        <w:rPr>
          <w:rFonts w:ascii="Univers LT Std 57 Cn" w:hAnsi="Univers LT Std 57 Cn"/>
          <w:b/>
          <w:sz w:val="24"/>
          <w:szCs w:val="24"/>
        </w:rPr>
        <w:t>DISCLAIMER</w:t>
      </w:r>
      <w:r w:rsidRPr="006755CA">
        <w:rPr>
          <w:rFonts w:ascii="Univers LT Std 57 Cn" w:hAnsi="Univers LT Std 57 Cn"/>
          <w:b/>
          <w:sz w:val="24"/>
          <w:szCs w:val="24"/>
        </w:rPr>
        <w:tab/>
      </w:r>
    </w:p>
    <w:p w14:paraId="11A62505" w14:textId="77777777" w:rsidR="00805555" w:rsidRPr="006755CA" w:rsidRDefault="00805555" w:rsidP="00805555">
      <w:pPr>
        <w:rPr>
          <w:rFonts w:ascii="Univers LT Std 57 Cn" w:hAnsi="Univers LT Std 57 Cn"/>
        </w:rPr>
      </w:pPr>
    </w:p>
    <w:p w14:paraId="2DE6E305" w14:textId="39B616EA" w:rsidR="00805555" w:rsidRPr="006755CA" w:rsidRDefault="00565922" w:rsidP="00805555">
      <w:pPr>
        <w:jc w:val="both"/>
        <w:rPr>
          <w:rFonts w:ascii="Univers LT Std 57 Cn" w:hAnsi="Univers LT Std 57 Cn"/>
          <w:sz w:val="24"/>
          <w:szCs w:val="24"/>
        </w:rPr>
      </w:pPr>
      <w:r>
        <w:rPr>
          <w:rFonts w:ascii="Univers LT Std 57 Cn" w:hAnsi="Univers LT Std 57 Cn"/>
          <w:sz w:val="24"/>
          <w:szCs w:val="24"/>
        </w:rPr>
        <w:t>&lt;DISCLAIMER_TEXT&gt;</w:t>
      </w:r>
    </w:p>
    <w:p w14:paraId="0DA0051F" w14:textId="77777777" w:rsidR="00805555" w:rsidRPr="006755CA" w:rsidRDefault="00805555" w:rsidP="00805555">
      <w:pPr>
        <w:rPr>
          <w:rFonts w:ascii="Univers LT Std 57 Cn" w:hAnsi="Univers LT Std 57 Cn"/>
        </w:rPr>
      </w:pPr>
      <w:r w:rsidRPr="006755CA">
        <w:rPr>
          <w:rFonts w:ascii="Univers LT Std 57 Cn" w:hAnsi="Univers LT Std 57 Cn"/>
        </w:rPr>
        <w:t xml:space="preserve">     </w:t>
      </w:r>
    </w:p>
    <w:p w14:paraId="4EF1229E" w14:textId="77777777" w:rsidR="00805555" w:rsidRPr="006755CA" w:rsidRDefault="00805555" w:rsidP="00805555">
      <w:pPr>
        <w:rPr>
          <w:rFonts w:ascii="Univers LT Std 57 Cn" w:hAnsi="Univers LT Std 57 Cn"/>
        </w:rPr>
      </w:pPr>
      <w:r w:rsidRPr="006755CA">
        <w:rPr>
          <w:rFonts w:ascii="Univers LT Std 57 Cn" w:hAnsi="Univers LT Std 57 Cn"/>
        </w:rPr>
        <w:t xml:space="preserve">      </w:t>
      </w:r>
    </w:p>
    <w:p w14:paraId="13C9F59F" w14:textId="77777777" w:rsidR="00805555" w:rsidRPr="006755CA" w:rsidRDefault="00805555" w:rsidP="00805555">
      <w:pPr>
        <w:rPr>
          <w:rFonts w:ascii="Univers LT Std 57 Cn" w:hAnsi="Univers LT Std 57 Cn"/>
        </w:rPr>
        <w:sectPr w:rsidR="00805555" w:rsidRPr="006755CA" w:rsidSect="001537E5">
          <w:pgSz w:w="11909" w:h="16834" w:code="9"/>
          <w:pgMar w:top="720" w:right="720" w:bottom="720" w:left="720" w:header="0" w:footer="144" w:gutter="0"/>
          <w:cols w:space="720"/>
          <w:docGrid w:linePitch="360"/>
        </w:sectPr>
      </w:pPr>
      <w:r w:rsidRPr="006755CA">
        <w:rPr>
          <w:rFonts w:ascii="Univers LT Std 57 Cn" w:hAnsi="Univers LT Std 57 Cn"/>
        </w:rPr>
        <w:t xml:space="preserve">      </w:t>
      </w:r>
    </w:p>
    <w:p w14:paraId="45E08FA8" w14:textId="77777777" w:rsidR="00017507" w:rsidRPr="006755CA" w:rsidRDefault="00017507" w:rsidP="00805555">
      <w:pPr>
        <w:pStyle w:val="Heading1"/>
        <w:rPr>
          <w:rFonts w:ascii="Univers LT Std 57 Cn" w:hAnsi="Univers LT Std 57 Cn"/>
        </w:rPr>
      </w:pPr>
      <w:bookmarkStart w:id="2" w:name="_Toc165764746"/>
      <w:r w:rsidRPr="006755CA">
        <w:rPr>
          <w:rFonts w:ascii="Univers LT Std 57 Cn" w:hAnsi="Univers LT Std 57 Cn"/>
        </w:rPr>
        <w:lastRenderedPageBreak/>
        <w:t>Well Overview</w:t>
      </w:r>
      <w:bookmarkEnd w:id="2"/>
    </w:p>
    <w:p w14:paraId="52F3F107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737280F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AC990DE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71C75D1A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84BA117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586F9F88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D481CBE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28373E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80308D6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5776ED5B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87CA05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301EF840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F268B43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74B96546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76F29C4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EA1F714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3690A0EB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57A2B5D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ADE806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4EFCAC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5E43F1D6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FA19700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52AC94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75792A78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45F30D5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2E1434F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6DFDEB3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356F714A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F59EBD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7B872CB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A187C42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863D7C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958D08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7F453EA2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E80BA66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B7BA41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153A3D5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0C0FE2A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66E37EA7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07EAE00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56E60DF7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52B2A002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9B1606B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4CCADB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B31B60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0D1FFA64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ED58062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7FAAEFF6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5BC4B1B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3E1C0E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6B2ED9C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39524546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43872D6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49A3E81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C5CAEA2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AA4598A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2E0BD10F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166002B2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7C541CC2" w14:textId="77777777" w:rsidR="00017507" w:rsidRPr="006755CA" w:rsidRDefault="00017507" w:rsidP="00017507">
      <w:pPr>
        <w:rPr>
          <w:rFonts w:ascii="Univers LT Std 57 Cn" w:hAnsi="Univers LT Std 57 Cn"/>
        </w:rPr>
      </w:pPr>
    </w:p>
    <w:p w14:paraId="41E04439" w14:textId="77777777" w:rsidR="00A607FF" w:rsidRPr="006755CA" w:rsidRDefault="00017507" w:rsidP="00017507">
      <w:pPr>
        <w:pStyle w:val="Heading1"/>
        <w:rPr>
          <w:rFonts w:ascii="Univers LT Std 57 Cn" w:hAnsi="Univers LT Std 57 Cn"/>
        </w:rPr>
      </w:pPr>
      <w:bookmarkStart w:id="3" w:name="_Toc165764747"/>
      <w:r w:rsidRPr="006755CA">
        <w:rPr>
          <w:rFonts w:ascii="Univers LT Std 57 Cn" w:hAnsi="Univers LT Std 57 Cn"/>
        </w:rPr>
        <w:lastRenderedPageBreak/>
        <w:t>Formation testing Summary</w:t>
      </w:r>
      <w:bookmarkEnd w:id="3"/>
    </w:p>
    <w:p w14:paraId="53A62163" w14:textId="77777777" w:rsidR="00CD37C3" w:rsidRPr="00CD37C3" w:rsidRDefault="00017507" w:rsidP="00EE0523">
      <w:pPr>
        <w:pStyle w:val="Heading2"/>
      </w:pPr>
      <w:bookmarkStart w:id="4" w:name="_Toc165764748"/>
      <w:r w:rsidRPr="006755CA">
        <w:t>Objectives</w:t>
      </w:r>
      <w:bookmarkEnd w:id="4"/>
    </w:p>
    <w:p w14:paraId="275BB546" w14:textId="77777777" w:rsidR="00CD37C3" w:rsidRPr="006755CA" w:rsidRDefault="00CD37C3" w:rsidP="00017507">
      <w:pPr>
        <w:rPr>
          <w:rFonts w:ascii="Univers LT Std 57 Cn" w:hAnsi="Univers LT Std 57 Cn"/>
        </w:rPr>
      </w:pPr>
    </w:p>
    <w:p w14:paraId="4471F289" w14:textId="5CB75611" w:rsidR="00017507" w:rsidRDefault="008E496A" w:rsidP="00F153DF">
      <w:pPr>
        <w:jc w:val="both"/>
        <w:rPr>
          <w:rFonts w:ascii="Univers LT Std 57 Cn" w:eastAsia="SimSun" w:hAnsi="Univers LT Std 57 Cn" w:cs="Calibri"/>
          <w:sz w:val="24"/>
          <w:szCs w:val="24"/>
        </w:rPr>
      </w:pPr>
      <w:r>
        <w:rPr>
          <w:rFonts w:ascii="Univers LT Std 57 Cn" w:eastAsia="SimSun" w:hAnsi="Univers LT Std 57 Cn" w:cs="Calibri"/>
          <w:sz w:val="24"/>
          <w:szCs w:val="24"/>
        </w:rPr>
        <w:t>&lt;OBJECTIVES_TEXT&gt;</w:t>
      </w:r>
    </w:p>
    <w:p w14:paraId="62725592" w14:textId="77777777" w:rsidR="008D35BE" w:rsidRPr="006755CA" w:rsidRDefault="008D35BE" w:rsidP="00F153DF">
      <w:pPr>
        <w:jc w:val="both"/>
        <w:rPr>
          <w:rFonts w:ascii="Univers LT Std 57 Cn" w:eastAsia="SimSun" w:hAnsi="Univers LT Std 57 Cn" w:cs="Calibri"/>
          <w:sz w:val="24"/>
          <w:szCs w:val="24"/>
        </w:rPr>
      </w:pPr>
    </w:p>
    <w:p w14:paraId="5749C024" w14:textId="77777777" w:rsidR="00017507" w:rsidRPr="006755CA" w:rsidRDefault="00017507" w:rsidP="00F153DF">
      <w:pPr>
        <w:jc w:val="both"/>
        <w:rPr>
          <w:rFonts w:ascii="Univers LT Std 57 Cn" w:hAnsi="Univers LT Std 57 Cn"/>
        </w:rPr>
      </w:pPr>
    </w:p>
    <w:p w14:paraId="435D19D1" w14:textId="77777777" w:rsidR="00017507" w:rsidRPr="006755CA" w:rsidRDefault="00017507" w:rsidP="00EE0523">
      <w:pPr>
        <w:pStyle w:val="Heading2"/>
      </w:pPr>
      <w:bookmarkStart w:id="5" w:name="_Toc517702808"/>
      <w:bookmarkStart w:id="6" w:name="_Toc518889601"/>
      <w:bookmarkStart w:id="7" w:name="_Toc520658476"/>
      <w:bookmarkStart w:id="8" w:name="_Toc525332073"/>
      <w:bookmarkStart w:id="9" w:name="_Toc527487072"/>
      <w:bookmarkStart w:id="10" w:name="_Toc165764749"/>
      <w:r w:rsidRPr="006755CA">
        <w:t>Results Summary</w:t>
      </w:r>
      <w:bookmarkEnd w:id="5"/>
      <w:bookmarkEnd w:id="6"/>
      <w:bookmarkEnd w:id="7"/>
      <w:bookmarkEnd w:id="8"/>
      <w:bookmarkEnd w:id="9"/>
      <w:bookmarkEnd w:id="10"/>
    </w:p>
    <w:p w14:paraId="65B4409D" w14:textId="77777777" w:rsidR="006E0EE5" w:rsidRPr="001A0AA1" w:rsidRDefault="006E0EE5" w:rsidP="00756C2E">
      <w:pPr>
        <w:widowControl/>
        <w:tabs>
          <w:tab w:val="left" w:pos="720"/>
          <w:tab w:val="left" w:pos="1980"/>
          <w:tab w:val="left" w:pos="2420"/>
        </w:tabs>
        <w:autoSpaceDE w:val="0"/>
        <w:autoSpaceDN w:val="0"/>
        <w:adjustRightInd w:val="0"/>
        <w:spacing w:line="240" w:lineRule="auto"/>
        <w:jc w:val="both"/>
        <w:rPr>
          <w:rFonts w:ascii="Univers LT Std 57 Cn" w:eastAsia="SimSun" w:hAnsi="Univers LT Std 57 Cn" w:cs="Calibri"/>
          <w:color w:val="000000"/>
          <w:sz w:val="24"/>
          <w:szCs w:val="24"/>
        </w:rPr>
      </w:pPr>
    </w:p>
    <w:p w14:paraId="39CB1C48" w14:textId="71BEF275" w:rsidR="00017507" w:rsidRPr="006755CA" w:rsidRDefault="009655C9" w:rsidP="00F153DF">
      <w:pPr>
        <w:widowControl/>
        <w:autoSpaceDE w:val="0"/>
        <w:autoSpaceDN w:val="0"/>
        <w:adjustRightInd w:val="0"/>
        <w:spacing w:after="60" w:line="240" w:lineRule="auto"/>
        <w:ind w:right="-180"/>
        <w:jc w:val="both"/>
        <w:rPr>
          <w:rFonts w:ascii="Univers LT Std 57 Cn" w:eastAsia="SimSun" w:hAnsi="Univers LT Std 57 Cn" w:cs="Calibri"/>
          <w:sz w:val="24"/>
          <w:szCs w:val="24"/>
        </w:rPr>
      </w:pPr>
      <w:r>
        <w:rPr>
          <w:rFonts w:ascii="Univers LT Std 57 Cn" w:eastAsia="SimSun" w:hAnsi="Univers LT Std 57 Cn" w:cs="Calibri"/>
          <w:color w:val="000000"/>
          <w:sz w:val="24"/>
          <w:szCs w:val="24"/>
        </w:rPr>
        <w:t>&lt;RESULTS_TEXT&gt;</w:t>
      </w:r>
    </w:p>
    <w:p w14:paraId="4008D132" w14:textId="77777777" w:rsidR="00AC3BB3" w:rsidRPr="006755CA" w:rsidRDefault="00AC3BB3" w:rsidP="00F153DF">
      <w:pPr>
        <w:widowControl/>
        <w:autoSpaceDE w:val="0"/>
        <w:autoSpaceDN w:val="0"/>
        <w:adjustRightInd w:val="0"/>
        <w:spacing w:after="60" w:line="240" w:lineRule="auto"/>
        <w:ind w:right="-180"/>
        <w:jc w:val="both"/>
        <w:rPr>
          <w:rFonts w:ascii="Univers LT Std 57 Cn" w:eastAsia="SimSun" w:hAnsi="Univers LT Std 57 Cn" w:cs="Calibri"/>
          <w:sz w:val="24"/>
          <w:szCs w:val="24"/>
        </w:rPr>
      </w:pPr>
    </w:p>
    <w:p w14:paraId="2D4E393E" w14:textId="77777777" w:rsidR="00923878" w:rsidRPr="0023025C" w:rsidRDefault="00017507" w:rsidP="0023025C">
      <w:pPr>
        <w:widowControl/>
        <w:autoSpaceDE w:val="0"/>
        <w:autoSpaceDN w:val="0"/>
        <w:adjustRightInd w:val="0"/>
        <w:spacing w:line="240" w:lineRule="auto"/>
        <w:jc w:val="both"/>
        <w:rPr>
          <w:rFonts w:ascii="Univers LT Std 57 Cn" w:eastAsia="SimSun" w:hAnsi="Univers LT Std 57 Cn" w:cs="Calibri"/>
          <w:b/>
          <w:i/>
          <w:sz w:val="24"/>
          <w:szCs w:val="24"/>
          <w:u w:val="single"/>
        </w:rPr>
      </w:pPr>
      <w:r w:rsidRPr="006755CA">
        <w:rPr>
          <w:rFonts w:ascii="Univers LT Std 57 Cn" w:eastAsia="SimSun" w:hAnsi="Univers LT Std 57 Cn" w:cs="Calibri"/>
          <w:b/>
          <w:i/>
          <w:sz w:val="24"/>
          <w:szCs w:val="24"/>
          <w:u w:val="single"/>
        </w:rPr>
        <w:t>Key</w:t>
      </w:r>
      <w:r w:rsidR="003473D1">
        <w:rPr>
          <w:rFonts w:ascii="Univers LT Std 57 Cn" w:eastAsia="SimSun" w:hAnsi="Univers LT Std 57 Cn" w:cs="Calibri"/>
          <w:b/>
          <w:i/>
          <w:sz w:val="24"/>
          <w:szCs w:val="24"/>
          <w:u w:val="single"/>
        </w:rPr>
        <w:t xml:space="preserve"> DFA/Sampling</w:t>
      </w:r>
      <w:r w:rsidRPr="006755CA">
        <w:rPr>
          <w:rFonts w:ascii="Univers LT Std 57 Cn" w:eastAsia="SimSun" w:hAnsi="Univers LT Std 57 Cn" w:cs="Calibri"/>
          <w:b/>
          <w:i/>
          <w:sz w:val="24"/>
          <w:szCs w:val="24"/>
          <w:u w:val="single"/>
        </w:rPr>
        <w:t xml:space="preserve"> </w:t>
      </w:r>
      <w:r w:rsidR="005136EC">
        <w:rPr>
          <w:rFonts w:ascii="Univers LT Std 57 Cn" w:eastAsia="SimSun" w:hAnsi="Univers LT Std 57 Cn" w:cs="Calibri"/>
          <w:b/>
          <w:i/>
          <w:sz w:val="24"/>
          <w:szCs w:val="24"/>
          <w:u w:val="single"/>
        </w:rPr>
        <w:t>o</w:t>
      </w:r>
      <w:r w:rsidRPr="006755CA">
        <w:rPr>
          <w:rFonts w:ascii="Univers LT Std 57 Cn" w:eastAsia="SimSun" w:hAnsi="Univers LT Std 57 Cn" w:cs="Calibri"/>
          <w:b/>
          <w:i/>
          <w:sz w:val="24"/>
          <w:szCs w:val="24"/>
          <w:u w:val="single"/>
        </w:rPr>
        <w:t>bservations:</w:t>
      </w:r>
    </w:p>
    <w:p w14:paraId="2AB6031F" w14:textId="77777777" w:rsidR="005555D8" w:rsidRDefault="005555D8" w:rsidP="004A26EB">
      <w:pPr>
        <w:widowControl/>
        <w:autoSpaceDE w:val="0"/>
        <w:autoSpaceDN w:val="0"/>
        <w:adjustRightInd w:val="0"/>
        <w:spacing w:after="60" w:line="240" w:lineRule="auto"/>
        <w:ind w:right="-180"/>
        <w:jc w:val="both"/>
        <w:rPr>
          <w:rFonts w:ascii="Univers LT Std 57 Cn" w:eastAsia="SimSun" w:hAnsi="Univers LT Std 57 Cn" w:cs="Calibri"/>
          <w:sz w:val="24"/>
          <w:szCs w:val="24"/>
        </w:rPr>
      </w:pPr>
    </w:p>
    <w:p w14:paraId="23A2962D" w14:textId="77777777" w:rsidR="002D541D" w:rsidRPr="005C655A" w:rsidRDefault="002D541D" w:rsidP="004A26EB">
      <w:pPr>
        <w:widowControl/>
        <w:autoSpaceDE w:val="0"/>
        <w:autoSpaceDN w:val="0"/>
        <w:adjustRightInd w:val="0"/>
        <w:spacing w:after="60" w:line="240" w:lineRule="auto"/>
        <w:ind w:right="-180"/>
        <w:jc w:val="both"/>
        <w:rPr>
          <w:rFonts w:ascii="Univers LT Std 57 Cn" w:eastAsia="SimSun" w:hAnsi="Univers LT Std 57 Cn" w:cs="Calibri"/>
          <w:sz w:val="24"/>
          <w:szCs w:val="24"/>
        </w:rPr>
        <w:sectPr w:rsidR="002D541D" w:rsidRPr="005C655A" w:rsidSect="001537E5">
          <w:pgSz w:w="11909" w:h="16834" w:code="9"/>
          <w:pgMar w:top="720" w:right="720" w:bottom="720" w:left="720" w:header="0" w:footer="144" w:gutter="0"/>
          <w:cols w:space="720"/>
          <w:docGrid w:linePitch="360"/>
        </w:sectPr>
      </w:pPr>
    </w:p>
    <w:p w14:paraId="2F6814FD" w14:textId="77777777" w:rsidR="00805555" w:rsidRPr="006755CA" w:rsidRDefault="00805555" w:rsidP="008B02F2">
      <w:pPr>
        <w:pStyle w:val="Heading1"/>
        <w:rPr>
          <w:rFonts w:ascii="Univers LT Std 57 Cn" w:hAnsi="Univers LT Std 57 Cn"/>
        </w:rPr>
      </w:pPr>
      <w:bookmarkStart w:id="11" w:name="_Toc165764750"/>
      <w:r w:rsidRPr="006755CA">
        <w:rPr>
          <w:rFonts w:ascii="Univers LT Std 57 Cn" w:hAnsi="Univers LT Std 57 Cn"/>
        </w:rPr>
        <w:lastRenderedPageBreak/>
        <w:t xml:space="preserve">Job </w:t>
      </w:r>
      <w:r w:rsidR="008B02F2" w:rsidRPr="006755CA">
        <w:rPr>
          <w:rFonts w:ascii="Univers LT Std 57 Cn" w:hAnsi="Univers LT Std 57 Cn"/>
        </w:rPr>
        <w:t>Results</w:t>
      </w:r>
      <w:bookmarkEnd w:id="11"/>
    </w:p>
    <w:p w14:paraId="46FA032E" w14:textId="77777777" w:rsidR="008B02F2" w:rsidRPr="006755CA" w:rsidRDefault="008B02F2" w:rsidP="00EE0523">
      <w:pPr>
        <w:pStyle w:val="Heading2"/>
      </w:pPr>
      <w:bookmarkStart w:id="12" w:name="_Toc165764751"/>
      <w:r w:rsidRPr="006755CA">
        <w:t>Integrated Summary Plot</w:t>
      </w:r>
      <w:r w:rsidR="001D4D80">
        <w:t xml:space="preserve"> - MD Plot</w:t>
      </w:r>
      <w:bookmarkEnd w:id="12"/>
    </w:p>
    <w:p w14:paraId="0058CA51" w14:textId="04BB7759" w:rsidR="00751C44" w:rsidRDefault="00751C44" w:rsidP="00751C44">
      <w:pPr>
        <w:rPr>
          <w:noProof/>
        </w:rPr>
      </w:pPr>
    </w:p>
    <w:p w14:paraId="6956274B" w14:textId="77777777" w:rsidR="005A2CEB" w:rsidRDefault="009E25AE" w:rsidP="00EE0523">
      <w:pPr>
        <w:pStyle w:val="Heading2"/>
      </w:pPr>
      <w:r>
        <w:br w:type="page"/>
      </w:r>
      <w:bookmarkStart w:id="13" w:name="_Toc165764752"/>
      <w:r w:rsidR="005A2CEB" w:rsidRPr="006755CA">
        <w:lastRenderedPageBreak/>
        <w:t>Integrated Summary Plot</w:t>
      </w:r>
      <w:r w:rsidR="005A2CEB">
        <w:t xml:space="preserve"> - TVD Plot</w:t>
      </w:r>
      <w:bookmarkEnd w:id="13"/>
    </w:p>
    <w:p w14:paraId="292E45FC" w14:textId="26DE52BF" w:rsidR="00264F54" w:rsidRDefault="00264F54" w:rsidP="00226F03">
      <w:bookmarkStart w:id="14" w:name="_Toc529888682"/>
    </w:p>
    <w:bookmarkEnd w:id="14"/>
    <w:p w14:paraId="6F3F9F53" w14:textId="77777777" w:rsidR="00805555" w:rsidRDefault="002D0EF1" w:rsidP="00EE0523">
      <w:pPr>
        <w:pStyle w:val="Heading2"/>
      </w:pPr>
      <w:r>
        <w:br w:type="page"/>
      </w:r>
      <w:bookmarkStart w:id="15" w:name="_Toc165764753"/>
      <w:r w:rsidR="00013FEA" w:rsidRPr="00C45A7C">
        <w:lastRenderedPageBreak/>
        <w:t>Pressure testing Summary Table</w:t>
      </w:r>
      <w:bookmarkEnd w:id="15"/>
    </w:p>
    <w:p w14:paraId="76D017A1" w14:textId="3A1932D1" w:rsidR="00837949" w:rsidRDefault="00837949" w:rsidP="00146256"/>
    <w:p w14:paraId="28276BA8" w14:textId="77777777" w:rsidR="00575E37" w:rsidRDefault="00575E37" w:rsidP="00146256"/>
    <w:p w14:paraId="0B59E2BA" w14:textId="77777777" w:rsidR="00403FB0" w:rsidRPr="00146256" w:rsidRDefault="00403FB0" w:rsidP="00146256"/>
    <w:p w14:paraId="125BB31E" w14:textId="77777777" w:rsidR="007F2F5D" w:rsidRDefault="00066713" w:rsidP="00101F2E">
      <w:pPr>
        <w:pStyle w:val="Head2"/>
      </w:pPr>
      <w:r>
        <w:br w:type="page"/>
      </w:r>
      <w:bookmarkStart w:id="16" w:name="_Toc165764754"/>
      <w:r w:rsidR="00D0725D" w:rsidRPr="006755CA">
        <w:lastRenderedPageBreak/>
        <w:t>Sampling Summary Table</w:t>
      </w:r>
      <w:bookmarkEnd w:id="16"/>
    </w:p>
    <w:p w14:paraId="4A4D5CF9" w14:textId="0FCAD077" w:rsidR="005C682D" w:rsidRDefault="005C682D"/>
    <w:p w14:paraId="14F49301" w14:textId="77777777" w:rsidR="00A31361" w:rsidRDefault="00A31361" w:rsidP="00177690">
      <w:pPr>
        <w:rPr>
          <w:rFonts w:ascii="Univers LT Std 57 Cn" w:hAnsi="Univers LT Std 57 Cn"/>
          <w:sz w:val="20"/>
          <w:szCs w:val="20"/>
        </w:rPr>
      </w:pPr>
    </w:p>
    <w:p w14:paraId="05B838FA" w14:textId="77777777" w:rsidR="007F2F5D" w:rsidRPr="007F2F5D" w:rsidRDefault="007F2F5D" w:rsidP="007F2F5D">
      <w:pPr>
        <w:sectPr w:rsidR="007F2F5D" w:rsidRPr="007F2F5D" w:rsidSect="001537E5">
          <w:pgSz w:w="16834" w:h="11909" w:orient="landscape" w:code="9"/>
          <w:pgMar w:top="720" w:right="720" w:bottom="720" w:left="720" w:header="0" w:footer="144" w:gutter="0"/>
          <w:cols w:space="720"/>
          <w:docGrid w:linePitch="360"/>
        </w:sectPr>
      </w:pPr>
    </w:p>
    <w:p w14:paraId="076E775C" w14:textId="77777777" w:rsidR="00805555" w:rsidRDefault="00805555" w:rsidP="00EE0523">
      <w:pPr>
        <w:pStyle w:val="Heading2"/>
      </w:pPr>
      <w:bookmarkStart w:id="17" w:name="_Toc165764755"/>
      <w:r w:rsidRPr="006755CA">
        <w:lastRenderedPageBreak/>
        <w:t>Tool Strings</w:t>
      </w:r>
      <w:bookmarkEnd w:id="17"/>
    </w:p>
    <w:p w14:paraId="33E5C22A" w14:textId="77777777" w:rsidR="00652E93" w:rsidRDefault="004254D1" w:rsidP="007F655D">
      <w:pPr>
        <w:pStyle w:val="Heading3"/>
        <w:numPr>
          <w:ilvl w:val="2"/>
          <w:numId w:val="12"/>
        </w:numPr>
        <w:rPr>
          <w:rFonts w:ascii="Univers LT Std 57 Cn" w:hAnsi="Univers LT Std 57 Cn"/>
          <w:szCs w:val="20"/>
        </w:rPr>
      </w:pPr>
      <w:bookmarkStart w:id="18" w:name="_Toc165764756"/>
      <w:r>
        <w:rPr>
          <w:rFonts w:ascii="Univers LT Std 57 Cn" w:hAnsi="Univers LT Std 57 Cn"/>
          <w:szCs w:val="20"/>
        </w:rPr>
        <w:t xml:space="preserve">MDT Run </w:t>
      </w:r>
      <w:r w:rsidR="007F655D">
        <w:rPr>
          <w:rFonts w:ascii="Univers LT Std 57 Cn" w:hAnsi="Univers LT Std 57 Cn"/>
          <w:szCs w:val="20"/>
        </w:rPr>
        <w:t>1</w:t>
      </w:r>
      <w:bookmarkEnd w:id="18"/>
    </w:p>
    <w:p w14:paraId="10569283" w14:textId="73BF5610" w:rsidR="00AB18F7" w:rsidRPr="00AB18F7" w:rsidRDefault="00AB18F7" w:rsidP="00AB18F7"/>
    <w:p w14:paraId="643F697B" w14:textId="77777777" w:rsidR="00652E93" w:rsidRDefault="004E0137" w:rsidP="00652E93">
      <w:pPr>
        <w:pStyle w:val="Heading3"/>
        <w:numPr>
          <w:ilvl w:val="2"/>
          <w:numId w:val="12"/>
        </w:numPr>
        <w:rPr>
          <w:rFonts w:ascii="Univers LT Std 57 Cn" w:hAnsi="Univers LT Std 57 Cn"/>
          <w:szCs w:val="20"/>
        </w:rPr>
      </w:pPr>
      <w:r>
        <w:rPr>
          <w:rFonts w:ascii="Univers LT Std 57 Cn" w:hAnsi="Univers LT Std 57 Cn"/>
          <w:szCs w:val="20"/>
        </w:rPr>
        <w:br w:type="page"/>
      </w:r>
      <w:bookmarkStart w:id="19" w:name="_Toc165764757"/>
      <w:r w:rsidR="00652E93">
        <w:rPr>
          <w:rFonts w:ascii="Univers LT Std 57 Cn" w:hAnsi="Univers LT Std 57 Cn"/>
          <w:szCs w:val="20"/>
        </w:rPr>
        <w:lastRenderedPageBreak/>
        <w:t>MDT Run 2</w:t>
      </w:r>
      <w:bookmarkEnd w:id="19"/>
    </w:p>
    <w:p w14:paraId="6FBE6EDE" w14:textId="0E55915C" w:rsidR="00C74532" w:rsidRPr="00C74532" w:rsidRDefault="00C74532" w:rsidP="00C74532"/>
    <w:p w14:paraId="77B03D05" w14:textId="77777777" w:rsidR="00652E93" w:rsidRDefault="004E0137" w:rsidP="00652E93">
      <w:pPr>
        <w:pStyle w:val="Heading3"/>
        <w:numPr>
          <w:ilvl w:val="2"/>
          <w:numId w:val="12"/>
        </w:numPr>
        <w:rPr>
          <w:rFonts w:ascii="Univers LT Std 57 Cn" w:hAnsi="Univers LT Std 57 Cn"/>
          <w:szCs w:val="20"/>
        </w:rPr>
      </w:pPr>
      <w:r>
        <w:rPr>
          <w:rFonts w:ascii="Univers LT Std 57 Cn" w:hAnsi="Univers LT Std 57 Cn"/>
          <w:szCs w:val="20"/>
        </w:rPr>
        <w:br w:type="page"/>
      </w:r>
      <w:bookmarkStart w:id="20" w:name="_Toc165764758"/>
      <w:r w:rsidR="00652E93">
        <w:rPr>
          <w:rFonts w:ascii="Univers LT Std 57 Cn" w:hAnsi="Univers LT Std 57 Cn"/>
          <w:szCs w:val="20"/>
        </w:rPr>
        <w:lastRenderedPageBreak/>
        <w:t>MDT Run 3</w:t>
      </w:r>
      <w:bookmarkEnd w:id="20"/>
    </w:p>
    <w:p w14:paraId="3F21EB1E" w14:textId="03B63F7B" w:rsidR="00652E93" w:rsidRPr="00652E93" w:rsidRDefault="00652E93" w:rsidP="00652E93"/>
    <w:p w14:paraId="1345B2F2" w14:textId="77777777" w:rsidR="003E01AF" w:rsidRDefault="001A0EC1" w:rsidP="00EE0523">
      <w:pPr>
        <w:pStyle w:val="Heading2"/>
      </w:pPr>
      <w:r>
        <w:br w:type="page"/>
      </w:r>
      <w:bookmarkStart w:id="21" w:name="_Toc165764759"/>
      <w:r w:rsidR="006755CA" w:rsidRPr="001A4997">
        <w:lastRenderedPageBreak/>
        <w:t>Log Header</w:t>
      </w:r>
      <w:bookmarkEnd w:id="21"/>
    </w:p>
    <w:p w14:paraId="73EEA79B" w14:textId="59A80E82" w:rsidR="006755CA" w:rsidRPr="006755CA" w:rsidRDefault="006755CA" w:rsidP="00854155">
      <w:pPr>
        <w:jc w:val="center"/>
        <w:rPr>
          <w:rFonts w:ascii="Univers LT Std 57 Cn" w:hAnsi="Univers LT Std 57 Cn"/>
        </w:rPr>
      </w:pPr>
    </w:p>
    <w:p w14:paraId="25A0E045" w14:textId="77777777" w:rsidR="00387D29" w:rsidRDefault="001A4997" w:rsidP="00EE0523">
      <w:pPr>
        <w:pStyle w:val="Heading2"/>
      </w:pPr>
      <w:r>
        <w:br w:type="page"/>
      </w:r>
      <w:bookmarkStart w:id="22" w:name="_Toc165764760"/>
      <w:r w:rsidR="006755CA" w:rsidRPr="006755CA">
        <w:lastRenderedPageBreak/>
        <w:t>Well Sketch</w:t>
      </w:r>
      <w:bookmarkEnd w:id="22"/>
    </w:p>
    <w:p w14:paraId="27C86D64" w14:textId="1F417DE0" w:rsidR="00644DFF" w:rsidRDefault="00644DFF" w:rsidP="000E7FA3">
      <w:pPr>
        <w:jc w:val="center"/>
      </w:pPr>
    </w:p>
    <w:p w14:paraId="4F196341" w14:textId="77777777" w:rsidR="00A4155E" w:rsidRDefault="00A4155E" w:rsidP="00EE0523">
      <w:pPr>
        <w:pStyle w:val="Heading2"/>
      </w:pPr>
      <w:bookmarkStart w:id="23" w:name="_Toc532723648"/>
      <w:bookmarkStart w:id="24" w:name="_Toc165764761"/>
      <w:r>
        <w:t>Well Survey Table</w:t>
      </w:r>
      <w:bookmarkEnd w:id="23"/>
      <w:bookmarkEnd w:id="24"/>
    </w:p>
    <w:p w14:paraId="1C018ADC" w14:textId="466BA5D7" w:rsidR="0063235D" w:rsidRDefault="0063235D" w:rsidP="0063235D">
      <w:pPr>
        <w:jc w:val="center"/>
      </w:pPr>
    </w:p>
    <w:p w14:paraId="0238D006" w14:textId="77777777" w:rsidR="0096595A" w:rsidRDefault="0096595A" w:rsidP="0063235D">
      <w:pPr>
        <w:jc w:val="center"/>
      </w:pPr>
    </w:p>
    <w:p w14:paraId="58912F33" w14:textId="2AC60B7D" w:rsidR="00241996" w:rsidRDefault="00241996" w:rsidP="0063235D">
      <w:pPr>
        <w:jc w:val="center"/>
      </w:pPr>
    </w:p>
    <w:p w14:paraId="54CC9A22" w14:textId="77777777" w:rsidR="006755CA" w:rsidRPr="006755CA" w:rsidRDefault="00A4155E" w:rsidP="0096595A">
      <w:pPr>
        <w:jc w:val="center"/>
        <w:rPr>
          <w:rFonts w:ascii="Univers LT Std 57 Cn" w:eastAsia="Times New Roman" w:hAnsi="Univers LT Std 57 Cn"/>
          <w:sz w:val="2"/>
        </w:rPr>
      </w:pPr>
      <w:r>
        <w:br w:type="page"/>
      </w:r>
      <w:bookmarkStart w:id="25" w:name="UTMN_3013_0_WellSurveyTable_Table"/>
      <w:bookmarkEnd w:id="25"/>
    </w:p>
    <w:p w14:paraId="0E4A3580" w14:textId="77777777" w:rsidR="006755CA" w:rsidRPr="006755CA" w:rsidRDefault="006755CA" w:rsidP="006755CA">
      <w:pPr>
        <w:rPr>
          <w:rFonts w:ascii="Univers LT Std 57 Cn" w:hAnsi="Univers LT Std 57 Cn"/>
        </w:rPr>
      </w:pPr>
    </w:p>
    <w:p w14:paraId="4FF32513" w14:textId="77777777" w:rsidR="00F9175F" w:rsidRPr="002758CB" w:rsidRDefault="0096595A" w:rsidP="005356B0">
      <w:pPr>
        <w:pStyle w:val="Head1"/>
      </w:pPr>
      <w:r>
        <w:br w:type="page"/>
      </w:r>
      <w:bookmarkStart w:id="26" w:name="_Toc165764762"/>
      <w:r w:rsidR="006755CA" w:rsidRPr="006755CA">
        <w:lastRenderedPageBreak/>
        <w:t>Sampling Stations</w:t>
      </w:r>
      <w:bookmarkStart w:id="27" w:name="_Toc525332107"/>
      <w:bookmarkStart w:id="28" w:name="_Toc527487093"/>
      <w:bookmarkEnd w:id="26"/>
    </w:p>
    <w:bookmarkEnd w:id="27"/>
    <w:bookmarkEnd w:id="28"/>
    <w:p w14:paraId="39ABDDDB" w14:textId="77777777" w:rsidR="004C1201" w:rsidRDefault="004C1201" w:rsidP="004C1201"/>
    <w:p w14:paraId="116AE437" w14:textId="77777777" w:rsidR="0001205B" w:rsidRPr="004C1201" w:rsidRDefault="0001205B" w:rsidP="004C1201">
      <w:pPr>
        <w:sectPr w:rsidR="0001205B" w:rsidRPr="004C1201" w:rsidSect="001537E5">
          <w:pgSz w:w="11909" w:h="16834" w:code="9"/>
          <w:pgMar w:top="720" w:right="720" w:bottom="720" w:left="720" w:header="0" w:footer="144" w:gutter="0"/>
          <w:cols w:space="720"/>
          <w:docGrid w:linePitch="360"/>
        </w:sectPr>
      </w:pPr>
    </w:p>
    <w:p w14:paraId="4CC1DAA9" w14:textId="77777777" w:rsidR="006755CA" w:rsidRDefault="006755CA" w:rsidP="006755CA">
      <w:pPr>
        <w:jc w:val="center"/>
        <w:rPr>
          <w:rFonts w:ascii="Univers LT Std 57 Cn" w:hAnsi="Univers LT Std 57 Cn"/>
          <w:sz w:val="144"/>
          <w:szCs w:val="144"/>
        </w:rPr>
      </w:pPr>
    </w:p>
    <w:p w14:paraId="43EE6694" w14:textId="77777777" w:rsidR="006755CA" w:rsidRDefault="006755CA" w:rsidP="006755CA">
      <w:pPr>
        <w:jc w:val="center"/>
        <w:rPr>
          <w:rFonts w:ascii="Univers LT Std 57 Cn" w:hAnsi="Univers LT Std 57 Cn"/>
          <w:sz w:val="144"/>
          <w:szCs w:val="144"/>
        </w:rPr>
      </w:pPr>
    </w:p>
    <w:p w14:paraId="2BE205CC" w14:textId="39C81180" w:rsidR="00805555" w:rsidRPr="006755CA" w:rsidRDefault="00485C8B" w:rsidP="006755CA">
      <w:pPr>
        <w:jc w:val="center"/>
        <w:rPr>
          <w:rFonts w:ascii="Univers LT Std 57 Cn" w:hAnsi="Univers LT Std 57 Cn"/>
          <w:sz w:val="144"/>
          <w:szCs w:val="144"/>
        </w:rPr>
        <w:sectPr w:rsidR="00805555" w:rsidRPr="006755CA" w:rsidSect="001537E5">
          <w:pgSz w:w="16834" w:h="11909" w:orient="landscape" w:code="9"/>
          <w:pgMar w:top="720" w:right="720" w:bottom="720" w:left="720" w:header="0" w:footer="144" w:gutter="0"/>
          <w:cols w:space="720"/>
          <w:docGrid w:linePitch="360"/>
        </w:sectPr>
      </w:pPr>
      <w:r>
        <w:rPr>
          <w:rFonts w:ascii="Univers LT Std 57 Cn" w:hAnsi="Univers LT Std 57 Cn"/>
          <w:sz w:val="144"/>
          <w:szCs w:val="144"/>
        </w:rPr>
        <w:t>&lt;PRETEST_TOOL&gt;</w:t>
      </w:r>
      <w:r w:rsidR="006755CA" w:rsidRPr="006755CA">
        <w:rPr>
          <w:rFonts w:ascii="Univers LT Std 57 Cn" w:hAnsi="Univers LT Std 57 Cn"/>
          <w:sz w:val="144"/>
          <w:szCs w:val="144"/>
        </w:rPr>
        <w:t xml:space="preserve"> Pretests</w:t>
      </w:r>
    </w:p>
    <w:p w14:paraId="19052845" w14:textId="77777777" w:rsidR="00C77DB0" w:rsidRDefault="00EF1991" w:rsidP="00260315">
      <w:pPr>
        <w:pStyle w:val="Heading1"/>
      </w:pPr>
      <w:bookmarkStart w:id="29" w:name="_Toc110046174"/>
      <w:bookmarkStart w:id="30" w:name="_Toc165764763"/>
      <w:r>
        <w:lastRenderedPageBreak/>
        <w:t>Stations</w:t>
      </w:r>
      <w:bookmarkEnd w:id="29"/>
      <w:bookmarkEnd w:id="30"/>
    </w:p>
    <w:p w14:paraId="0BE6ECBF" w14:textId="77777777" w:rsidR="003532BA" w:rsidRPr="003532BA" w:rsidRDefault="003532BA" w:rsidP="003532BA"/>
    <w:p w14:paraId="03138B4D" w14:textId="77777777" w:rsidR="009B2891" w:rsidRDefault="009B2891" w:rsidP="00260315"/>
    <w:p w14:paraId="5A9D85E1" w14:textId="77777777" w:rsidR="005A70EF" w:rsidRDefault="005A70EF" w:rsidP="00260315">
      <w:pPr>
        <w:sectPr w:rsidR="005A70EF" w:rsidSect="001537E5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pgSz w:w="16834" w:h="11909" w:orient="landscape" w:code="9"/>
          <w:pgMar w:top="720" w:right="720" w:bottom="720" w:left="720" w:header="0" w:footer="144" w:gutter="0"/>
          <w:cols w:space="720"/>
          <w:docGrid w:linePitch="360"/>
        </w:sectPr>
      </w:pPr>
    </w:p>
    <w:p w14:paraId="6825FFCC" w14:textId="77777777" w:rsidR="000D214E" w:rsidRDefault="000D214E" w:rsidP="003D5ED8">
      <w:pPr>
        <w:jc w:val="center"/>
        <w:rPr>
          <w:rFonts w:ascii="Univers LT Std 57 Cn" w:hAnsi="Univers LT Std 57 Cn"/>
          <w:sz w:val="144"/>
          <w:szCs w:val="144"/>
        </w:rPr>
      </w:pPr>
    </w:p>
    <w:p w14:paraId="14D32701" w14:textId="77777777" w:rsidR="003D5ED8" w:rsidRDefault="003D5ED8" w:rsidP="003D5ED8">
      <w:pPr>
        <w:jc w:val="center"/>
        <w:rPr>
          <w:rFonts w:ascii="Univers LT Std 57 Cn" w:hAnsi="Univers LT Std 57 Cn"/>
          <w:sz w:val="144"/>
          <w:szCs w:val="144"/>
        </w:rPr>
      </w:pPr>
    </w:p>
    <w:p w14:paraId="038C0871" w14:textId="77777777" w:rsidR="003D5ED8" w:rsidRDefault="003D5ED8" w:rsidP="003D5ED8">
      <w:pPr>
        <w:jc w:val="center"/>
        <w:rPr>
          <w:rFonts w:ascii="Univers LT Std 57 Cn" w:hAnsi="Univers LT Std 57 Cn"/>
          <w:sz w:val="144"/>
          <w:szCs w:val="144"/>
        </w:rPr>
      </w:pPr>
    </w:p>
    <w:p w14:paraId="2E2C7792" w14:textId="77777777" w:rsidR="00C31B82" w:rsidRPr="000D627A" w:rsidRDefault="003D5ED8" w:rsidP="000D627A">
      <w:pPr>
        <w:jc w:val="center"/>
        <w:rPr>
          <w:rFonts w:ascii="Univers LT Std 57 Cn" w:hAnsi="Univers LT Std 57 Cn"/>
          <w:sz w:val="144"/>
          <w:szCs w:val="144"/>
        </w:rPr>
      </w:pPr>
      <w:r w:rsidRPr="003D5ED8">
        <w:rPr>
          <w:rFonts w:ascii="Univers LT Std 57 Cn" w:hAnsi="Univers LT Std 57 Cn"/>
          <w:sz w:val="144"/>
          <w:szCs w:val="144"/>
        </w:rPr>
        <w:t>END OF REPORT</w:t>
      </w:r>
    </w:p>
    <w:sectPr w:rsidR="00C31B82" w:rsidRPr="000D627A" w:rsidSect="001537E5">
      <w:footerReference w:type="even" r:id="rId15"/>
      <w:footerReference w:type="first" r:id="rId16"/>
      <w:pgSz w:w="11909" w:h="16834" w:code="9"/>
      <w:pgMar w:top="72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1A86B" w14:textId="77777777" w:rsidR="00726D6E" w:rsidRDefault="00726D6E" w:rsidP="002915DC">
      <w:r>
        <w:separator/>
      </w:r>
    </w:p>
  </w:endnote>
  <w:endnote w:type="continuationSeparator" w:id="0">
    <w:p w14:paraId="7CBF37DB" w14:textId="77777777" w:rsidR="00726D6E" w:rsidRDefault="00726D6E" w:rsidP="0029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LT Std 57 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FDC35" w14:textId="4E53E75E" w:rsidR="00904CB1" w:rsidRDefault="00216F1C" w:rsidP="00581F8A">
    <w:pPr>
      <w:pStyle w:val="Footer"/>
      <w:tabs>
        <w:tab w:val="clear" w:pos="4320"/>
        <w:tab w:val="clear" w:pos="8640"/>
        <w:tab w:val="right" w:pos="10469"/>
      </w:tabs>
      <w:jc w:val="center"/>
    </w:pPr>
    <w:r w:rsidRPr="00216F1C">
      <w:rPr>
        <w:highlight w:val="yellow"/>
      </w:rPr>
      <w:t>&lt;WELL_NAME&gt;</w:t>
    </w:r>
    <w:r w:rsidR="00904CB1">
      <w:tab/>
    </w:r>
    <w:r w:rsidR="00904CB1">
      <w:fldChar w:fldCharType="begin"/>
    </w:r>
    <w:r w:rsidR="00904CB1">
      <w:instrText xml:space="preserve"> PAGE   \* MERGEFORMAT </w:instrText>
    </w:r>
    <w:r w:rsidR="00904CB1">
      <w:fldChar w:fldCharType="separate"/>
    </w:r>
    <w:r w:rsidR="00904CB1">
      <w:rPr>
        <w:noProof/>
      </w:rPr>
      <w:t>229</w:t>
    </w:r>
    <w:r w:rsidR="00904CB1">
      <w:fldChar w:fldCharType="end"/>
    </w:r>
  </w:p>
  <w:p w14:paraId="5C5F8A0F" w14:textId="77777777" w:rsidR="00904CB1" w:rsidRPr="00983099" w:rsidRDefault="00904CB1" w:rsidP="00923CDA">
    <w:pPr>
      <w:pStyle w:val="Footer"/>
      <w:tabs>
        <w:tab w:val="clear" w:pos="4320"/>
        <w:tab w:val="clear" w:pos="8640"/>
        <w:tab w:val="center" w:pos="5234"/>
        <w:tab w:val="right" w:pos="1046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428DC" w14:textId="77777777" w:rsidR="009218C8" w:rsidRDefault="00921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EC9BC" w14:textId="77777777" w:rsidR="009218C8" w:rsidRDefault="009218C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82423" w14:textId="77777777" w:rsidR="00625C85" w:rsidRDefault="00625C8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0CEC" w14:textId="77777777" w:rsidR="00904CB1" w:rsidRDefault="00904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76B58" w14:textId="77777777" w:rsidR="00726D6E" w:rsidRDefault="00726D6E" w:rsidP="002915DC">
      <w:r>
        <w:separator/>
      </w:r>
    </w:p>
  </w:footnote>
  <w:footnote w:type="continuationSeparator" w:id="0">
    <w:p w14:paraId="18B36362" w14:textId="77777777" w:rsidR="00726D6E" w:rsidRDefault="00726D6E" w:rsidP="0029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7E15C" w14:textId="77777777" w:rsidR="009218C8" w:rsidRDefault="0092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C6F56" w14:textId="77777777" w:rsidR="009218C8" w:rsidRDefault="00921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54DC0" w14:textId="77777777" w:rsidR="009218C8" w:rsidRDefault="00921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0C7426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A80E5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AE2EE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7690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3392F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333E58"/>
    <w:multiLevelType w:val="hybridMultilevel"/>
    <w:tmpl w:val="FF18EFB4"/>
    <w:lvl w:ilvl="0" w:tplc="7FC89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5560C"/>
    <w:multiLevelType w:val="multilevel"/>
    <w:tmpl w:val="E4AE83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EFE5E07"/>
    <w:multiLevelType w:val="hybridMultilevel"/>
    <w:tmpl w:val="D236F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B6A61A">
      <w:start w:val="1"/>
      <w:numFmt w:val="bullet"/>
      <w:pStyle w:val="BulletKeyObservations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3535F"/>
    <w:multiLevelType w:val="hybridMultilevel"/>
    <w:tmpl w:val="43D2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E5C88"/>
    <w:multiLevelType w:val="hybridMultilevel"/>
    <w:tmpl w:val="F89643DC"/>
    <w:lvl w:ilvl="0" w:tplc="831A0526">
      <w:start w:val="6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10" w15:restartNumberingAfterBreak="0">
    <w:nsid w:val="50226835"/>
    <w:multiLevelType w:val="hybridMultilevel"/>
    <w:tmpl w:val="E3748C6C"/>
    <w:lvl w:ilvl="0" w:tplc="BC4420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747E"/>
    <w:multiLevelType w:val="hybridMultilevel"/>
    <w:tmpl w:val="25847FBE"/>
    <w:lvl w:ilvl="0" w:tplc="32EABAB6">
      <w:start w:val="1"/>
      <w:numFmt w:val="bullet"/>
      <w:pStyle w:val="Bullet"/>
      <w:lvlText w:val=""/>
      <w:lvlJc w:val="left"/>
      <w:pPr>
        <w:tabs>
          <w:tab w:val="num" w:pos="720"/>
        </w:tabs>
        <w:ind w:left="576" w:hanging="216"/>
      </w:pPr>
      <w:rPr>
        <w:rFonts w:ascii="Wingdings 2" w:hAnsi="Wingdings 2" w:hint="default"/>
        <w:color w:val="80808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32372"/>
    <w:multiLevelType w:val="multilevel"/>
    <w:tmpl w:val="0C289FA8"/>
    <w:lvl w:ilvl="0">
      <w:start w:val="1"/>
      <w:numFmt w:val="upperLetter"/>
      <w:suff w:val="nothing"/>
      <w:lvlText w:val="Appendix %1. 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Appendix1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Appendix2"/>
      <w:lvlText w:val="%1.%2.%3."/>
      <w:lvlJc w:val="left"/>
      <w:pPr>
        <w:tabs>
          <w:tab w:val="num" w:pos="0"/>
        </w:tabs>
        <w:ind w:left="90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3" w15:restartNumberingAfterBreak="0">
    <w:nsid w:val="6C0E22AB"/>
    <w:multiLevelType w:val="hybridMultilevel"/>
    <w:tmpl w:val="4A2610A8"/>
    <w:lvl w:ilvl="0" w:tplc="7FC892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41451">
    <w:abstractNumId w:val="12"/>
  </w:num>
  <w:num w:numId="2" w16cid:durableId="201674031">
    <w:abstractNumId w:val="11"/>
  </w:num>
  <w:num w:numId="3" w16cid:durableId="1454179409">
    <w:abstractNumId w:val="9"/>
  </w:num>
  <w:num w:numId="4" w16cid:durableId="1281372827">
    <w:abstractNumId w:val="6"/>
  </w:num>
  <w:num w:numId="5" w16cid:durableId="731579402">
    <w:abstractNumId w:val="4"/>
  </w:num>
  <w:num w:numId="6" w16cid:durableId="444883175">
    <w:abstractNumId w:val="3"/>
  </w:num>
  <w:num w:numId="7" w16cid:durableId="1408452422">
    <w:abstractNumId w:val="2"/>
  </w:num>
  <w:num w:numId="8" w16cid:durableId="66802547">
    <w:abstractNumId w:val="1"/>
  </w:num>
  <w:num w:numId="9" w16cid:durableId="698552441">
    <w:abstractNumId w:val="0"/>
  </w:num>
  <w:num w:numId="10" w16cid:durableId="695279989">
    <w:abstractNumId w:val="10"/>
  </w:num>
  <w:num w:numId="11" w16cid:durableId="756898475">
    <w:abstractNumId w:val="8"/>
  </w:num>
  <w:num w:numId="12" w16cid:durableId="426997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5371756">
    <w:abstractNumId w:val="6"/>
  </w:num>
  <w:num w:numId="14" w16cid:durableId="888031575">
    <w:abstractNumId w:val="5"/>
  </w:num>
  <w:num w:numId="15" w16cid:durableId="1462725993">
    <w:abstractNumId w:val="7"/>
  </w:num>
  <w:num w:numId="16" w16cid:durableId="873883103">
    <w:abstractNumId w:val="6"/>
  </w:num>
  <w:num w:numId="17" w16cid:durableId="1555850374">
    <w:abstractNumId w:val="6"/>
  </w:num>
  <w:num w:numId="18" w16cid:durableId="7232129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5682562">
    <w:abstractNumId w:val="6"/>
  </w:num>
  <w:num w:numId="20" w16cid:durableId="472479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4257911">
    <w:abstractNumId w:val="6"/>
  </w:num>
  <w:num w:numId="22" w16cid:durableId="13236982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42299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60163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63438693">
    <w:abstractNumId w:val="6"/>
  </w:num>
  <w:num w:numId="26" w16cid:durableId="841814872">
    <w:abstractNumId w:val="6"/>
  </w:num>
  <w:num w:numId="27" w16cid:durableId="1525627646">
    <w:abstractNumId w:val="13"/>
  </w:num>
  <w:num w:numId="28" w16cid:durableId="1899432658">
    <w:abstractNumId w:val="6"/>
  </w:num>
  <w:num w:numId="29" w16cid:durableId="13523379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3740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55"/>
    <w:rsid w:val="00000471"/>
    <w:rsid w:val="00000F49"/>
    <w:rsid w:val="00000F6C"/>
    <w:rsid w:val="000016EE"/>
    <w:rsid w:val="00001B52"/>
    <w:rsid w:val="00002B10"/>
    <w:rsid w:val="00002B9B"/>
    <w:rsid w:val="0000358F"/>
    <w:rsid w:val="0000360F"/>
    <w:rsid w:val="00003AE9"/>
    <w:rsid w:val="00003F28"/>
    <w:rsid w:val="00004B02"/>
    <w:rsid w:val="00004D24"/>
    <w:rsid w:val="00005C40"/>
    <w:rsid w:val="000068A4"/>
    <w:rsid w:val="00010122"/>
    <w:rsid w:val="000107BB"/>
    <w:rsid w:val="00010DCA"/>
    <w:rsid w:val="0001181E"/>
    <w:rsid w:val="00011DF9"/>
    <w:rsid w:val="0001205B"/>
    <w:rsid w:val="000122F3"/>
    <w:rsid w:val="00012B46"/>
    <w:rsid w:val="00013B5A"/>
    <w:rsid w:val="00013DF4"/>
    <w:rsid w:val="00013FEA"/>
    <w:rsid w:val="00014BE5"/>
    <w:rsid w:val="00015173"/>
    <w:rsid w:val="000159A4"/>
    <w:rsid w:val="00015ACA"/>
    <w:rsid w:val="000169E6"/>
    <w:rsid w:val="00016BFC"/>
    <w:rsid w:val="00016D2E"/>
    <w:rsid w:val="00017235"/>
    <w:rsid w:val="00017507"/>
    <w:rsid w:val="00017650"/>
    <w:rsid w:val="0001796D"/>
    <w:rsid w:val="00020061"/>
    <w:rsid w:val="0002060C"/>
    <w:rsid w:val="00020F9C"/>
    <w:rsid w:val="000217A3"/>
    <w:rsid w:val="0002180D"/>
    <w:rsid w:val="00021EB2"/>
    <w:rsid w:val="00021F43"/>
    <w:rsid w:val="000220E7"/>
    <w:rsid w:val="000231FD"/>
    <w:rsid w:val="0002410B"/>
    <w:rsid w:val="0002488B"/>
    <w:rsid w:val="00025CFD"/>
    <w:rsid w:val="00025F67"/>
    <w:rsid w:val="00026E53"/>
    <w:rsid w:val="00027380"/>
    <w:rsid w:val="000304ED"/>
    <w:rsid w:val="00030548"/>
    <w:rsid w:val="00030808"/>
    <w:rsid w:val="00031270"/>
    <w:rsid w:val="00031320"/>
    <w:rsid w:val="00031400"/>
    <w:rsid w:val="00031EFE"/>
    <w:rsid w:val="00033586"/>
    <w:rsid w:val="00033E12"/>
    <w:rsid w:val="00034311"/>
    <w:rsid w:val="00034A01"/>
    <w:rsid w:val="00035470"/>
    <w:rsid w:val="00035975"/>
    <w:rsid w:val="00035DE0"/>
    <w:rsid w:val="00036345"/>
    <w:rsid w:val="0003779F"/>
    <w:rsid w:val="00037E21"/>
    <w:rsid w:val="00040075"/>
    <w:rsid w:val="000401C5"/>
    <w:rsid w:val="0004074E"/>
    <w:rsid w:val="000412A8"/>
    <w:rsid w:val="0004132E"/>
    <w:rsid w:val="00042C88"/>
    <w:rsid w:val="00043C40"/>
    <w:rsid w:val="00043D4A"/>
    <w:rsid w:val="00043FD1"/>
    <w:rsid w:val="00044048"/>
    <w:rsid w:val="000450C0"/>
    <w:rsid w:val="00045867"/>
    <w:rsid w:val="00045923"/>
    <w:rsid w:val="00045D08"/>
    <w:rsid w:val="0004662B"/>
    <w:rsid w:val="00047351"/>
    <w:rsid w:val="000474C4"/>
    <w:rsid w:val="00047C37"/>
    <w:rsid w:val="000509DE"/>
    <w:rsid w:val="00050E6A"/>
    <w:rsid w:val="000512A2"/>
    <w:rsid w:val="00051497"/>
    <w:rsid w:val="0005163A"/>
    <w:rsid w:val="00051F7C"/>
    <w:rsid w:val="000520D7"/>
    <w:rsid w:val="000533BC"/>
    <w:rsid w:val="00053B73"/>
    <w:rsid w:val="00053F9E"/>
    <w:rsid w:val="00054391"/>
    <w:rsid w:val="00054679"/>
    <w:rsid w:val="0005511F"/>
    <w:rsid w:val="000555E0"/>
    <w:rsid w:val="00055A9F"/>
    <w:rsid w:val="00055B72"/>
    <w:rsid w:val="00055F17"/>
    <w:rsid w:val="00056425"/>
    <w:rsid w:val="00056590"/>
    <w:rsid w:val="00060D94"/>
    <w:rsid w:val="00060E22"/>
    <w:rsid w:val="00060E5F"/>
    <w:rsid w:val="00060F4F"/>
    <w:rsid w:val="000612DC"/>
    <w:rsid w:val="000615C0"/>
    <w:rsid w:val="00061803"/>
    <w:rsid w:val="00061956"/>
    <w:rsid w:val="00061A19"/>
    <w:rsid w:val="00061D22"/>
    <w:rsid w:val="0006224A"/>
    <w:rsid w:val="00062D03"/>
    <w:rsid w:val="0006304C"/>
    <w:rsid w:val="00063142"/>
    <w:rsid w:val="000633AC"/>
    <w:rsid w:val="000633B8"/>
    <w:rsid w:val="000648C7"/>
    <w:rsid w:val="00064955"/>
    <w:rsid w:val="000649A4"/>
    <w:rsid w:val="00064ED0"/>
    <w:rsid w:val="000659B7"/>
    <w:rsid w:val="00065D03"/>
    <w:rsid w:val="00065D2A"/>
    <w:rsid w:val="00066713"/>
    <w:rsid w:val="00066B8F"/>
    <w:rsid w:val="00066E9F"/>
    <w:rsid w:val="00066F4A"/>
    <w:rsid w:val="000670A2"/>
    <w:rsid w:val="000675C0"/>
    <w:rsid w:val="00070D87"/>
    <w:rsid w:val="00071118"/>
    <w:rsid w:val="0007151E"/>
    <w:rsid w:val="00071FC9"/>
    <w:rsid w:val="00074612"/>
    <w:rsid w:val="0007464D"/>
    <w:rsid w:val="00074880"/>
    <w:rsid w:val="000775D3"/>
    <w:rsid w:val="0008059A"/>
    <w:rsid w:val="0008059B"/>
    <w:rsid w:val="00080C04"/>
    <w:rsid w:val="000815AB"/>
    <w:rsid w:val="000823D1"/>
    <w:rsid w:val="000825BD"/>
    <w:rsid w:val="00083317"/>
    <w:rsid w:val="0008360B"/>
    <w:rsid w:val="00083895"/>
    <w:rsid w:val="0008459B"/>
    <w:rsid w:val="00085135"/>
    <w:rsid w:val="000857D8"/>
    <w:rsid w:val="00085C64"/>
    <w:rsid w:val="00085E00"/>
    <w:rsid w:val="000863DF"/>
    <w:rsid w:val="00086970"/>
    <w:rsid w:val="00086EC1"/>
    <w:rsid w:val="00087A63"/>
    <w:rsid w:val="00087BFB"/>
    <w:rsid w:val="00090215"/>
    <w:rsid w:val="00090A57"/>
    <w:rsid w:val="00090F40"/>
    <w:rsid w:val="00091161"/>
    <w:rsid w:val="000911CE"/>
    <w:rsid w:val="0009137F"/>
    <w:rsid w:val="00092E7E"/>
    <w:rsid w:val="00094029"/>
    <w:rsid w:val="0009424F"/>
    <w:rsid w:val="0009468B"/>
    <w:rsid w:val="00094AE5"/>
    <w:rsid w:val="00094D4F"/>
    <w:rsid w:val="00095A20"/>
    <w:rsid w:val="00095F91"/>
    <w:rsid w:val="000960E4"/>
    <w:rsid w:val="00097042"/>
    <w:rsid w:val="00097C36"/>
    <w:rsid w:val="00097DEE"/>
    <w:rsid w:val="000A124B"/>
    <w:rsid w:val="000A151A"/>
    <w:rsid w:val="000A1AD7"/>
    <w:rsid w:val="000A1E05"/>
    <w:rsid w:val="000A3D3F"/>
    <w:rsid w:val="000A4349"/>
    <w:rsid w:val="000A5771"/>
    <w:rsid w:val="000A6835"/>
    <w:rsid w:val="000A75DB"/>
    <w:rsid w:val="000A78E5"/>
    <w:rsid w:val="000A791C"/>
    <w:rsid w:val="000A7BA6"/>
    <w:rsid w:val="000A7F38"/>
    <w:rsid w:val="000B03F1"/>
    <w:rsid w:val="000B0B6B"/>
    <w:rsid w:val="000B0C54"/>
    <w:rsid w:val="000B10F5"/>
    <w:rsid w:val="000B1AE9"/>
    <w:rsid w:val="000B2BB1"/>
    <w:rsid w:val="000B2D76"/>
    <w:rsid w:val="000B2DFC"/>
    <w:rsid w:val="000B3168"/>
    <w:rsid w:val="000B3BF0"/>
    <w:rsid w:val="000B3D3B"/>
    <w:rsid w:val="000B4683"/>
    <w:rsid w:val="000B4951"/>
    <w:rsid w:val="000B5C20"/>
    <w:rsid w:val="000C1395"/>
    <w:rsid w:val="000C1950"/>
    <w:rsid w:val="000C1AE8"/>
    <w:rsid w:val="000C2094"/>
    <w:rsid w:val="000C2774"/>
    <w:rsid w:val="000C2E80"/>
    <w:rsid w:val="000C452C"/>
    <w:rsid w:val="000C45E4"/>
    <w:rsid w:val="000C47C1"/>
    <w:rsid w:val="000C5291"/>
    <w:rsid w:val="000C5EB0"/>
    <w:rsid w:val="000C5FD8"/>
    <w:rsid w:val="000C7134"/>
    <w:rsid w:val="000C7212"/>
    <w:rsid w:val="000C7543"/>
    <w:rsid w:val="000C7779"/>
    <w:rsid w:val="000D128E"/>
    <w:rsid w:val="000D1371"/>
    <w:rsid w:val="000D1980"/>
    <w:rsid w:val="000D2123"/>
    <w:rsid w:val="000D214E"/>
    <w:rsid w:val="000D2C62"/>
    <w:rsid w:val="000D448A"/>
    <w:rsid w:val="000D4AEF"/>
    <w:rsid w:val="000D5061"/>
    <w:rsid w:val="000D5E0D"/>
    <w:rsid w:val="000D616A"/>
    <w:rsid w:val="000D627A"/>
    <w:rsid w:val="000D6D13"/>
    <w:rsid w:val="000D7003"/>
    <w:rsid w:val="000D7863"/>
    <w:rsid w:val="000E01B3"/>
    <w:rsid w:val="000E0B25"/>
    <w:rsid w:val="000E16E1"/>
    <w:rsid w:val="000E18FE"/>
    <w:rsid w:val="000E2234"/>
    <w:rsid w:val="000E374D"/>
    <w:rsid w:val="000E3DB2"/>
    <w:rsid w:val="000E404D"/>
    <w:rsid w:val="000E4992"/>
    <w:rsid w:val="000E4B23"/>
    <w:rsid w:val="000E5423"/>
    <w:rsid w:val="000E611A"/>
    <w:rsid w:val="000E6437"/>
    <w:rsid w:val="000E6701"/>
    <w:rsid w:val="000E6F9B"/>
    <w:rsid w:val="000E7FA3"/>
    <w:rsid w:val="000F0306"/>
    <w:rsid w:val="000F05AA"/>
    <w:rsid w:val="000F07C7"/>
    <w:rsid w:val="000F1AB0"/>
    <w:rsid w:val="000F27BC"/>
    <w:rsid w:val="000F3203"/>
    <w:rsid w:val="000F48C6"/>
    <w:rsid w:val="000F4E84"/>
    <w:rsid w:val="000F5070"/>
    <w:rsid w:val="000F5163"/>
    <w:rsid w:val="000F5817"/>
    <w:rsid w:val="000F5FED"/>
    <w:rsid w:val="000F6858"/>
    <w:rsid w:val="000F69B8"/>
    <w:rsid w:val="000F6CB4"/>
    <w:rsid w:val="001005B1"/>
    <w:rsid w:val="00100AA6"/>
    <w:rsid w:val="00101F2E"/>
    <w:rsid w:val="0010202F"/>
    <w:rsid w:val="00102A4E"/>
    <w:rsid w:val="00102B35"/>
    <w:rsid w:val="00102D23"/>
    <w:rsid w:val="001030F9"/>
    <w:rsid w:val="0010317D"/>
    <w:rsid w:val="00103243"/>
    <w:rsid w:val="00103785"/>
    <w:rsid w:val="001037FF"/>
    <w:rsid w:val="00103BA3"/>
    <w:rsid w:val="00105AF6"/>
    <w:rsid w:val="00106E26"/>
    <w:rsid w:val="00107F34"/>
    <w:rsid w:val="001107F9"/>
    <w:rsid w:val="00110EE0"/>
    <w:rsid w:val="00111A6F"/>
    <w:rsid w:val="00111C2D"/>
    <w:rsid w:val="00111FD8"/>
    <w:rsid w:val="0011210C"/>
    <w:rsid w:val="00112173"/>
    <w:rsid w:val="0011267E"/>
    <w:rsid w:val="00112D86"/>
    <w:rsid w:val="00112E4A"/>
    <w:rsid w:val="00113755"/>
    <w:rsid w:val="00113E77"/>
    <w:rsid w:val="00114E33"/>
    <w:rsid w:val="00121253"/>
    <w:rsid w:val="00121E49"/>
    <w:rsid w:val="00122686"/>
    <w:rsid w:val="00123C5E"/>
    <w:rsid w:val="00123FFD"/>
    <w:rsid w:val="00124E6B"/>
    <w:rsid w:val="001260FD"/>
    <w:rsid w:val="00126D00"/>
    <w:rsid w:val="001279F7"/>
    <w:rsid w:val="001305F0"/>
    <w:rsid w:val="0013060F"/>
    <w:rsid w:val="001307DD"/>
    <w:rsid w:val="00130A19"/>
    <w:rsid w:val="001326F8"/>
    <w:rsid w:val="001339DE"/>
    <w:rsid w:val="001342CC"/>
    <w:rsid w:val="001349DA"/>
    <w:rsid w:val="00135132"/>
    <w:rsid w:val="00136254"/>
    <w:rsid w:val="00137D53"/>
    <w:rsid w:val="00137E27"/>
    <w:rsid w:val="001418F9"/>
    <w:rsid w:val="00141D43"/>
    <w:rsid w:val="00141F09"/>
    <w:rsid w:val="001431F8"/>
    <w:rsid w:val="001432D3"/>
    <w:rsid w:val="00144A98"/>
    <w:rsid w:val="00144B2A"/>
    <w:rsid w:val="001456E5"/>
    <w:rsid w:val="001457FD"/>
    <w:rsid w:val="0014595A"/>
    <w:rsid w:val="00146256"/>
    <w:rsid w:val="00146367"/>
    <w:rsid w:val="001465FF"/>
    <w:rsid w:val="00146729"/>
    <w:rsid w:val="00147170"/>
    <w:rsid w:val="001475EC"/>
    <w:rsid w:val="0015024B"/>
    <w:rsid w:val="0015087B"/>
    <w:rsid w:val="00151164"/>
    <w:rsid w:val="0015172F"/>
    <w:rsid w:val="001519B1"/>
    <w:rsid w:val="00152E45"/>
    <w:rsid w:val="001535DA"/>
    <w:rsid w:val="001537E5"/>
    <w:rsid w:val="00154E41"/>
    <w:rsid w:val="00155401"/>
    <w:rsid w:val="00155CEF"/>
    <w:rsid w:val="001568A1"/>
    <w:rsid w:val="001568D8"/>
    <w:rsid w:val="001571B4"/>
    <w:rsid w:val="00157470"/>
    <w:rsid w:val="00157EEB"/>
    <w:rsid w:val="00160125"/>
    <w:rsid w:val="001605E4"/>
    <w:rsid w:val="00160CE4"/>
    <w:rsid w:val="00161C82"/>
    <w:rsid w:val="001622B4"/>
    <w:rsid w:val="00162350"/>
    <w:rsid w:val="00162368"/>
    <w:rsid w:val="001624D7"/>
    <w:rsid w:val="001628CA"/>
    <w:rsid w:val="001632F3"/>
    <w:rsid w:val="00163A12"/>
    <w:rsid w:val="00163D18"/>
    <w:rsid w:val="00163EC3"/>
    <w:rsid w:val="00164449"/>
    <w:rsid w:val="00164910"/>
    <w:rsid w:val="0016537E"/>
    <w:rsid w:val="00165447"/>
    <w:rsid w:val="00165A09"/>
    <w:rsid w:val="00165EBE"/>
    <w:rsid w:val="001667D4"/>
    <w:rsid w:val="00167C2F"/>
    <w:rsid w:val="00170349"/>
    <w:rsid w:val="0017052D"/>
    <w:rsid w:val="0017079A"/>
    <w:rsid w:val="001708E8"/>
    <w:rsid w:val="001713DD"/>
    <w:rsid w:val="00171987"/>
    <w:rsid w:val="00171995"/>
    <w:rsid w:val="00171F9B"/>
    <w:rsid w:val="0017219D"/>
    <w:rsid w:val="00172796"/>
    <w:rsid w:val="00172CA3"/>
    <w:rsid w:val="00172E32"/>
    <w:rsid w:val="001731F7"/>
    <w:rsid w:val="001737E9"/>
    <w:rsid w:val="00173B99"/>
    <w:rsid w:val="00173D49"/>
    <w:rsid w:val="001748C8"/>
    <w:rsid w:val="001751EE"/>
    <w:rsid w:val="00175911"/>
    <w:rsid w:val="00175AFA"/>
    <w:rsid w:val="001773E5"/>
    <w:rsid w:val="00177690"/>
    <w:rsid w:val="00177E6A"/>
    <w:rsid w:val="00180305"/>
    <w:rsid w:val="001808E4"/>
    <w:rsid w:val="0018199F"/>
    <w:rsid w:val="00181AE8"/>
    <w:rsid w:val="001825F4"/>
    <w:rsid w:val="001829D3"/>
    <w:rsid w:val="00182B58"/>
    <w:rsid w:val="001831DA"/>
    <w:rsid w:val="00183600"/>
    <w:rsid w:val="00183C0D"/>
    <w:rsid w:val="0018416C"/>
    <w:rsid w:val="00184F15"/>
    <w:rsid w:val="001857C1"/>
    <w:rsid w:val="001857C7"/>
    <w:rsid w:val="0018747A"/>
    <w:rsid w:val="001878A4"/>
    <w:rsid w:val="00187D32"/>
    <w:rsid w:val="00190768"/>
    <w:rsid w:val="00190C78"/>
    <w:rsid w:val="00190EEC"/>
    <w:rsid w:val="00191392"/>
    <w:rsid w:val="001917C5"/>
    <w:rsid w:val="00191C00"/>
    <w:rsid w:val="00193891"/>
    <w:rsid w:val="001942FD"/>
    <w:rsid w:val="00195A70"/>
    <w:rsid w:val="00195ADD"/>
    <w:rsid w:val="00195F1A"/>
    <w:rsid w:val="0019636A"/>
    <w:rsid w:val="001964B7"/>
    <w:rsid w:val="00196623"/>
    <w:rsid w:val="00196761"/>
    <w:rsid w:val="001968C7"/>
    <w:rsid w:val="00197251"/>
    <w:rsid w:val="00197C65"/>
    <w:rsid w:val="00197F3A"/>
    <w:rsid w:val="001A0503"/>
    <w:rsid w:val="001A05E5"/>
    <w:rsid w:val="001A0AA1"/>
    <w:rsid w:val="001A0BDA"/>
    <w:rsid w:val="001A0EC1"/>
    <w:rsid w:val="001A1297"/>
    <w:rsid w:val="001A1763"/>
    <w:rsid w:val="001A1D1C"/>
    <w:rsid w:val="001A2C13"/>
    <w:rsid w:val="001A2D96"/>
    <w:rsid w:val="001A32CD"/>
    <w:rsid w:val="001A35A0"/>
    <w:rsid w:val="001A4066"/>
    <w:rsid w:val="001A45D9"/>
    <w:rsid w:val="001A4997"/>
    <w:rsid w:val="001A4B80"/>
    <w:rsid w:val="001A685A"/>
    <w:rsid w:val="001A6994"/>
    <w:rsid w:val="001A6AB4"/>
    <w:rsid w:val="001A744D"/>
    <w:rsid w:val="001B193C"/>
    <w:rsid w:val="001B2624"/>
    <w:rsid w:val="001B26F5"/>
    <w:rsid w:val="001B2BB4"/>
    <w:rsid w:val="001B2BE8"/>
    <w:rsid w:val="001B3145"/>
    <w:rsid w:val="001B348C"/>
    <w:rsid w:val="001B3494"/>
    <w:rsid w:val="001B355F"/>
    <w:rsid w:val="001B3F8E"/>
    <w:rsid w:val="001B4F3E"/>
    <w:rsid w:val="001B5171"/>
    <w:rsid w:val="001B52B4"/>
    <w:rsid w:val="001B5AF9"/>
    <w:rsid w:val="001B70EB"/>
    <w:rsid w:val="001B728B"/>
    <w:rsid w:val="001B75F1"/>
    <w:rsid w:val="001C2E21"/>
    <w:rsid w:val="001C32F2"/>
    <w:rsid w:val="001C3AF5"/>
    <w:rsid w:val="001C457C"/>
    <w:rsid w:val="001C46BF"/>
    <w:rsid w:val="001C4977"/>
    <w:rsid w:val="001C4AB6"/>
    <w:rsid w:val="001C4C00"/>
    <w:rsid w:val="001C4E2B"/>
    <w:rsid w:val="001C4F61"/>
    <w:rsid w:val="001C50EE"/>
    <w:rsid w:val="001C5AA2"/>
    <w:rsid w:val="001D004D"/>
    <w:rsid w:val="001D0862"/>
    <w:rsid w:val="001D0AF9"/>
    <w:rsid w:val="001D1294"/>
    <w:rsid w:val="001D1836"/>
    <w:rsid w:val="001D1872"/>
    <w:rsid w:val="001D31A1"/>
    <w:rsid w:val="001D35F6"/>
    <w:rsid w:val="001D38DC"/>
    <w:rsid w:val="001D3B9D"/>
    <w:rsid w:val="001D3D83"/>
    <w:rsid w:val="001D4D80"/>
    <w:rsid w:val="001D581C"/>
    <w:rsid w:val="001D5B3E"/>
    <w:rsid w:val="001D613E"/>
    <w:rsid w:val="001D6660"/>
    <w:rsid w:val="001D7242"/>
    <w:rsid w:val="001D7288"/>
    <w:rsid w:val="001E1C87"/>
    <w:rsid w:val="001E25ED"/>
    <w:rsid w:val="001E2F6B"/>
    <w:rsid w:val="001E43D9"/>
    <w:rsid w:val="001E44FA"/>
    <w:rsid w:val="001E5ABC"/>
    <w:rsid w:val="001E5C8B"/>
    <w:rsid w:val="001E66F3"/>
    <w:rsid w:val="001E68B6"/>
    <w:rsid w:val="001E7567"/>
    <w:rsid w:val="001F06BF"/>
    <w:rsid w:val="001F0BDF"/>
    <w:rsid w:val="001F14A4"/>
    <w:rsid w:val="001F1776"/>
    <w:rsid w:val="001F1A85"/>
    <w:rsid w:val="001F3516"/>
    <w:rsid w:val="001F36B9"/>
    <w:rsid w:val="001F3939"/>
    <w:rsid w:val="001F4BFD"/>
    <w:rsid w:val="001F50F5"/>
    <w:rsid w:val="001F512F"/>
    <w:rsid w:val="001F53AF"/>
    <w:rsid w:val="001F5B4A"/>
    <w:rsid w:val="001F5F05"/>
    <w:rsid w:val="001F625A"/>
    <w:rsid w:val="001F67A1"/>
    <w:rsid w:val="001F6868"/>
    <w:rsid w:val="001F6A73"/>
    <w:rsid w:val="002000F8"/>
    <w:rsid w:val="0020055F"/>
    <w:rsid w:val="00201A98"/>
    <w:rsid w:val="00202365"/>
    <w:rsid w:val="00202507"/>
    <w:rsid w:val="00202905"/>
    <w:rsid w:val="00202FD3"/>
    <w:rsid w:val="00203272"/>
    <w:rsid w:val="00204859"/>
    <w:rsid w:val="002048EB"/>
    <w:rsid w:val="00204C52"/>
    <w:rsid w:val="00205082"/>
    <w:rsid w:val="00205D2B"/>
    <w:rsid w:val="00206415"/>
    <w:rsid w:val="002065D8"/>
    <w:rsid w:val="002066DE"/>
    <w:rsid w:val="00206765"/>
    <w:rsid w:val="00206AB7"/>
    <w:rsid w:val="00211FFC"/>
    <w:rsid w:val="0021202B"/>
    <w:rsid w:val="00212D7F"/>
    <w:rsid w:val="00213E28"/>
    <w:rsid w:val="0021443D"/>
    <w:rsid w:val="002145DA"/>
    <w:rsid w:val="00214A15"/>
    <w:rsid w:val="00214B7A"/>
    <w:rsid w:val="00214F0C"/>
    <w:rsid w:val="0021537D"/>
    <w:rsid w:val="002159AC"/>
    <w:rsid w:val="00215F79"/>
    <w:rsid w:val="00216646"/>
    <w:rsid w:val="00216C71"/>
    <w:rsid w:val="00216DAA"/>
    <w:rsid w:val="00216F1C"/>
    <w:rsid w:val="0021763B"/>
    <w:rsid w:val="00217A6D"/>
    <w:rsid w:val="002202E7"/>
    <w:rsid w:val="00220550"/>
    <w:rsid w:val="00220D42"/>
    <w:rsid w:val="00221CEE"/>
    <w:rsid w:val="002222F5"/>
    <w:rsid w:val="0022234D"/>
    <w:rsid w:val="00222BC9"/>
    <w:rsid w:val="00223267"/>
    <w:rsid w:val="00223441"/>
    <w:rsid w:val="00223681"/>
    <w:rsid w:val="0022388B"/>
    <w:rsid w:val="00223C65"/>
    <w:rsid w:val="0022407B"/>
    <w:rsid w:val="002240AB"/>
    <w:rsid w:val="002241D7"/>
    <w:rsid w:val="00224307"/>
    <w:rsid w:val="002243C4"/>
    <w:rsid w:val="00224DD4"/>
    <w:rsid w:val="002259F5"/>
    <w:rsid w:val="00225A5B"/>
    <w:rsid w:val="00226D81"/>
    <w:rsid w:val="00226D8A"/>
    <w:rsid w:val="00226F03"/>
    <w:rsid w:val="002271C6"/>
    <w:rsid w:val="00227B18"/>
    <w:rsid w:val="00227BF2"/>
    <w:rsid w:val="0023025C"/>
    <w:rsid w:val="00230A99"/>
    <w:rsid w:val="00230FD6"/>
    <w:rsid w:val="002317FA"/>
    <w:rsid w:val="00231D28"/>
    <w:rsid w:val="002330EC"/>
    <w:rsid w:val="002358D4"/>
    <w:rsid w:val="00235A86"/>
    <w:rsid w:val="00235B2E"/>
    <w:rsid w:val="00236A3B"/>
    <w:rsid w:val="0023763C"/>
    <w:rsid w:val="00237CDA"/>
    <w:rsid w:val="00240464"/>
    <w:rsid w:val="002408B7"/>
    <w:rsid w:val="00241996"/>
    <w:rsid w:val="00241B9C"/>
    <w:rsid w:val="00241C8E"/>
    <w:rsid w:val="00243A2F"/>
    <w:rsid w:val="00244F88"/>
    <w:rsid w:val="0024504C"/>
    <w:rsid w:val="00246526"/>
    <w:rsid w:val="00246A67"/>
    <w:rsid w:val="00246A88"/>
    <w:rsid w:val="00246D95"/>
    <w:rsid w:val="00247C90"/>
    <w:rsid w:val="00247FD0"/>
    <w:rsid w:val="002502FC"/>
    <w:rsid w:val="0025100C"/>
    <w:rsid w:val="00252890"/>
    <w:rsid w:val="00253141"/>
    <w:rsid w:val="00253677"/>
    <w:rsid w:val="00253678"/>
    <w:rsid w:val="0025410A"/>
    <w:rsid w:val="002541EE"/>
    <w:rsid w:val="00254B03"/>
    <w:rsid w:val="0025523B"/>
    <w:rsid w:val="00255A85"/>
    <w:rsid w:val="00255FDB"/>
    <w:rsid w:val="002564EE"/>
    <w:rsid w:val="002569B9"/>
    <w:rsid w:val="00256C6A"/>
    <w:rsid w:val="002573D9"/>
    <w:rsid w:val="002575C8"/>
    <w:rsid w:val="00260315"/>
    <w:rsid w:val="00260421"/>
    <w:rsid w:val="0026062E"/>
    <w:rsid w:val="00260879"/>
    <w:rsid w:val="0026228F"/>
    <w:rsid w:val="00262776"/>
    <w:rsid w:val="00262950"/>
    <w:rsid w:val="002629E4"/>
    <w:rsid w:val="00262B4C"/>
    <w:rsid w:val="00262EC0"/>
    <w:rsid w:val="00263CAE"/>
    <w:rsid w:val="00263E2B"/>
    <w:rsid w:val="00264DCA"/>
    <w:rsid w:val="00264F54"/>
    <w:rsid w:val="00264FBE"/>
    <w:rsid w:val="0026662F"/>
    <w:rsid w:val="00267AD1"/>
    <w:rsid w:val="00271785"/>
    <w:rsid w:val="00271E4B"/>
    <w:rsid w:val="0027297E"/>
    <w:rsid w:val="0027306A"/>
    <w:rsid w:val="002730AD"/>
    <w:rsid w:val="002734CD"/>
    <w:rsid w:val="00273D4F"/>
    <w:rsid w:val="00274AAE"/>
    <w:rsid w:val="0027538F"/>
    <w:rsid w:val="002757FE"/>
    <w:rsid w:val="002758CB"/>
    <w:rsid w:val="00275BE2"/>
    <w:rsid w:val="00276184"/>
    <w:rsid w:val="00276460"/>
    <w:rsid w:val="002771FF"/>
    <w:rsid w:val="00277FE3"/>
    <w:rsid w:val="00280276"/>
    <w:rsid w:val="00280EB2"/>
    <w:rsid w:val="00282BB8"/>
    <w:rsid w:val="00282D2F"/>
    <w:rsid w:val="0028356C"/>
    <w:rsid w:val="00283862"/>
    <w:rsid w:val="002839AB"/>
    <w:rsid w:val="00283D87"/>
    <w:rsid w:val="00283E7B"/>
    <w:rsid w:val="002852A9"/>
    <w:rsid w:val="002858A6"/>
    <w:rsid w:val="00286401"/>
    <w:rsid w:val="002865FF"/>
    <w:rsid w:val="00286D2E"/>
    <w:rsid w:val="00286E0F"/>
    <w:rsid w:val="002876A2"/>
    <w:rsid w:val="0028778D"/>
    <w:rsid w:val="00287D62"/>
    <w:rsid w:val="00287E79"/>
    <w:rsid w:val="00290D2B"/>
    <w:rsid w:val="002915DC"/>
    <w:rsid w:val="00291915"/>
    <w:rsid w:val="0029212B"/>
    <w:rsid w:val="00292DAA"/>
    <w:rsid w:val="0029319C"/>
    <w:rsid w:val="002931C2"/>
    <w:rsid w:val="00293C54"/>
    <w:rsid w:val="0029401E"/>
    <w:rsid w:val="002957BB"/>
    <w:rsid w:val="00295DF8"/>
    <w:rsid w:val="002A00E0"/>
    <w:rsid w:val="002A03B4"/>
    <w:rsid w:val="002A06B0"/>
    <w:rsid w:val="002A0EB6"/>
    <w:rsid w:val="002A0FC0"/>
    <w:rsid w:val="002A1A2E"/>
    <w:rsid w:val="002A2122"/>
    <w:rsid w:val="002A2B5F"/>
    <w:rsid w:val="002A32D8"/>
    <w:rsid w:val="002A3455"/>
    <w:rsid w:val="002A3AFD"/>
    <w:rsid w:val="002A3DF2"/>
    <w:rsid w:val="002A4AD4"/>
    <w:rsid w:val="002A4FD4"/>
    <w:rsid w:val="002A56A6"/>
    <w:rsid w:val="002A5816"/>
    <w:rsid w:val="002A6100"/>
    <w:rsid w:val="002A639B"/>
    <w:rsid w:val="002A64D1"/>
    <w:rsid w:val="002A7283"/>
    <w:rsid w:val="002A740C"/>
    <w:rsid w:val="002A7F2C"/>
    <w:rsid w:val="002B11AB"/>
    <w:rsid w:val="002B16E5"/>
    <w:rsid w:val="002B16E6"/>
    <w:rsid w:val="002B1782"/>
    <w:rsid w:val="002B181B"/>
    <w:rsid w:val="002B1871"/>
    <w:rsid w:val="002B2158"/>
    <w:rsid w:val="002B25F2"/>
    <w:rsid w:val="002B2B61"/>
    <w:rsid w:val="002B2CC7"/>
    <w:rsid w:val="002B3039"/>
    <w:rsid w:val="002B3C33"/>
    <w:rsid w:val="002B447C"/>
    <w:rsid w:val="002B574C"/>
    <w:rsid w:val="002B5E91"/>
    <w:rsid w:val="002B647E"/>
    <w:rsid w:val="002B7459"/>
    <w:rsid w:val="002B7783"/>
    <w:rsid w:val="002C059F"/>
    <w:rsid w:val="002C075C"/>
    <w:rsid w:val="002C13BF"/>
    <w:rsid w:val="002C1843"/>
    <w:rsid w:val="002C1E87"/>
    <w:rsid w:val="002C2EC3"/>
    <w:rsid w:val="002C30F9"/>
    <w:rsid w:val="002C3282"/>
    <w:rsid w:val="002C3947"/>
    <w:rsid w:val="002C3DBB"/>
    <w:rsid w:val="002C47D9"/>
    <w:rsid w:val="002C4C0C"/>
    <w:rsid w:val="002C4ECA"/>
    <w:rsid w:val="002C543C"/>
    <w:rsid w:val="002D088B"/>
    <w:rsid w:val="002D0EF1"/>
    <w:rsid w:val="002D11BC"/>
    <w:rsid w:val="002D378F"/>
    <w:rsid w:val="002D4017"/>
    <w:rsid w:val="002D4FC9"/>
    <w:rsid w:val="002D504F"/>
    <w:rsid w:val="002D541D"/>
    <w:rsid w:val="002D58B0"/>
    <w:rsid w:val="002D6013"/>
    <w:rsid w:val="002D6E83"/>
    <w:rsid w:val="002D71A9"/>
    <w:rsid w:val="002D73D0"/>
    <w:rsid w:val="002D797D"/>
    <w:rsid w:val="002E04B6"/>
    <w:rsid w:val="002E07B2"/>
    <w:rsid w:val="002E0981"/>
    <w:rsid w:val="002E0D4C"/>
    <w:rsid w:val="002E1B12"/>
    <w:rsid w:val="002E2A50"/>
    <w:rsid w:val="002E31C1"/>
    <w:rsid w:val="002E33DD"/>
    <w:rsid w:val="002E3420"/>
    <w:rsid w:val="002E3604"/>
    <w:rsid w:val="002E47F4"/>
    <w:rsid w:val="002E52C7"/>
    <w:rsid w:val="002E5440"/>
    <w:rsid w:val="002E5E61"/>
    <w:rsid w:val="002E63BE"/>
    <w:rsid w:val="002E67A2"/>
    <w:rsid w:val="002E6FC9"/>
    <w:rsid w:val="002E73D7"/>
    <w:rsid w:val="002E741A"/>
    <w:rsid w:val="002E78D8"/>
    <w:rsid w:val="002E7E54"/>
    <w:rsid w:val="002E7EF8"/>
    <w:rsid w:val="002F00EE"/>
    <w:rsid w:val="002F0B1E"/>
    <w:rsid w:val="002F110E"/>
    <w:rsid w:val="002F1453"/>
    <w:rsid w:val="002F155F"/>
    <w:rsid w:val="002F1AF0"/>
    <w:rsid w:val="002F2556"/>
    <w:rsid w:val="002F257D"/>
    <w:rsid w:val="002F2709"/>
    <w:rsid w:val="002F283E"/>
    <w:rsid w:val="002F2C7E"/>
    <w:rsid w:val="002F4378"/>
    <w:rsid w:val="002F4898"/>
    <w:rsid w:val="002F4F3F"/>
    <w:rsid w:val="002F5E6E"/>
    <w:rsid w:val="002F6289"/>
    <w:rsid w:val="002F641E"/>
    <w:rsid w:val="002F67C8"/>
    <w:rsid w:val="002F6841"/>
    <w:rsid w:val="002F6F05"/>
    <w:rsid w:val="002F7C04"/>
    <w:rsid w:val="00300901"/>
    <w:rsid w:val="00301775"/>
    <w:rsid w:val="00303225"/>
    <w:rsid w:val="00303635"/>
    <w:rsid w:val="00303B05"/>
    <w:rsid w:val="003047BF"/>
    <w:rsid w:val="00305A18"/>
    <w:rsid w:val="00305AF9"/>
    <w:rsid w:val="0030643D"/>
    <w:rsid w:val="0030660E"/>
    <w:rsid w:val="00306643"/>
    <w:rsid w:val="003073F5"/>
    <w:rsid w:val="00307696"/>
    <w:rsid w:val="00307ADC"/>
    <w:rsid w:val="00307ECC"/>
    <w:rsid w:val="0031040B"/>
    <w:rsid w:val="00310767"/>
    <w:rsid w:val="00311669"/>
    <w:rsid w:val="00311BED"/>
    <w:rsid w:val="00311BF2"/>
    <w:rsid w:val="003120AA"/>
    <w:rsid w:val="003125EF"/>
    <w:rsid w:val="00312665"/>
    <w:rsid w:val="00312A7E"/>
    <w:rsid w:val="00312E65"/>
    <w:rsid w:val="00313A59"/>
    <w:rsid w:val="00314B08"/>
    <w:rsid w:val="00314DC9"/>
    <w:rsid w:val="003155CC"/>
    <w:rsid w:val="00315731"/>
    <w:rsid w:val="00315BB4"/>
    <w:rsid w:val="0031665B"/>
    <w:rsid w:val="00316947"/>
    <w:rsid w:val="0031699D"/>
    <w:rsid w:val="00317C16"/>
    <w:rsid w:val="00317EF2"/>
    <w:rsid w:val="0032033D"/>
    <w:rsid w:val="00320863"/>
    <w:rsid w:val="00321440"/>
    <w:rsid w:val="0032167B"/>
    <w:rsid w:val="00321873"/>
    <w:rsid w:val="00322085"/>
    <w:rsid w:val="00322423"/>
    <w:rsid w:val="00323084"/>
    <w:rsid w:val="00323106"/>
    <w:rsid w:val="00323633"/>
    <w:rsid w:val="003249F2"/>
    <w:rsid w:val="00324E51"/>
    <w:rsid w:val="00326142"/>
    <w:rsid w:val="003268A1"/>
    <w:rsid w:val="00326DE6"/>
    <w:rsid w:val="003275DD"/>
    <w:rsid w:val="0032782D"/>
    <w:rsid w:val="00327A0A"/>
    <w:rsid w:val="00330153"/>
    <w:rsid w:val="003304C5"/>
    <w:rsid w:val="003308CF"/>
    <w:rsid w:val="00331357"/>
    <w:rsid w:val="003317BD"/>
    <w:rsid w:val="003325BB"/>
    <w:rsid w:val="00332A2A"/>
    <w:rsid w:val="003338A1"/>
    <w:rsid w:val="00333E62"/>
    <w:rsid w:val="00335C13"/>
    <w:rsid w:val="00335E28"/>
    <w:rsid w:val="003362F2"/>
    <w:rsid w:val="00336EC4"/>
    <w:rsid w:val="0033712C"/>
    <w:rsid w:val="0033739F"/>
    <w:rsid w:val="00337401"/>
    <w:rsid w:val="00337859"/>
    <w:rsid w:val="00337A76"/>
    <w:rsid w:val="00340390"/>
    <w:rsid w:val="0034107B"/>
    <w:rsid w:val="00341A84"/>
    <w:rsid w:val="00341CCA"/>
    <w:rsid w:val="0034253F"/>
    <w:rsid w:val="00342BD4"/>
    <w:rsid w:val="003432B7"/>
    <w:rsid w:val="00343714"/>
    <w:rsid w:val="00343901"/>
    <w:rsid w:val="00343AB6"/>
    <w:rsid w:val="00343ABA"/>
    <w:rsid w:val="0034434A"/>
    <w:rsid w:val="003445BB"/>
    <w:rsid w:val="003448A7"/>
    <w:rsid w:val="00344A6F"/>
    <w:rsid w:val="00344E01"/>
    <w:rsid w:val="00344F6A"/>
    <w:rsid w:val="0034548C"/>
    <w:rsid w:val="00345BA6"/>
    <w:rsid w:val="00345BB2"/>
    <w:rsid w:val="003469E5"/>
    <w:rsid w:val="00346DDC"/>
    <w:rsid w:val="003473D1"/>
    <w:rsid w:val="00347524"/>
    <w:rsid w:val="00347929"/>
    <w:rsid w:val="00350B77"/>
    <w:rsid w:val="00350FBF"/>
    <w:rsid w:val="0035228A"/>
    <w:rsid w:val="003532BA"/>
    <w:rsid w:val="00353C3C"/>
    <w:rsid w:val="003553F6"/>
    <w:rsid w:val="00355DA9"/>
    <w:rsid w:val="00356064"/>
    <w:rsid w:val="00356A1B"/>
    <w:rsid w:val="00356DD6"/>
    <w:rsid w:val="00357B9F"/>
    <w:rsid w:val="003603B8"/>
    <w:rsid w:val="0036241E"/>
    <w:rsid w:val="0036281D"/>
    <w:rsid w:val="003645A9"/>
    <w:rsid w:val="00364830"/>
    <w:rsid w:val="00364DBC"/>
    <w:rsid w:val="00365B64"/>
    <w:rsid w:val="00365FFB"/>
    <w:rsid w:val="0036653B"/>
    <w:rsid w:val="00366FFD"/>
    <w:rsid w:val="0036783D"/>
    <w:rsid w:val="00367C3A"/>
    <w:rsid w:val="00367C4D"/>
    <w:rsid w:val="003703F9"/>
    <w:rsid w:val="00370837"/>
    <w:rsid w:val="003714AA"/>
    <w:rsid w:val="00372590"/>
    <w:rsid w:val="00372E5D"/>
    <w:rsid w:val="003738DB"/>
    <w:rsid w:val="00373AB1"/>
    <w:rsid w:val="003748C7"/>
    <w:rsid w:val="00374BE8"/>
    <w:rsid w:val="003758B0"/>
    <w:rsid w:val="00375BD7"/>
    <w:rsid w:val="00375D69"/>
    <w:rsid w:val="00376A2B"/>
    <w:rsid w:val="00376B7C"/>
    <w:rsid w:val="00377049"/>
    <w:rsid w:val="003772BF"/>
    <w:rsid w:val="00377473"/>
    <w:rsid w:val="0037779A"/>
    <w:rsid w:val="00377923"/>
    <w:rsid w:val="00377D32"/>
    <w:rsid w:val="003807CE"/>
    <w:rsid w:val="00380CBD"/>
    <w:rsid w:val="00381587"/>
    <w:rsid w:val="00381830"/>
    <w:rsid w:val="003827C6"/>
    <w:rsid w:val="0038292D"/>
    <w:rsid w:val="00382A9F"/>
    <w:rsid w:val="0038384B"/>
    <w:rsid w:val="00383C41"/>
    <w:rsid w:val="003840BF"/>
    <w:rsid w:val="00385E27"/>
    <w:rsid w:val="0038664F"/>
    <w:rsid w:val="00386712"/>
    <w:rsid w:val="0038705C"/>
    <w:rsid w:val="003878B5"/>
    <w:rsid w:val="00387D29"/>
    <w:rsid w:val="00387DCA"/>
    <w:rsid w:val="003903C0"/>
    <w:rsid w:val="00391679"/>
    <w:rsid w:val="003921AD"/>
    <w:rsid w:val="003921BF"/>
    <w:rsid w:val="00392C4E"/>
    <w:rsid w:val="0039344E"/>
    <w:rsid w:val="00393A87"/>
    <w:rsid w:val="00393BF4"/>
    <w:rsid w:val="00393DA8"/>
    <w:rsid w:val="00393F14"/>
    <w:rsid w:val="00394EF0"/>
    <w:rsid w:val="00395113"/>
    <w:rsid w:val="00395F22"/>
    <w:rsid w:val="003975D2"/>
    <w:rsid w:val="003A05DA"/>
    <w:rsid w:val="003A073E"/>
    <w:rsid w:val="003A179C"/>
    <w:rsid w:val="003A3734"/>
    <w:rsid w:val="003A416F"/>
    <w:rsid w:val="003A5823"/>
    <w:rsid w:val="003A603E"/>
    <w:rsid w:val="003A677D"/>
    <w:rsid w:val="003A6BA1"/>
    <w:rsid w:val="003A7021"/>
    <w:rsid w:val="003A7644"/>
    <w:rsid w:val="003A76F7"/>
    <w:rsid w:val="003A76FD"/>
    <w:rsid w:val="003A7BF3"/>
    <w:rsid w:val="003B0067"/>
    <w:rsid w:val="003B2A62"/>
    <w:rsid w:val="003B2DEB"/>
    <w:rsid w:val="003B3D77"/>
    <w:rsid w:val="003B3E43"/>
    <w:rsid w:val="003B3EEF"/>
    <w:rsid w:val="003B544A"/>
    <w:rsid w:val="003B5898"/>
    <w:rsid w:val="003B5C96"/>
    <w:rsid w:val="003B5CA4"/>
    <w:rsid w:val="003B5D48"/>
    <w:rsid w:val="003B6068"/>
    <w:rsid w:val="003B66CA"/>
    <w:rsid w:val="003B6B04"/>
    <w:rsid w:val="003B6B05"/>
    <w:rsid w:val="003B6BBC"/>
    <w:rsid w:val="003B6E08"/>
    <w:rsid w:val="003B71E4"/>
    <w:rsid w:val="003B7B50"/>
    <w:rsid w:val="003C0184"/>
    <w:rsid w:val="003C04DE"/>
    <w:rsid w:val="003C0C86"/>
    <w:rsid w:val="003C10DD"/>
    <w:rsid w:val="003C1A42"/>
    <w:rsid w:val="003C1C4B"/>
    <w:rsid w:val="003C2281"/>
    <w:rsid w:val="003C243A"/>
    <w:rsid w:val="003C286D"/>
    <w:rsid w:val="003C2C29"/>
    <w:rsid w:val="003C2D78"/>
    <w:rsid w:val="003C4374"/>
    <w:rsid w:val="003C44B3"/>
    <w:rsid w:val="003C498F"/>
    <w:rsid w:val="003C50FA"/>
    <w:rsid w:val="003C56A2"/>
    <w:rsid w:val="003C62B7"/>
    <w:rsid w:val="003C64A7"/>
    <w:rsid w:val="003C785B"/>
    <w:rsid w:val="003C7AE6"/>
    <w:rsid w:val="003D0248"/>
    <w:rsid w:val="003D09BD"/>
    <w:rsid w:val="003D1F5C"/>
    <w:rsid w:val="003D25D6"/>
    <w:rsid w:val="003D2A92"/>
    <w:rsid w:val="003D3043"/>
    <w:rsid w:val="003D3DB7"/>
    <w:rsid w:val="003D40A9"/>
    <w:rsid w:val="003D43CE"/>
    <w:rsid w:val="003D4556"/>
    <w:rsid w:val="003D47C7"/>
    <w:rsid w:val="003D51FC"/>
    <w:rsid w:val="003D5DA8"/>
    <w:rsid w:val="003D5ED8"/>
    <w:rsid w:val="003D6368"/>
    <w:rsid w:val="003D63EB"/>
    <w:rsid w:val="003D6AD2"/>
    <w:rsid w:val="003D6F6F"/>
    <w:rsid w:val="003D7609"/>
    <w:rsid w:val="003D7D38"/>
    <w:rsid w:val="003E01AF"/>
    <w:rsid w:val="003E07D4"/>
    <w:rsid w:val="003E0C2A"/>
    <w:rsid w:val="003E106F"/>
    <w:rsid w:val="003E2027"/>
    <w:rsid w:val="003E214F"/>
    <w:rsid w:val="003E2749"/>
    <w:rsid w:val="003E27C6"/>
    <w:rsid w:val="003E2B36"/>
    <w:rsid w:val="003E30FD"/>
    <w:rsid w:val="003E360A"/>
    <w:rsid w:val="003E3BAC"/>
    <w:rsid w:val="003E44CC"/>
    <w:rsid w:val="003E45AF"/>
    <w:rsid w:val="003E4D00"/>
    <w:rsid w:val="003E5F7D"/>
    <w:rsid w:val="003E6A98"/>
    <w:rsid w:val="003E7D29"/>
    <w:rsid w:val="003F0D93"/>
    <w:rsid w:val="003F0DDF"/>
    <w:rsid w:val="003F12C0"/>
    <w:rsid w:val="003F1D69"/>
    <w:rsid w:val="003F271C"/>
    <w:rsid w:val="003F2D21"/>
    <w:rsid w:val="003F444D"/>
    <w:rsid w:val="003F6447"/>
    <w:rsid w:val="003F6F0A"/>
    <w:rsid w:val="003F74BF"/>
    <w:rsid w:val="004009C4"/>
    <w:rsid w:val="00401261"/>
    <w:rsid w:val="00401C3C"/>
    <w:rsid w:val="004024E1"/>
    <w:rsid w:val="0040370E"/>
    <w:rsid w:val="00403FB0"/>
    <w:rsid w:val="00404588"/>
    <w:rsid w:val="004060EC"/>
    <w:rsid w:val="004063AD"/>
    <w:rsid w:val="00406C42"/>
    <w:rsid w:val="00406F3A"/>
    <w:rsid w:val="00407B27"/>
    <w:rsid w:val="0041009B"/>
    <w:rsid w:val="00410126"/>
    <w:rsid w:val="004106D0"/>
    <w:rsid w:val="00410B37"/>
    <w:rsid w:val="00410D3C"/>
    <w:rsid w:val="00410F0D"/>
    <w:rsid w:val="004118B0"/>
    <w:rsid w:val="004125A3"/>
    <w:rsid w:val="004131A7"/>
    <w:rsid w:val="00413A28"/>
    <w:rsid w:val="00414460"/>
    <w:rsid w:val="004148AC"/>
    <w:rsid w:val="00414EEC"/>
    <w:rsid w:val="00415EA3"/>
    <w:rsid w:val="00416B53"/>
    <w:rsid w:val="00417046"/>
    <w:rsid w:val="004176C2"/>
    <w:rsid w:val="00420624"/>
    <w:rsid w:val="004210B5"/>
    <w:rsid w:val="00421664"/>
    <w:rsid w:val="00421A4E"/>
    <w:rsid w:val="0042210D"/>
    <w:rsid w:val="004227AC"/>
    <w:rsid w:val="00422876"/>
    <w:rsid w:val="004228D1"/>
    <w:rsid w:val="004234EF"/>
    <w:rsid w:val="00423F1B"/>
    <w:rsid w:val="0042495D"/>
    <w:rsid w:val="00424A69"/>
    <w:rsid w:val="004254D1"/>
    <w:rsid w:val="00425F8D"/>
    <w:rsid w:val="00426CA3"/>
    <w:rsid w:val="004279F4"/>
    <w:rsid w:val="004306E4"/>
    <w:rsid w:val="00431301"/>
    <w:rsid w:val="0043130A"/>
    <w:rsid w:val="00431413"/>
    <w:rsid w:val="00431801"/>
    <w:rsid w:val="00431E74"/>
    <w:rsid w:val="00431F54"/>
    <w:rsid w:val="0043201C"/>
    <w:rsid w:val="004326BE"/>
    <w:rsid w:val="004352F8"/>
    <w:rsid w:val="00435C5E"/>
    <w:rsid w:val="00436788"/>
    <w:rsid w:val="00436A21"/>
    <w:rsid w:val="00436E91"/>
    <w:rsid w:val="004372AE"/>
    <w:rsid w:val="0043783D"/>
    <w:rsid w:val="00440CD9"/>
    <w:rsid w:val="00441700"/>
    <w:rsid w:val="004437ED"/>
    <w:rsid w:val="004438A6"/>
    <w:rsid w:val="00443D9C"/>
    <w:rsid w:val="00444298"/>
    <w:rsid w:val="00444B1D"/>
    <w:rsid w:val="00445153"/>
    <w:rsid w:val="00445CC1"/>
    <w:rsid w:val="00445E1C"/>
    <w:rsid w:val="004462B8"/>
    <w:rsid w:val="00446C76"/>
    <w:rsid w:val="00446E10"/>
    <w:rsid w:val="00446FFA"/>
    <w:rsid w:val="004471AF"/>
    <w:rsid w:val="00447420"/>
    <w:rsid w:val="00447456"/>
    <w:rsid w:val="00447841"/>
    <w:rsid w:val="00451AF9"/>
    <w:rsid w:val="00452563"/>
    <w:rsid w:val="00452F08"/>
    <w:rsid w:val="0045469B"/>
    <w:rsid w:val="0045476C"/>
    <w:rsid w:val="004557C7"/>
    <w:rsid w:val="00455D2B"/>
    <w:rsid w:val="00455D6E"/>
    <w:rsid w:val="00456118"/>
    <w:rsid w:val="004570B0"/>
    <w:rsid w:val="00457135"/>
    <w:rsid w:val="00460658"/>
    <w:rsid w:val="00460815"/>
    <w:rsid w:val="00461703"/>
    <w:rsid w:val="00461EBA"/>
    <w:rsid w:val="00462C0C"/>
    <w:rsid w:val="00464384"/>
    <w:rsid w:val="0046509A"/>
    <w:rsid w:val="00465174"/>
    <w:rsid w:val="00465177"/>
    <w:rsid w:val="00465D95"/>
    <w:rsid w:val="0046654A"/>
    <w:rsid w:val="004666EA"/>
    <w:rsid w:val="00467376"/>
    <w:rsid w:val="004676FE"/>
    <w:rsid w:val="00470835"/>
    <w:rsid w:val="00470F30"/>
    <w:rsid w:val="004724E0"/>
    <w:rsid w:val="004726ED"/>
    <w:rsid w:val="00472AAC"/>
    <w:rsid w:val="00472B3C"/>
    <w:rsid w:val="00472D36"/>
    <w:rsid w:val="004736B9"/>
    <w:rsid w:val="00474011"/>
    <w:rsid w:val="00474754"/>
    <w:rsid w:val="00475EA7"/>
    <w:rsid w:val="00476104"/>
    <w:rsid w:val="0047642F"/>
    <w:rsid w:val="004767F3"/>
    <w:rsid w:val="00477259"/>
    <w:rsid w:val="004776E2"/>
    <w:rsid w:val="00477925"/>
    <w:rsid w:val="00477E58"/>
    <w:rsid w:val="00480700"/>
    <w:rsid w:val="00480989"/>
    <w:rsid w:val="004814C7"/>
    <w:rsid w:val="004817F3"/>
    <w:rsid w:val="00481A79"/>
    <w:rsid w:val="00481E5F"/>
    <w:rsid w:val="00482497"/>
    <w:rsid w:val="00482818"/>
    <w:rsid w:val="004832C9"/>
    <w:rsid w:val="00483ECE"/>
    <w:rsid w:val="0048421B"/>
    <w:rsid w:val="00484306"/>
    <w:rsid w:val="004843DE"/>
    <w:rsid w:val="00484615"/>
    <w:rsid w:val="00484782"/>
    <w:rsid w:val="00485914"/>
    <w:rsid w:val="00485C8B"/>
    <w:rsid w:val="004861A4"/>
    <w:rsid w:val="00486798"/>
    <w:rsid w:val="00486EA5"/>
    <w:rsid w:val="00486FEC"/>
    <w:rsid w:val="004874C5"/>
    <w:rsid w:val="00487541"/>
    <w:rsid w:val="00490FFD"/>
    <w:rsid w:val="00491046"/>
    <w:rsid w:val="004927F4"/>
    <w:rsid w:val="004929B2"/>
    <w:rsid w:val="00492EFE"/>
    <w:rsid w:val="004949F8"/>
    <w:rsid w:val="0049506D"/>
    <w:rsid w:val="004953E7"/>
    <w:rsid w:val="00495FD6"/>
    <w:rsid w:val="004964C8"/>
    <w:rsid w:val="004967F4"/>
    <w:rsid w:val="00496989"/>
    <w:rsid w:val="00497671"/>
    <w:rsid w:val="004A0663"/>
    <w:rsid w:val="004A26EB"/>
    <w:rsid w:val="004A2727"/>
    <w:rsid w:val="004A32DA"/>
    <w:rsid w:val="004A35FC"/>
    <w:rsid w:val="004A3ED4"/>
    <w:rsid w:val="004A400A"/>
    <w:rsid w:val="004A45A6"/>
    <w:rsid w:val="004A48C2"/>
    <w:rsid w:val="004A4B79"/>
    <w:rsid w:val="004A513B"/>
    <w:rsid w:val="004A5AA5"/>
    <w:rsid w:val="004A5AFB"/>
    <w:rsid w:val="004A75D3"/>
    <w:rsid w:val="004A75D9"/>
    <w:rsid w:val="004B02A8"/>
    <w:rsid w:val="004B0EDC"/>
    <w:rsid w:val="004B3929"/>
    <w:rsid w:val="004B4CA6"/>
    <w:rsid w:val="004B5BA6"/>
    <w:rsid w:val="004B66C8"/>
    <w:rsid w:val="004B6B37"/>
    <w:rsid w:val="004B6BFC"/>
    <w:rsid w:val="004B6D4F"/>
    <w:rsid w:val="004B6E88"/>
    <w:rsid w:val="004B7285"/>
    <w:rsid w:val="004B768E"/>
    <w:rsid w:val="004C0348"/>
    <w:rsid w:val="004C0E55"/>
    <w:rsid w:val="004C10CB"/>
    <w:rsid w:val="004C1201"/>
    <w:rsid w:val="004C15B4"/>
    <w:rsid w:val="004C1710"/>
    <w:rsid w:val="004C19F6"/>
    <w:rsid w:val="004C1AB5"/>
    <w:rsid w:val="004C21C9"/>
    <w:rsid w:val="004C2854"/>
    <w:rsid w:val="004C2BB3"/>
    <w:rsid w:val="004C34DD"/>
    <w:rsid w:val="004C3CD6"/>
    <w:rsid w:val="004C3F1A"/>
    <w:rsid w:val="004C3F7E"/>
    <w:rsid w:val="004C3F94"/>
    <w:rsid w:val="004C4277"/>
    <w:rsid w:val="004C4497"/>
    <w:rsid w:val="004C496E"/>
    <w:rsid w:val="004C49DE"/>
    <w:rsid w:val="004C4DCF"/>
    <w:rsid w:val="004C4E97"/>
    <w:rsid w:val="004C504F"/>
    <w:rsid w:val="004C590A"/>
    <w:rsid w:val="004C590B"/>
    <w:rsid w:val="004C598E"/>
    <w:rsid w:val="004C5B3D"/>
    <w:rsid w:val="004C620C"/>
    <w:rsid w:val="004C66A5"/>
    <w:rsid w:val="004C6B22"/>
    <w:rsid w:val="004C72C5"/>
    <w:rsid w:val="004C7A90"/>
    <w:rsid w:val="004C7E1E"/>
    <w:rsid w:val="004D036F"/>
    <w:rsid w:val="004D079C"/>
    <w:rsid w:val="004D125F"/>
    <w:rsid w:val="004D15B0"/>
    <w:rsid w:val="004D1905"/>
    <w:rsid w:val="004D26DD"/>
    <w:rsid w:val="004D2A9C"/>
    <w:rsid w:val="004D2B87"/>
    <w:rsid w:val="004D3A68"/>
    <w:rsid w:val="004D3DAA"/>
    <w:rsid w:val="004D4439"/>
    <w:rsid w:val="004D4AA4"/>
    <w:rsid w:val="004D4E7C"/>
    <w:rsid w:val="004D6629"/>
    <w:rsid w:val="004D6F8F"/>
    <w:rsid w:val="004D6FC8"/>
    <w:rsid w:val="004D74BE"/>
    <w:rsid w:val="004E0137"/>
    <w:rsid w:val="004E10A2"/>
    <w:rsid w:val="004E1337"/>
    <w:rsid w:val="004E19AE"/>
    <w:rsid w:val="004E1DD2"/>
    <w:rsid w:val="004E2987"/>
    <w:rsid w:val="004E2A30"/>
    <w:rsid w:val="004E2EE8"/>
    <w:rsid w:val="004E33DA"/>
    <w:rsid w:val="004E33F9"/>
    <w:rsid w:val="004E39A1"/>
    <w:rsid w:val="004E4100"/>
    <w:rsid w:val="004E46B0"/>
    <w:rsid w:val="004E4C27"/>
    <w:rsid w:val="004E5174"/>
    <w:rsid w:val="004E590B"/>
    <w:rsid w:val="004E5A6E"/>
    <w:rsid w:val="004E5E28"/>
    <w:rsid w:val="004E66C3"/>
    <w:rsid w:val="004E770B"/>
    <w:rsid w:val="004E795B"/>
    <w:rsid w:val="004E7AD7"/>
    <w:rsid w:val="004F0244"/>
    <w:rsid w:val="004F088E"/>
    <w:rsid w:val="004F08C0"/>
    <w:rsid w:val="004F0D56"/>
    <w:rsid w:val="004F1860"/>
    <w:rsid w:val="004F1B63"/>
    <w:rsid w:val="004F226A"/>
    <w:rsid w:val="004F253B"/>
    <w:rsid w:val="004F2F37"/>
    <w:rsid w:val="004F37BE"/>
    <w:rsid w:val="004F37E0"/>
    <w:rsid w:val="004F3B53"/>
    <w:rsid w:val="004F4F58"/>
    <w:rsid w:val="004F581F"/>
    <w:rsid w:val="004F6992"/>
    <w:rsid w:val="004F719D"/>
    <w:rsid w:val="004F7F11"/>
    <w:rsid w:val="004F7FB6"/>
    <w:rsid w:val="0050068C"/>
    <w:rsid w:val="00500782"/>
    <w:rsid w:val="00501110"/>
    <w:rsid w:val="00502008"/>
    <w:rsid w:val="005025FC"/>
    <w:rsid w:val="0050535A"/>
    <w:rsid w:val="00505C35"/>
    <w:rsid w:val="00506394"/>
    <w:rsid w:val="005076E7"/>
    <w:rsid w:val="00507A7C"/>
    <w:rsid w:val="00507CBA"/>
    <w:rsid w:val="00510D7C"/>
    <w:rsid w:val="00511C53"/>
    <w:rsid w:val="00511C8E"/>
    <w:rsid w:val="005125B2"/>
    <w:rsid w:val="005126A7"/>
    <w:rsid w:val="005126CC"/>
    <w:rsid w:val="00512A29"/>
    <w:rsid w:val="00513275"/>
    <w:rsid w:val="005136EC"/>
    <w:rsid w:val="0051501F"/>
    <w:rsid w:val="00515EF4"/>
    <w:rsid w:val="00515F41"/>
    <w:rsid w:val="005165BC"/>
    <w:rsid w:val="00516686"/>
    <w:rsid w:val="005174D9"/>
    <w:rsid w:val="005174F8"/>
    <w:rsid w:val="00517925"/>
    <w:rsid w:val="00517E6D"/>
    <w:rsid w:val="00520D9F"/>
    <w:rsid w:val="0052145D"/>
    <w:rsid w:val="005220E9"/>
    <w:rsid w:val="0052222D"/>
    <w:rsid w:val="005222F9"/>
    <w:rsid w:val="005249FA"/>
    <w:rsid w:val="00524EB6"/>
    <w:rsid w:val="005255A6"/>
    <w:rsid w:val="005255E1"/>
    <w:rsid w:val="005258B4"/>
    <w:rsid w:val="00525CA4"/>
    <w:rsid w:val="00525E9D"/>
    <w:rsid w:val="005263FF"/>
    <w:rsid w:val="005304C2"/>
    <w:rsid w:val="00530783"/>
    <w:rsid w:val="00530A7E"/>
    <w:rsid w:val="00530EB7"/>
    <w:rsid w:val="005311BC"/>
    <w:rsid w:val="005323A4"/>
    <w:rsid w:val="00532624"/>
    <w:rsid w:val="00532AED"/>
    <w:rsid w:val="00533B6F"/>
    <w:rsid w:val="00533F95"/>
    <w:rsid w:val="005343FB"/>
    <w:rsid w:val="005344F4"/>
    <w:rsid w:val="00534553"/>
    <w:rsid w:val="00534AE5"/>
    <w:rsid w:val="005350A1"/>
    <w:rsid w:val="005355F3"/>
    <w:rsid w:val="005356AC"/>
    <w:rsid w:val="005356B0"/>
    <w:rsid w:val="00536378"/>
    <w:rsid w:val="00536428"/>
    <w:rsid w:val="005369D3"/>
    <w:rsid w:val="00536DCE"/>
    <w:rsid w:val="005373CE"/>
    <w:rsid w:val="00537AF4"/>
    <w:rsid w:val="00540842"/>
    <w:rsid w:val="005410C4"/>
    <w:rsid w:val="00541545"/>
    <w:rsid w:val="00541671"/>
    <w:rsid w:val="00542159"/>
    <w:rsid w:val="00542427"/>
    <w:rsid w:val="005424B0"/>
    <w:rsid w:val="0054364C"/>
    <w:rsid w:val="00544C33"/>
    <w:rsid w:val="00545064"/>
    <w:rsid w:val="00545384"/>
    <w:rsid w:val="00545691"/>
    <w:rsid w:val="005465DD"/>
    <w:rsid w:val="00546A10"/>
    <w:rsid w:val="00546C74"/>
    <w:rsid w:val="0054705E"/>
    <w:rsid w:val="00547878"/>
    <w:rsid w:val="0055066F"/>
    <w:rsid w:val="005513F0"/>
    <w:rsid w:val="00551C8E"/>
    <w:rsid w:val="00551E27"/>
    <w:rsid w:val="005520AC"/>
    <w:rsid w:val="00552500"/>
    <w:rsid w:val="005525EE"/>
    <w:rsid w:val="00552D83"/>
    <w:rsid w:val="00553358"/>
    <w:rsid w:val="005537B2"/>
    <w:rsid w:val="00555321"/>
    <w:rsid w:val="00555322"/>
    <w:rsid w:val="005555D8"/>
    <w:rsid w:val="00555632"/>
    <w:rsid w:val="00555F7A"/>
    <w:rsid w:val="00556650"/>
    <w:rsid w:val="005567A8"/>
    <w:rsid w:val="0055697A"/>
    <w:rsid w:val="00556D46"/>
    <w:rsid w:val="00556FF0"/>
    <w:rsid w:val="00557E5B"/>
    <w:rsid w:val="00557EAD"/>
    <w:rsid w:val="00561718"/>
    <w:rsid w:val="00562565"/>
    <w:rsid w:val="00562646"/>
    <w:rsid w:val="005627BF"/>
    <w:rsid w:val="005628FD"/>
    <w:rsid w:val="00562BCF"/>
    <w:rsid w:val="0056305C"/>
    <w:rsid w:val="00563CEF"/>
    <w:rsid w:val="00563E46"/>
    <w:rsid w:val="00563FE1"/>
    <w:rsid w:val="00564124"/>
    <w:rsid w:val="00564C26"/>
    <w:rsid w:val="00564D39"/>
    <w:rsid w:val="00565922"/>
    <w:rsid w:val="00565A9A"/>
    <w:rsid w:val="00567CE9"/>
    <w:rsid w:val="00570901"/>
    <w:rsid w:val="00571138"/>
    <w:rsid w:val="005713AF"/>
    <w:rsid w:val="005715BC"/>
    <w:rsid w:val="0057219D"/>
    <w:rsid w:val="00572293"/>
    <w:rsid w:val="00572D07"/>
    <w:rsid w:val="00572ECA"/>
    <w:rsid w:val="00572FF6"/>
    <w:rsid w:val="00573812"/>
    <w:rsid w:val="005738A7"/>
    <w:rsid w:val="00573A8C"/>
    <w:rsid w:val="00574169"/>
    <w:rsid w:val="00574512"/>
    <w:rsid w:val="005745E7"/>
    <w:rsid w:val="0057494F"/>
    <w:rsid w:val="00575E37"/>
    <w:rsid w:val="00577E2D"/>
    <w:rsid w:val="00580452"/>
    <w:rsid w:val="005809BD"/>
    <w:rsid w:val="00580A9F"/>
    <w:rsid w:val="00581F8A"/>
    <w:rsid w:val="005825E3"/>
    <w:rsid w:val="005829DF"/>
    <w:rsid w:val="00582D7A"/>
    <w:rsid w:val="00583010"/>
    <w:rsid w:val="005835CE"/>
    <w:rsid w:val="0058364E"/>
    <w:rsid w:val="0058375D"/>
    <w:rsid w:val="005850B3"/>
    <w:rsid w:val="00585C0E"/>
    <w:rsid w:val="0058624F"/>
    <w:rsid w:val="00586B3A"/>
    <w:rsid w:val="0059002D"/>
    <w:rsid w:val="00591881"/>
    <w:rsid w:val="005920A1"/>
    <w:rsid w:val="0059328D"/>
    <w:rsid w:val="00593AC1"/>
    <w:rsid w:val="00593C74"/>
    <w:rsid w:val="005940D4"/>
    <w:rsid w:val="005947F8"/>
    <w:rsid w:val="00594DF0"/>
    <w:rsid w:val="00595A9D"/>
    <w:rsid w:val="00595C8A"/>
    <w:rsid w:val="00597662"/>
    <w:rsid w:val="005A169E"/>
    <w:rsid w:val="005A219E"/>
    <w:rsid w:val="005A2CEB"/>
    <w:rsid w:val="005A3530"/>
    <w:rsid w:val="005A36AD"/>
    <w:rsid w:val="005A3D65"/>
    <w:rsid w:val="005A3E95"/>
    <w:rsid w:val="005A4C27"/>
    <w:rsid w:val="005A4D07"/>
    <w:rsid w:val="005A5A70"/>
    <w:rsid w:val="005A5B40"/>
    <w:rsid w:val="005A70EF"/>
    <w:rsid w:val="005B0E59"/>
    <w:rsid w:val="005B0E68"/>
    <w:rsid w:val="005B215D"/>
    <w:rsid w:val="005B25AD"/>
    <w:rsid w:val="005B2921"/>
    <w:rsid w:val="005B2E47"/>
    <w:rsid w:val="005B32F2"/>
    <w:rsid w:val="005B334D"/>
    <w:rsid w:val="005B390D"/>
    <w:rsid w:val="005B3DD9"/>
    <w:rsid w:val="005B4386"/>
    <w:rsid w:val="005B5971"/>
    <w:rsid w:val="005C053D"/>
    <w:rsid w:val="005C0923"/>
    <w:rsid w:val="005C19AC"/>
    <w:rsid w:val="005C1D33"/>
    <w:rsid w:val="005C209E"/>
    <w:rsid w:val="005C24F0"/>
    <w:rsid w:val="005C3332"/>
    <w:rsid w:val="005C3FF2"/>
    <w:rsid w:val="005C48C1"/>
    <w:rsid w:val="005C5048"/>
    <w:rsid w:val="005C5138"/>
    <w:rsid w:val="005C5399"/>
    <w:rsid w:val="005C53C7"/>
    <w:rsid w:val="005C655A"/>
    <w:rsid w:val="005C682D"/>
    <w:rsid w:val="005C6B07"/>
    <w:rsid w:val="005C6CEA"/>
    <w:rsid w:val="005C6D08"/>
    <w:rsid w:val="005C7027"/>
    <w:rsid w:val="005D01DD"/>
    <w:rsid w:val="005D10E7"/>
    <w:rsid w:val="005D1689"/>
    <w:rsid w:val="005D31EC"/>
    <w:rsid w:val="005D37B5"/>
    <w:rsid w:val="005D3A32"/>
    <w:rsid w:val="005D4188"/>
    <w:rsid w:val="005D463B"/>
    <w:rsid w:val="005D49D6"/>
    <w:rsid w:val="005D52DC"/>
    <w:rsid w:val="005D59DE"/>
    <w:rsid w:val="005D5BF2"/>
    <w:rsid w:val="005D5D2F"/>
    <w:rsid w:val="005D6304"/>
    <w:rsid w:val="005D6DA1"/>
    <w:rsid w:val="005D7296"/>
    <w:rsid w:val="005D734E"/>
    <w:rsid w:val="005D79CC"/>
    <w:rsid w:val="005D7E7A"/>
    <w:rsid w:val="005E03D8"/>
    <w:rsid w:val="005E09D6"/>
    <w:rsid w:val="005E0F32"/>
    <w:rsid w:val="005E1297"/>
    <w:rsid w:val="005E1408"/>
    <w:rsid w:val="005E1550"/>
    <w:rsid w:val="005E1894"/>
    <w:rsid w:val="005E1A23"/>
    <w:rsid w:val="005E22CC"/>
    <w:rsid w:val="005E2549"/>
    <w:rsid w:val="005E2E21"/>
    <w:rsid w:val="005E3046"/>
    <w:rsid w:val="005E3411"/>
    <w:rsid w:val="005E37D7"/>
    <w:rsid w:val="005E4A69"/>
    <w:rsid w:val="005E4CD4"/>
    <w:rsid w:val="005E52DD"/>
    <w:rsid w:val="005E53AD"/>
    <w:rsid w:val="005E5712"/>
    <w:rsid w:val="005E5A79"/>
    <w:rsid w:val="005E6F2A"/>
    <w:rsid w:val="005E7A75"/>
    <w:rsid w:val="005E7E89"/>
    <w:rsid w:val="005F02D2"/>
    <w:rsid w:val="005F27C9"/>
    <w:rsid w:val="005F2876"/>
    <w:rsid w:val="005F2F3B"/>
    <w:rsid w:val="005F33B2"/>
    <w:rsid w:val="005F3446"/>
    <w:rsid w:val="005F37A0"/>
    <w:rsid w:val="005F3D6E"/>
    <w:rsid w:val="005F4333"/>
    <w:rsid w:val="005F437D"/>
    <w:rsid w:val="005F47E9"/>
    <w:rsid w:val="005F4941"/>
    <w:rsid w:val="005F49A4"/>
    <w:rsid w:val="005F4A0F"/>
    <w:rsid w:val="005F5208"/>
    <w:rsid w:val="005F5D69"/>
    <w:rsid w:val="005F5EBB"/>
    <w:rsid w:val="005F7072"/>
    <w:rsid w:val="005F75A5"/>
    <w:rsid w:val="005F75B4"/>
    <w:rsid w:val="005F76D5"/>
    <w:rsid w:val="005F7AE4"/>
    <w:rsid w:val="005F7BBF"/>
    <w:rsid w:val="005F7DD0"/>
    <w:rsid w:val="006005FD"/>
    <w:rsid w:val="006007B2"/>
    <w:rsid w:val="006011D7"/>
    <w:rsid w:val="00601330"/>
    <w:rsid w:val="0060143F"/>
    <w:rsid w:val="00601D7C"/>
    <w:rsid w:val="0060227B"/>
    <w:rsid w:val="00602601"/>
    <w:rsid w:val="006046F4"/>
    <w:rsid w:val="006067DC"/>
    <w:rsid w:val="006067F2"/>
    <w:rsid w:val="006070AE"/>
    <w:rsid w:val="00610E7C"/>
    <w:rsid w:val="0061124D"/>
    <w:rsid w:val="006128BF"/>
    <w:rsid w:val="006134AF"/>
    <w:rsid w:val="006140AA"/>
    <w:rsid w:val="006153D1"/>
    <w:rsid w:val="006157E2"/>
    <w:rsid w:val="00616766"/>
    <w:rsid w:val="00616BAA"/>
    <w:rsid w:val="00616F40"/>
    <w:rsid w:val="00616F54"/>
    <w:rsid w:val="006175A6"/>
    <w:rsid w:val="0061776C"/>
    <w:rsid w:val="00617B16"/>
    <w:rsid w:val="00617B4B"/>
    <w:rsid w:val="00620024"/>
    <w:rsid w:val="00620251"/>
    <w:rsid w:val="0062042B"/>
    <w:rsid w:val="00621326"/>
    <w:rsid w:val="00621338"/>
    <w:rsid w:val="00621627"/>
    <w:rsid w:val="00622904"/>
    <w:rsid w:val="006229B3"/>
    <w:rsid w:val="00622A7D"/>
    <w:rsid w:val="00622AB4"/>
    <w:rsid w:val="00623DD9"/>
    <w:rsid w:val="00624262"/>
    <w:rsid w:val="006245B1"/>
    <w:rsid w:val="00624F8F"/>
    <w:rsid w:val="00625112"/>
    <w:rsid w:val="00625AF3"/>
    <w:rsid w:val="00625C85"/>
    <w:rsid w:val="00625C9D"/>
    <w:rsid w:val="00625F2F"/>
    <w:rsid w:val="00626479"/>
    <w:rsid w:val="006266EB"/>
    <w:rsid w:val="00627069"/>
    <w:rsid w:val="006302CE"/>
    <w:rsid w:val="00630407"/>
    <w:rsid w:val="00630E04"/>
    <w:rsid w:val="006311B4"/>
    <w:rsid w:val="0063235D"/>
    <w:rsid w:val="00632772"/>
    <w:rsid w:val="00632B43"/>
    <w:rsid w:val="00634454"/>
    <w:rsid w:val="00635393"/>
    <w:rsid w:val="00635A97"/>
    <w:rsid w:val="00635DE4"/>
    <w:rsid w:val="00635E31"/>
    <w:rsid w:val="00636445"/>
    <w:rsid w:val="006366E0"/>
    <w:rsid w:val="006369DC"/>
    <w:rsid w:val="00636A62"/>
    <w:rsid w:val="00637144"/>
    <w:rsid w:val="006373FF"/>
    <w:rsid w:val="00640138"/>
    <w:rsid w:val="00640281"/>
    <w:rsid w:val="00640D1A"/>
    <w:rsid w:val="00641984"/>
    <w:rsid w:val="00641E7F"/>
    <w:rsid w:val="00642060"/>
    <w:rsid w:val="00642165"/>
    <w:rsid w:val="00642E8F"/>
    <w:rsid w:val="00642F21"/>
    <w:rsid w:val="00643508"/>
    <w:rsid w:val="006436C3"/>
    <w:rsid w:val="00643779"/>
    <w:rsid w:val="00643B2A"/>
    <w:rsid w:val="00644677"/>
    <w:rsid w:val="00644BC0"/>
    <w:rsid w:val="00644BF8"/>
    <w:rsid w:val="00644DFF"/>
    <w:rsid w:val="00644FC8"/>
    <w:rsid w:val="00644FDD"/>
    <w:rsid w:val="006453B9"/>
    <w:rsid w:val="006456F1"/>
    <w:rsid w:val="006458CD"/>
    <w:rsid w:val="00645F93"/>
    <w:rsid w:val="006460A1"/>
    <w:rsid w:val="00646AD3"/>
    <w:rsid w:val="00647820"/>
    <w:rsid w:val="00647885"/>
    <w:rsid w:val="00647DAE"/>
    <w:rsid w:val="00650529"/>
    <w:rsid w:val="00650679"/>
    <w:rsid w:val="00650AA9"/>
    <w:rsid w:val="00650D19"/>
    <w:rsid w:val="00651AF3"/>
    <w:rsid w:val="00652E93"/>
    <w:rsid w:val="006532D9"/>
    <w:rsid w:val="00653A8A"/>
    <w:rsid w:val="006547C8"/>
    <w:rsid w:val="00654A99"/>
    <w:rsid w:val="006552A2"/>
    <w:rsid w:val="006554E0"/>
    <w:rsid w:val="006556B7"/>
    <w:rsid w:val="00655CBC"/>
    <w:rsid w:val="00656159"/>
    <w:rsid w:val="0065744C"/>
    <w:rsid w:val="006574CE"/>
    <w:rsid w:val="0065795A"/>
    <w:rsid w:val="00657CEB"/>
    <w:rsid w:val="0066019E"/>
    <w:rsid w:val="006621B2"/>
    <w:rsid w:val="00662A5A"/>
    <w:rsid w:val="00662F29"/>
    <w:rsid w:val="006632F3"/>
    <w:rsid w:val="006635F6"/>
    <w:rsid w:val="00664116"/>
    <w:rsid w:val="00664125"/>
    <w:rsid w:val="00664999"/>
    <w:rsid w:val="00664B98"/>
    <w:rsid w:val="006651DD"/>
    <w:rsid w:val="0066528B"/>
    <w:rsid w:val="0066654F"/>
    <w:rsid w:val="006666A7"/>
    <w:rsid w:val="00666B4E"/>
    <w:rsid w:val="00666D9B"/>
    <w:rsid w:val="0066727B"/>
    <w:rsid w:val="006678F7"/>
    <w:rsid w:val="00667BC0"/>
    <w:rsid w:val="00670154"/>
    <w:rsid w:val="0067083E"/>
    <w:rsid w:val="006716D6"/>
    <w:rsid w:val="00671FF3"/>
    <w:rsid w:val="0067260E"/>
    <w:rsid w:val="00673254"/>
    <w:rsid w:val="006736EF"/>
    <w:rsid w:val="00673D4F"/>
    <w:rsid w:val="00674236"/>
    <w:rsid w:val="006755CA"/>
    <w:rsid w:val="006756FE"/>
    <w:rsid w:val="0067618C"/>
    <w:rsid w:val="00676AC9"/>
    <w:rsid w:val="00676E84"/>
    <w:rsid w:val="00677085"/>
    <w:rsid w:val="006806A2"/>
    <w:rsid w:val="006807F5"/>
    <w:rsid w:val="0068180B"/>
    <w:rsid w:val="00682552"/>
    <w:rsid w:val="0068396E"/>
    <w:rsid w:val="00684039"/>
    <w:rsid w:val="0068470B"/>
    <w:rsid w:val="0068495D"/>
    <w:rsid w:val="00684D52"/>
    <w:rsid w:val="0068608B"/>
    <w:rsid w:val="006862BF"/>
    <w:rsid w:val="006866A3"/>
    <w:rsid w:val="006867D4"/>
    <w:rsid w:val="00686A24"/>
    <w:rsid w:val="00686AB4"/>
    <w:rsid w:val="00690621"/>
    <w:rsid w:val="00690823"/>
    <w:rsid w:val="00690ABB"/>
    <w:rsid w:val="00690E67"/>
    <w:rsid w:val="006920D1"/>
    <w:rsid w:val="00692200"/>
    <w:rsid w:val="00692E09"/>
    <w:rsid w:val="0069322A"/>
    <w:rsid w:val="0069457C"/>
    <w:rsid w:val="00694B77"/>
    <w:rsid w:val="00694CAB"/>
    <w:rsid w:val="006953AD"/>
    <w:rsid w:val="0069568A"/>
    <w:rsid w:val="00695B40"/>
    <w:rsid w:val="00695F55"/>
    <w:rsid w:val="0069620E"/>
    <w:rsid w:val="006A0281"/>
    <w:rsid w:val="006A1DBF"/>
    <w:rsid w:val="006A2F0A"/>
    <w:rsid w:val="006A3465"/>
    <w:rsid w:val="006A3E7E"/>
    <w:rsid w:val="006A47FE"/>
    <w:rsid w:val="006A5025"/>
    <w:rsid w:val="006A5B5C"/>
    <w:rsid w:val="006A5BD2"/>
    <w:rsid w:val="006A606A"/>
    <w:rsid w:val="006A665F"/>
    <w:rsid w:val="006A67E2"/>
    <w:rsid w:val="006B17A9"/>
    <w:rsid w:val="006B1E9D"/>
    <w:rsid w:val="006B28E3"/>
    <w:rsid w:val="006B2F30"/>
    <w:rsid w:val="006B3297"/>
    <w:rsid w:val="006B3449"/>
    <w:rsid w:val="006B4384"/>
    <w:rsid w:val="006B481D"/>
    <w:rsid w:val="006B4C56"/>
    <w:rsid w:val="006B520F"/>
    <w:rsid w:val="006B664B"/>
    <w:rsid w:val="006B66AA"/>
    <w:rsid w:val="006B6FE7"/>
    <w:rsid w:val="006C0104"/>
    <w:rsid w:val="006C03A4"/>
    <w:rsid w:val="006C05F1"/>
    <w:rsid w:val="006C106C"/>
    <w:rsid w:val="006C13C9"/>
    <w:rsid w:val="006C16EB"/>
    <w:rsid w:val="006C1753"/>
    <w:rsid w:val="006C1990"/>
    <w:rsid w:val="006C26E4"/>
    <w:rsid w:val="006C29B3"/>
    <w:rsid w:val="006C362D"/>
    <w:rsid w:val="006C41B2"/>
    <w:rsid w:val="006C470C"/>
    <w:rsid w:val="006C4C08"/>
    <w:rsid w:val="006C5B96"/>
    <w:rsid w:val="006C5E66"/>
    <w:rsid w:val="006C678B"/>
    <w:rsid w:val="006C6B5B"/>
    <w:rsid w:val="006C6D25"/>
    <w:rsid w:val="006D1551"/>
    <w:rsid w:val="006D1DEB"/>
    <w:rsid w:val="006D3E90"/>
    <w:rsid w:val="006D52B1"/>
    <w:rsid w:val="006D5BCB"/>
    <w:rsid w:val="006D712B"/>
    <w:rsid w:val="006D7370"/>
    <w:rsid w:val="006D77E6"/>
    <w:rsid w:val="006D7E4C"/>
    <w:rsid w:val="006E0713"/>
    <w:rsid w:val="006E0ADA"/>
    <w:rsid w:val="006E0C30"/>
    <w:rsid w:val="006E0CA6"/>
    <w:rsid w:val="006E0EE5"/>
    <w:rsid w:val="006E1100"/>
    <w:rsid w:val="006E131F"/>
    <w:rsid w:val="006E19B6"/>
    <w:rsid w:val="006E1BE6"/>
    <w:rsid w:val="006E226B"/>
    <w:rsid w:val="006E2AA0"/>
    <w:rsid w:val="006E37E4"/>
    <w:rsid w:val="006E3C81"/>
    <w:rsid w:val="006E3E56"/>
    <w:rsid w:val="006E4023"/>
    <w:rsid w:val="006E5238"/>
    <w:rsid w:val="006E56B0"/>
    <w:rsid w:val="006E58D1"/>
    <w:rsid w:val="006E5D49"/>
    <w:rsid w:val="006E6E6A"/>
    <w:rsid w:val="006E74F5"/>
    <w:rsid w:val="006E779F"/>
    <w:rsid w:val="006E7A64"/>
    <w:rsid w:val="006E7BF3"/>
    <w:rsid w:val="006F07BB"/>
    <w:rsid w:val="006F13C1"/>
    <w:rsid w:val="006F1EE2"/>
    <w:rsid w:val="006F24EB"/>
    <w:rsid w:val="006F3242"/>
    <w:rsid w:val="006F3979"/>
    <w:rsid w:val="006F4221"/>
    <w:rsid w:val="006F4742"/>
    <w:rsid w:val="006F4E6C"/>
    <w:rsid w:val="006F5B53"/>
    <w:rsid w:val="006F5E9F"/>
    <w:rsid w:val="006F6606"/>
    <w:rsid w:val="006F68ED"/>
    <w:rsid w:val="006F76B2"/>
    <w:rsid w:val="006F77F9"/>
    <w:rsid w:val="006F7B5B"/>
    <w:rsid w:val="006F7E26"/>
    <w:rsid w:val="00700144"/>
    <w:rsid w:val="007001CE"/>
    <w:rsid w:val="00700243"/>
    <w:rsid w:val="0070069F"/>
    <w:rsid w:val="0070162F"/>
    <w:rsid w:val="0070171E"/>
    <w:rsid w:val="0070197B"/>
    <w:rsid w:val="00701E68"/>
    <w:rsid w:val="00702599"/>
    <w:rsid w:val="0070270B"/>
    <w:rsid w:val="00702F45"/>
    <w:rsid w:val="0070304E"/>
    <w:rsid w:val="007046CA"/>
    <w:rsid w:val="00704B6E"/>
    <w:rsid w:val="007059DC"/>
    <w:rsid w:val="00706755"/>
    <w:rsid w:val="00710534"/>
    <w:rsid w:val="00710FAB"/>
    <w:rsid w:val="00711493"/>
    <w:rsid w:val="0071165A"/>
    <w:rsid w:val="007116E3"/>
    <w:rsid w:val="0071201D"/>
    <w:rsid w:val="00712162"/>
    <w:rsid w:val="0071264D"/>
    <w:rsid w:val="00712D57"/>
    <w:rsid w:val="00713DAD"/>
    <w:rsid w:val="00713EAB"/>
    <w:rsid w:val="00714254"/>
    <w:rsid w:val="00714F31"/>
    <w:rsid w:val="00715682"/>
    <w:rsid w:val="00716A03"/>
    <w:rsid w:val="00716A74"/>
    <w:rsid w:val="00716FF0"/>
    <w:rsid w:val="007178CC"/>
    <w:rsid w:val="00717DBF"/>
    <w:rsid w:val="00721228"/>
    <w:rsid w:val="0072176B"/>
    <w:rsid w:val="0072220A"/>
    <w:rsid w:val="00722663"/>
    <w:rsid w:val="00722EB9"/>
    <w:rsid w:val="00722F64"/>
    <w:rsid w:val="007232D4"/>
    <w:rsid w:val="0072360C"/>
    <w:rsid w:val="00723883"/>
    <w:rsid w:val="0072562B"/>
    <w:rsid w:val="00726183"/>
    <w:rsid w:val="00726A4E"/>
    <w:rsid w:val="00726D6E"/>
    <w:rsid w:val="00730C81"/>
    <w:rsid w:val="00730D55"/>
    <w:rsid w:val="007313CF"/>
    <w:rsid w:val="00731A35"/>
    <w:rsid w:val="00732634"/>
    <w:rsid w:val="00732E09"/>
    <w:rsid w:val="00733593"/>
    <w:rsid w:val="00733B74"/>
    <w:rsid w:val="00734769"/>
    <w:rsid w:val="00734FEA"/>
    <w:rsid w:val="00735377"/>
    <w:rsid w:val="00735752"/>
    <w:rsid w:val="00736123"/>
    <w:rsid w:val="0073679F"/>
    <w:rsid w:val="007370BC"/>
    <w:rsid w:val="00737CD5"/>
    <w:rsid w:val="007404DC"/>
    <w:rsid w:val="00740AB7"/>
    <w:rsid w:val="007410C5"/>
    <w:rsid w:val="00741375"/>
    <w:rsid w:val="007414F7"/>
    <w:rsid w:val="007428AF"/>
    <w:rsid w:val="007429B6"/>
    <w:rsid w:val="00742B56"/>
    <w:rsid w:val="00742C95"/>
    <w:rsid w:val="00743689"/>
    <w:rsid w:val="00744454"/>
    <w:rsid w:val="00744B9F"/>
    <w:rsid w:val="0074553F"/>
    <w:rsid w:val="00745A18"/>
    <w:rsid w:val="00745A6C"/>
    <w:rsid w:val="007474D9"/>
    <w:rsid w:val="00747619"/>
    <w:rsid w:val="00747637"/>
    <w:rsid w:val="00747982"/>
    <w:rsid w:val="00747CC3"/>
    <w:rsid w:val="00747E1E"/>
    <w:rsid w:val="00747F53"/>
    <w:rsid w:val="0075024D"/>
    <w:rsid w:val="007509EB"/>
    <w:rsid w:val="0075125C"/>
    <w:rsid w:val="007516FD"/>
    <w:rsid w:val="00751C44"/>
    <w:rsid w:val="007530EE"/>
    <w:rsid w:val="007537CF"/>
    <w:rsid w:val="00753B1A"/>
    <w:rsid w:val="00753F73"/>
    <w:rsid w:val="007549BF"/>
    <w:rsid w:val="00754BAE"/>
    <w:rsid w:val="00754E89"/>
    <w:rsid w:val="00755FCB"/>
    <w:rsid w:val="0075623D"/>
    <w:rsid w:val="00756392"/>
    <w:rsid w:val="0075659D"/>
    <w:rsid w:val="00756819"/>
    <w:rsid w:val="00756C2E"/>
    <w:rsid w:val="00756C4C"/>
    <w:rsid w:val="00757D85"/>
    <w:rsid w:val="007605C2"/>
    <w:rsid w:val="00760CFF"/>
    <w:rsid w:val="00760FC3"/>
    <w:rsid w:val="007621D7"/>
    <w:rsid w:val="007625AE"/>
    <w:rsid w:val="00763BE2"/>
    <w:rsid w:val="0076548B"/>
    <w:rsid w:val="00766463"/>
    <w:rsid w:val="00766669"/>
    <w:rsid w:val="00766B92"/>
    <w:rsid w:val="00767C70"/>
    <w:rsid w:val="0077073B"/>
    <w:rsid w:val="00770946"/>
    <w:rsid w:val="007713F6"/>
    <w:rsid w:val="007729FA"/>
    <w:rsid w:val="00773248"/>
    <w:rsid w:val="007732F9"/>
    <w:rsid w:val="00773B38"/>
    <w:rsid w:val="00773D3F"/>
    <w:rsid w:val="0077463B"/>
    <w:rsid w:val="00774B31"/>
    <w:rsid w:val="007754A7"/>
    <w:rsid w:val="007755FB"/>
    <w:rsid w:val="00775BF7"/>
    <w:rsid w:val="00775D4F"/>
    <w:rsid w:val="00776310"/>
    <w:rsid w:val="007766C7"/>
    <w:rsid w:val="00777345"/>
    <w:rsid w:val="007773E0"/>
    <w:rsid w:val="00777787"/>
    <w:rsid w:val="00780122"/>
    <w:rsid w:val="00780AD2"/>
    <w:rsid w:val="0078113A"/>
    <w:rsid w:val="00781A73"/>
    <w:rsid w:val="00781BC6"/>
    <w:rsid w:val="00781C42"/>
    <w:rsid w:val="00781F6B"/>
    <w:rsid w:val="0078267F"/>
    <w:rsid w:val="007826DB"/>
    <w:rsid w:val="00783FA1"/>
    <w:rsid w:val="00783FC3"/>
    <w:rsid w:val="00784936"/>
    <w:rsid w:val="00784A2A"/>
    <w:rsid w:val="00784FB1"/>
    <w:rsid w:val="0078508D"/>
    <w:rsid w:val="00785EDF"/>
    <w:rsid w:val="00786636"/>
    <w:rsid w:val="00786763"/>
    <w:rsid w:val="00786824"/>
    <w:rsid w:val="00786E08"/>
    <w:rsid w:val="0078798A"/>
    <w:rsid w:val="00787C18"/>
    <w:rsid w:val="0079153E"/>
    <w:rsid w:val="00791CC6"/>
    <w:rsid w:val="00791E06"/>
    <w:rsid w:val="00791E56"/>
    <w:rsid w:val="007920BE"/>
    <w:rsid w:val="00792561"/>
    <w:rsid w:val="00793315"/>
    <w:rsid w:val="00793C3B"/>
    <w:rsid w:val="00794392"/>
    <w:rsid w:val="0079520C"/>
    <w:rsid w:val="00795330"/>
    <w:rsid w:val="007955B3"/>
    <w:rsid w:val="0079563C"/>
    <w:rsid w:val="007956B1"/>
    <w:rsid w:val="00795FEB"/>
    <w:rsid w:val="007961B6"/>
    <w:rsid w:val="00796758"/>
    <w:rsid w:val="00796BCA"/>
    <w:rsid w:val="007A0C51"/>
    <w:rsid w:val="007A1047"/>
    <w:rsid w:val="007A1796"/>
    <w:rsid w:val="007A22CF"/>
    <w:rsid w:val="007A3163"/>
    <w:rsid w:val="007A3348"/>
    <w:rsid w:val="007A395D"/>
    <w:rsid w:val="007A4015"/>
    <w:rsid w:val="007A43C7"/>
    <w:rsid w:val="007A486D"/>
    <w:rsid w:val="007A4921"/>
    <w:rsid w:val="007A4D1D"/>
    <w:rsid w:val="007A505E"/>
    <w:rsid w:val="007A507D"/>
    <w:rsid w:val="007A577A"/>
    <w:rsid w:val="007A60B5"/>
    <w:rsid w:val="007A6609"/>
    <w:rsid w:val="007A6781"/>
    <w:rsid w:val="007A68AB"/>
    <w:rsid w:val="007A69CA"/>
    <w:rsid w:val="007A6B07"/>
    <w:rsid w:val="007A6C6B"/>
    <w:rsid w:val="007A7315"/>
    <w:rsid w:val="007A7580"/>
    <w:rsid w:val="007A7A8C"/>
    <w:rsid w:val="007A7B86"/>
    <w:rsid w:val="007A7FD5"/>
    <w:rsid w:val="007B0666"/>
    <w:rsid w:val="007B0DC8"/>
    <w:rsid w:val="007B132E"/>
    <w:rsid w:val="007B18FF"/>
    <w:rsid w:val="007B1DA0"/>
    <w:rsid w:val="007B24F6"/>
    <w:rsid w:val="007B3754"/>
    <w:rsid w:val="007B3A2A"/>
    <w:rsid w:val="007B3E42"/>
    <w:rsid w:val="007B440D"/>
    <w:rsid w:val="007B49C8"/>
    <w:rsid w:val="007B4AA7"/>
    <w:rsid w:val="007B5954"/>
    <w:rsid w:val="007B62FF"/>
    <w:rsid w:val="007B6476"/>
    <w:rsid w:val="007B7231"/>
    <w:rsid w:val="007B76BF"/>
    <w:rsid w:val="007B781C"/>
    <w:rsid w:val="007B7F63"/>
    <w:rsid w:val="007C031C"/>
    <w:rsid w:val="007C03B5"/>
    <w:rsid w:val="007C040C"/>
    <w:rsid w:val="007C0B21"/>
    <w:rsid w:val="007C0D29"/>
    <w:rsid w:val="007C0DBF"/>
    <w:rsid w:val="007C0DE3"/>
    <w:rsid w:val="007C23F0"/>
    <w:rsid w:val="007C2480"/>
    <w:rsid w:val="007C25EC"/>
    <w:rsid w:val="007C3263"/>
    <w:rsid w:val="007C3EB4"/>
    <w:rsid w:val="007C4AAF"/>
    <w:rsid w:val="007C4CB3"/>
    <w:rsid w:val="007C4ED4"/>
    <w:rsid w:val="007C5365"/>
    <w:rsid w:val="007C5D19"/>
    <w:rsid w:val="007C6C11"/>
    <w:rsid w:val="007C725B"/>
    <w:rsid w:val="007D0DE8"/>
    <w:rsid w:val="007D2579"/>
    <w:rsid w:val="007D2B45"/>
    <w:rsid w:val="007D2E31"/>
    <w:rsid w:val="007D4027"/>
    <w:rsid w:val="007D446F"/>
    <w:rsid w:val="007D4CC9"/>
    <w:rsid w:val="007D502A"/>
    <w:rsid w:val="007D5676"/>
    <w:rsid w:val="007D59C9"/>
    <w:rsid w:val="007D5DC5"/>
    <w:rsid w:val="007D66BB"/>
    <w:rsid w:val="007D7A9B"/>
    <w:rsid w:val="007D7F56"/>
    <w:rsid w:val="007E00B1"/>
    <w:rsid w:val="007E07C9"/>
    <w:rsid w:val="007E0D43"/>
    <w:rsid w:val="007E11E3"/>
    <w:rsid w:val="007E12BE"/>
    <w:rsid w:val="007E1B47"/>
    <w:rsid w:val="007E2D17"/>
    <w:rsid w:val="007E33E2"/>
    <w:rsid w:val="007E4434"/>
    <w:rsid w:val="007E4A8A"/>
    <w:rsid w:val="007E4F83"/>
    <w:rsid w:val="007E5229"/>
    <w:rsid w:val="007E58A0"/>
    <w:rsid w:val="007E5BF4"/>
    <w:rsid w:val="007E620F"/>
    <w:rsid w:val="007E6A97"/>
    <w:rsid w:val="007E6BBA"/>
    <w:rsid w:val="007E6CDA"/>
    <w:rsid w:val="007E6FA3"/>
    <w:rsid w:val="007F08F5"/>
    <w:rsid w:val="007F0F89"/>
    <w:rsid w:val="007F18A5"/>
    <w:rsid w:val="007F1904"/>
    <w:rsid w:val="007F2115"/>
    <w:rsid w:val="007F2194"/>
    <w:rsid w:val="007F2D34"/>
    <w:rsid w:val="007F2F5D"/>
    <w:rsid w:val="007F3291"/>
    <w:rsid w:val="007F33D6"/>
    <w:rsid w:val="007F469D"/>
    <w:rsid w:val="007F51CB"/>
    <w:rsid w:val="007F5393"/>
    <w:rsid w:val="007F553C"/>
    <w:rsid w:val="007F56BF"/>
    <w:rsid w:val="007F59F3"/>
    <w:rsid w:val="007F5C50"/>
    <w:rsid w:val="007F5C79"/>
    <w:rsid w:val="007F6151"/>
    <w:rsid w:val="007F655D"/>
    <w:rsid w:val="007F6ACC"/>
    <w:rsid w:val="007F7208"/>
    <w:rsid w:val="0080024D"/>
    <w:rsid w:val="00800304"/>
    <w:rsid w:val="008015E9"/>
    <w:rsid w:val="008018C5"/>
    <w:rsid w:val="00801DCC"/>
    <w:rsid w:val="008028C4"/>
    <w:rsid w:val="00803E85"/>
    <w:rsid w:val="00803E9A"/>
    <w:rsid w:val="00804722"/>
    <w:rsid w:val="00804A1A"/>
    <w:rsid w:val="00805555"/>
    <w:rsid w:val="00805A7A"/>
    <w:rsid w:val="00805D40"/>
    <w:rsid w:val="00805E15"/>
    <w:rsid w:val="00806152"/>
    <w:rsid w:val="008106DE"/>
    <w:rsid w:val="0081077F"/>
    <w:rsid w:val="00810E53"/>
    <w:rsid w:val="008113BE"/>
    <w:rsid w:val="0081194C"/>
    <w:rsid w:val="00811FEF"/>
    <w:rsid w:val="00812072"/>
    <w:rsid w:val="00812363"/>
    <w:rsid w:val="00812A10"/>
    <w:rsid w:val="00812DEA"/>
    <w:rsid w:val="0081375C"/>
    <w:rsid w:val="00813E29"/>
    <w:rsid w:val="00814253"/>
    <w:rsid w:val="00816397"/>
    <w:rsid w:val="008163AC"/>
    <w:rsid w:val="008179C1"/>
    <w:rsid w:val="00820275"/>
    <w:rsid w:val="00820542"/>
    <w:rsid w:val="00820869"/>
    <w:rsid w:val="00821073"/>
    <w:rsid w:val="0082141D"/>
    <w:rsid w:val="008219DA"/>
    <w:rsid w:val="00821BAF"/>
    <w:rsid w:val="00821E8E"/>
    <w:rsid w:val="00822AE9"/>
    <w:rsid w:val="00823290"/>
    <w:rsid w:val="008238B8"/>
    <w:rsid w:val="00823A74"/>
    <w:rsid w:val="00823BAB"/>
    <w:rsid w:val="00823CC8"/>
    <w:rsid w:val="00823DB5"/>
    <w:rsid w:val="008247A9"/>
    <w:rsid w:val="008247BD"/>
    <w:rsid w:val="00824B54"/>
    <w:rsid w:val="00824BFE"/>
    <w:rsid w:val="0082506C"/>
    <w:rsid w:val="00826194"/>
    <w:rsid w:val="008264BB"/>
    <w:rsid w:val="00826FDA"/>
    <w:rsid w:val="008307C0"/>
    <w:rsid w:val="00830A41"/>
    <w:rsid w:val="008317FF"/>
    <w:rsid w:val="00831B18"/>
    <w:rsid w:val="0083396E"/>
    <w:rsid w:val="008341E0"/>
    <w:rsid w:val="00834761"/>
    <w:rsid w:val="00834BDD"/>
    <w:rsid w:val="00834D09"/>
    <w:rsid w:val="00835862"/>
    <w:rsid w:val="00836141"/>
    <w:rsid w:val="0083717B"/>
    <w:rsid w:val="00837949"/>
    <w:rsid w:val="00837C62"/>
    <w:rsid w:val="00837F68"/>
    <w:rsid w:val="00840449"/>
    <w:rsid w:val="00840FDB"/>
    <w:rsid w:val="0084198A"/>
    <w:rsid w:val="0084259C"/>
    <w:rsid w:val="00842E2E"/>
    <w:rsid w:val="00842EBB"/>
    <w:rsid w:val="00842FAD"/>
    <w:rsid w:val="008432A7"/>
    <w:rsid w:val="008435BA"/>
    <w:rsid w:val="00844126"/>
    <w:rsid w:val="0084484B"/>
    <w:rsid w:val="00844961"/>
    <w:rsid w:val="008449C3"/>
    <w:rsid w:val="00845466"/>
    <w:rsid w:val="00845D5A"/>
    <w:rsid w:val="00845E70"/>
    <w:rsid w:val="008460CD"/>
    <w:rsid w:val="0084639E"/>
    <w:rsid w:val="00846A19"/>
    <w:rsid w:val="00847270"/>
    <w:rsid w:val="008473DD"/>
    <w:rsid w:val="008477D6"/>
    <w:rsid w:val="00847C05"/>
    <w:rsid w:val="00850069"/>
    <w:rsid w:val="0085020F"/>
    <w:rsid w:val="00850572"/>
    <w:rsid w:val="008506FF"/>
    <w:rsid w:val="008509E2"/>
    <w:rsid w:val="00850F70"/>
    <w:rsid w:val="00851968"/>
    <w:rsid w:val="00851F75"/>
    <w:rsid w:val="00852176"/>
    <w:rsid w:val="00852696"/>
    <w:rsid w:val="008531ED"/>
    <w:rsid w:val="0085323E"/>
    <w:rsid w:val="00854155"/>
    <w:rsid w:val="00854264"/>
    <w:rsid w:val="008544A5"/>
    <w:rsid w:val="00854A0B"/>
    <w:rsid w:val="00854D57"/>
    <w:rsid w:val="00854ED0"/>
    <w:rsid w:val="008555E7"/>
    <w:rsid w:val="008559AE"/>
    <w:rsid w:val="00855EC8"/>
    <w:rsid w:val="00855FD5"/>
    <w:rsid w:val="008565BD"/>
    <w:rsid w:val="0085677D"/>
    <w:rsid w:val="008570D1"/>
    <w:rsid w:val="00860C20"/>
    <w:rsid w:val="00861043"/>
    <w:rsid w:val="00861443"/>
    <w:rsid w:val="00862C21"/>
    <w:rsid w:val="0086324E"/>
    <w:rsid w:val="00863648"/>
    <w:rsid w:val="008638A7"/>
    <w:rsid w:val="008638C2"/>
    <w:rsid w:val="00863AA7"/>
    <w:rsid w:val="00863F79"/>
    <w:rsid w:val="00864496"/>
    <w:rsid w:val="0086473F"/>
    <w:rsid w:val="00864D93"/>
    <w:rsid w:val="00865217"/>
    <w:rsid w:val="00865A90"/>
    <w:rsid w:val="008667CC"/>
    <w:rsid w:val="00867044"/>
    <w:rsid w:val="00867116"/>
    <w:rsid w:val="008671A6"/>
    <w:rsid w:val="00867480"/>
    <w:rsid w:val="00867CF8"/>
    <w:rsid w:val="008710DD"/>
    <w:rsid w:val="008722F5"/>
    <w:rsid w:val="0087423D"/>
    <w:rsid w:val="008748EE"/>
    <w:rsid w:val="00874A08"/>
    <w:rsid w:val="00874CC4"/>
    <w:rsid w:val="008752A3"/>
    <w:rsid w:val="00875F4B"/>
    <w:rsid w:val="00876BCD"/>
    <w:rsid w:val="00876EA1"/>
    <w:rsid w:val="008771BA"/>
    <w:rsid w:val="0087796D"/>
    <w:rsid w:val="00877F8D"/>
    <w:rsid w:val="00880DF3"/>
    <w:rsid w:val="00881D2B"/>
    <w:rsid w:val="008824D6"/>
    <w:rsid w:val="00883D18"/>
    <w:rsid w:val="0088402E"/>
    <w:rsid w:val="00884048"/>
    <w:rsid w:val="008847B6"/>
    <w:rsid w:val="00884AE5"/>
    <w:rsid w:val="00887D1A"/>
    <w:rsid w:val="0089005A"/>
    <w:rsid w:val="00892557"/>
    <w:rsid w:val="00893C9E"/>
    <w:rsid w:val="00894D75"/>
    <w:rsid w:val="00897003"/>
    <w:rsid w:val="008979D3"/>
    <w:rsid w:val="008A0485"/>
    <w:rsid w:val="008A07B9"/>
    <w:rsid w:val="008A09C9"/>
    <w:rsid w:val="008A0DDB"/>
    <w:rsid w:val="008A17F1"/>
    <w:rsid w:val="008A210B"/>
    <w:rsid w:val="008A2404"/>
    <w:rsid w:val="008A30EF"/>
    <w:rsid w:val="008A3E3F"/>
    <w:rsid w:val="008A4377"/>
    <w:rsid w:val="008A5730"/>
    <w:rsid w:val="008A577A"/>
    <w:rsid w:val="008A5A8E"/>
    <w:rsid w:val="008A5D95"/>
    <w:rsid w:val="008A6B95"/>
    <w:rsid w:val="008A72BB"/>
    <w:rsid w:val="008A738E"/>
    <w:rsid w:val="008A784F"/>
    <w:rsid w:val="008A7C01"/>
    <w:rsid w:val="008A7F95"/>
    <w:rsid w:val="008B02F2"/>
    <w:rsid w:val="008B13EF"/>
    <w:rsid w:val="008B1438"/>
    <w:rsid w:val="008B175E"/>
    <w:rsid w:val="008B22B3"/>
    <w:rsid w:val="008B291C"/>
    <w:rsid w:val="008B2F36"/>
    <w:rsid w:val="008B32AD"/>
    <w:rsid w:val="008B37A2"/>
    <w:rsid w:val="008B4018"/>
    <w:rsid w:val="008B45FD"/>
    <w:rsid w:val="008B50D7"/>
    <w:rsid w:val="008B5F0B"/>
    <w:rsid w:val="008B615B"/>
    <w:rsid w:val="008B7818"/>
    <w:rsid w:val="008B7A6C"/>
    <w:rsid w:val="008C1257"/>
    <w:rsid w:val="008C19F0"/>
    <w:rsid w:val="008C21B1"/>
    <w:rsid w:val="008C2FE8"/>
    <w:rsid w:val="008C303B"/>
    <w:rsid w:val="008C3521"/>
    <w:rsid w:val="008C3BB6"/>
    <w:rsid w:val="008C3CE2"/>
    <w:rsid w:val="008C45CB"/>
    <w:rsid w:val="008C47A0"/>
    <w:rsid w:val="008C5216"/>
    <w:rsid w:val="008C6568"/>
    <w:rsid w:val="008C6C60"/>
    <w:rsid w:val="008C6DD7"/>
    <w:rsid w:val="008C6F16"/>
    <w:rsid w:val="008C78C9"/>
    <w:rsid w:val="008C7FCB"/>
    <w:rsid w:val="008D0ADC"/>
    <w:rsid w:val="008D0DE3"/>
    <w:rsid w:val="008D1B2A"/>
    <w:rsid w:val="008D1C38"/>
    <w:rsid w:val="008D31F6"/>
    <w:rsid w:val="008D35BE"/>
    <w:rsid w:val="008D3B83"/>
    <w:rsid w:val="008D3F3C"/>
    <w:rsid w:val="008D43F2"/>
    <w:rsid w:val="008D45A7"/>
    <w:rsid w:val="008D5074"/>
    <w:rsid w:val="008D5124"/>
    <w:rsid w:val="008D530C"/>
    <w:rsid w:val="008D5C51"/>
    <w:rsid w:val="008D5ED3"/>
    <w:rsid w:val="008D62A6"/>
    <w:rsid w:val="008D6AEF"/>
    <w:rsid w:val="008D7054"/>
    <w:rsid w:val="008D7140"/>
    <w:rsid w:val="008D7438"/>
    <w:rsid w:val="008D7537"/>
    <w:rsid w:val="008D7F3C"/>
    <w:rsid w:val="008E1439"/>
    <w:rsid w:val="008E29C3"/>
    <w:rsid w:val="008E34D8"/>
    <w:rsid w:val="008E42E9"/>
    <w:rsid w:val="008E4638"/>
    <w:rsid w:val="008E496A"/>
    <w:rsid w:val="008E5D6C"/>
    <w:rsid w:val="008E5F1E"/>
    <w:rsid w:val="008E76F3"/>
    <w:rsid w:val="008F02C4"/>
    <w:rsid w:val="008F051C"/>
    <w:rsid w:val="008F0898"/>
    <w:rsid w:val="008F08C8"/>
    <w:rsid w:val="008F1396"/>
    <w:rsid w:val="008F1CF9"/>
    <w:rsid w:val="008F25CD"/>
    <w:rsid w:val="008F44E7"/>
    <w:rsid w:val="008F4C04"/>
    <w:rsid w:val="008F4E12"/>
    <w:rsid w:val="008F5082"/>
    <w:rsid w:val="008F5DD1"/>
    <w:rsid w:val="008F6A87"/>
    <w:rsid w:val="008F7541"/>
    <w:rsid w:val="00902EE6"/>
    <w:rsid w:val="00903338"/>
    <w:rsid w:val="009036CE"/>
    <w:rsid w:val="00903C5C"/>
    <w:rsid w:val="00903C9E"/>
    <w:rsid w:val="00904CB1"/>
    <w:rsid w:val="00904EA4"/>
    <w:rsid w:val="00906B49"/>
    <w:rsid w:val="00907336"/>
    <w:rsid w:val="00907554"/>
    <w:rsid w:val="009077B0"/>
    <w:rsid w:val="00907AB9"/>
    <w:rsid w:val="00910F12"/>
    <w:rsid w:val="00910F76"/>
    <w:rsid w:val="00911040"/>
    <w:rsid w:val="00911AA9"/>
    <w:rsid w:val="009125EF"/>
    <w:rsid w:val="00912D3D"/>
    <w:rsid w:val="00913FBA"/>
    <w:rsid w:val="00914217"/>
    <w:rsid w:val="00914887"/>
    <w:rsid w:val="009148E3"/>
    <w:rsid w:val="00915950"/>
    <w:rsid w:val="009162E1"/>
    <w:rsid w:val="009162F6"/>
    <w:rsid w:val="00916CB2"/>
    <w:rsid w:val="00916E10"/>
    <w:rsid w:val="00917FDD"/>
    <w:rsid w:val="009201B5"/>
    <w:rsid w:val="00921605"/>
    <w:rsid w:val="009218C8"/>
    <w:rsid w:val="00921982"/>
    <w:rsid w:val="00921BF9"/>
    <w:rsid w:val="0092264A"/>
    <w:rsid w:val="00922654"/>
    <w:rsid w:val="00922C3D"/>
    <w:rsid w:val="00923846"/>
    <w:rsid w:val="00923878"/>
    <w:rsid w:val="00923CDA"/>
    <w:rsid w:val="00923CED"/>
    <w:rsid w:val="00923D81"/>
    <w:rsid w:val="00923DE6"/>
    <w:rsid w:val="00924328"/>
    <w:rsid w:val="0092490A"/>
    <w:rsid w:val="00924977"/>
    <w:rsid w:val="00925081"/>
    <w:rsid w:val="0092563E"/>
    <w:rsid w:val="00925F19"/>
    <w:rsid w:val="00926480"/>
    <w:rsid w:val="00926FBF"/>
    <w:rsid w:val="009270A3"/>
    <w:rsid w:val="009308B2"/>
    <w:rsid w:val="00930B50"/>
    <w:rsid w:val="00931125"/>
    <w:rsid w:val="00931256"/>
    <w:rsid w:val="009312A5"/>
    <w:rsid w:val="0093158D"/>
    <w:rsid w:val="00931EB9"/>
    <w:rsid w:val="00931F6D"/>
    <w:rsid w:val="0093252A"/>
    <w:rsid w:val="00933B36"/>
    <w:rsid w:val="00933DA2"/>
    <w:rsid w:val="0093470E"/>
    <w:rsid w:val="009349DC"/>
    <w:rsid w:val="00935819"/>
    <w:rsid w:val="00935A41"/>
    <w:rsid w:val="00935D48"/>
    <w:rsid w:val="009360B0"/>
    <w:rsid w:val="009362E6"/>
    <w:rsid w:val="00936720"/>
    <w:rsid w:val="00936BEF"/>
    <w:rsid w:val="00936DA2"/>
    <w:rsid w:val="00936E28"/>
    <w:rsid w:val="00940FD4"/>
    <w:rsid w:val="00940FDA"/>
    <w:rsid w:val="00941528"/>
    <w:rsid w:val="0094176B"/>
    <w:rsid w:val="00941863"/>
    <w:rsid w:val="00941999"/>
    <w:rsid w:val="00942237"/>
    <w:rsid w:val="009429E8"/>
    <w:rsid w:val="009429FC"/>
    <w:rsid w:val="009438FB"/>
    <w:rsid w:val="00943F02"/>
    <w:rsid w:val="0094496C"/>
    <w:rsid w:val="009453AE"/>
    <w:rsid w:val="0094572E"/>
    <w:rsid w:val="0094659C"/>
    <w:rsid w:val="00946DD9"/>
    <w:rsid w:val="009477BF"/>
    <w:rsid w:val="00947959"/>
    <w:rsid w:val="00947E25"/>
    <w:rsid w:val="00947ED6"/>
    <w:rsid w:val="00950952"/>
    <w:rsid w:val="00950F7E"/>
    <w:rsid w:val="009512CE"/>
    <w:rsid w:val="00951AE7"/>
    <w:rsid w:val="00951C6A"/>
    <w:rsid w:val="00952012"/>
    <w:rsid w:val="00952496"/>
    <w:rsid w:val="00952FEC"/>
    <w:rsid w:val="009546CC"/>
    <w:rsid w:val="009546DF"/>
    <w:rsid w:val="00954848"/>
    <w:rsid w:val="00954E16"/>
    <w:rsid w:val="009554A7"/>
    <w:rsid w:val="009554BA"/>
    <w:rsid w:val="0095681E"/>
    <w:rsid w:val="009578BC"/>
    <w:rsid w:val="00957A23"/>
    <w:rsid w:val="00957AF0"/>
    <w:rsid w:val="0096057C"/>
    <w:rsid w:val="0096060C"/>
    <w:rsid w:val="0096077E"/>
    <w:rsid w:val="00960A16"/>
    <w:rsid w:val="00960A28"/>
    <w:rsid w:val="00961902"/>
    <w:rsid w:val="00961923"/>
    <w:rsid w:val="0096210B"/>
    <w:rsid w:val="00962302"/>
    <w:rsid w:val="00962918"/>
    <w:rsid w:val="00962A5B"/>
    <w:rsid w:val="00963CFD"/>
    <w:rsid w:val="00963F25"/>
    <w:rsid w:val="00963FF3"/>
    <w:rsid w:val="0096516F"/>
    <w:rsid w:val="009655C9"/>
    <w:rsid w:val="0096589F"/>
    <w:rsid w:val="0096595A"/>
    <w:rsid w:val="0096595F"/>
    <w:rsid w:val="00965D56"/>
    <w:rsid w:val="009668F1"/>
    <w:rsid w:val="009669C5"/>
    <w:rsid w:val="009669CF"/>
    <w:rsid w:val="009678A0"/>
    <w:rsid w:val="00967920"/>
    <w:rsid w:val="00967962"/>
    <w:rsid w:val="00967CFD"/>
    <w:rsid w:val="00967DDA"/>
    <w:rsid w:val="009706F9"/>
    <w:rsid w:val="00971297"/>
    <w:rsid w:val="00972334"/>
    <w:rsid w:val="00972E6D"/>
    <w:rsid w:val="009730BE"/>
    <w:rsid w:val="009736D3"/>
    <w:rsid w:val="009741A0"/>
    <w:rsid w:val="009742C5"/>
    <w:rsid w:val="00974C78"/>
    <w:rsid w:val="00974D21"/>
    <w:rsid w:val="00974E0D"/>
    <w:rsid w:val="0097571F"/>
    <w:rsid w:val="00975B4D"/>
    <w:rsid w:val="00976478"/>
    <w:rsid w:val="00976754"/>
    <w:rsid w:val="00976A5C"/>
    <w:rsid w:val="00976B62"/>
    <w:rsid w:val="00977403"/>
    <w:rsid w:val="009779C5"/>
    <w:rsid w:val="00980619"/>
    <w:rsid w:val="00980C1F"/>
    <w:rsid w:val="00980C5B"/>
    <w:rsid w:val="00981779"/>
    <w:rsid w:val="00981DB2"/>
    <w:rsid w:val="00982444"/>
    <w:rsid w:val="00982B39"/>
    <w:rsid w:val="00983099"/>
    <w:rsid w:val="009833A0"/>
    <w:rsid w:val="009836EC"/>
    <w:rsid w:val="009843A2"/>
    <w:rsid w:val="00985DDF"/>
    <w:rsid w:val="00985FA6"/>
    <w:rsid w:val="009865FB"/>
    <w:rsid w:val="00986A3B"/>
    <w:rsid w:val="00986DA0"/>
    <w:rsid w:val="00987220"/>
    <w:rsid w:val="009878C2"/>
    <w:rsid w:val="009904AD"/>
    <w:rsid w:val="009909F1"/>
    <w:rsid w:val="00990F35"/>
    <w:rsid w:val="009916E4"/>
    <w:rsid w:val="00991CB5"/>
    <w:rsid w:val="009920C1"/>
    <w:rsid w:val="00992158"/>
    <w:rsid w:val="009921EB"/>
    <w:rsid w:val="00992A98"/>
    <w:rsid w:val="00992AF8"/>
    <w:rsid w:val="00993022"/>
    <w:rsid w:val="00994897"/>
    <w:rsid w:val="0099494D"/>
    <w:rsid w:val="00995AED"/>
    <w:rsid w:val="00995B75"/>
    <w:rsid w:val="00995FFE"/>
    <w:rsid w:val="009A0CEB"/>
    <w:rsid w:val="009A12EF"/>
    <w:rsid w:val="009A16FD"/>
    <w:rsid w:val="009A19E6"/>
    <w:rsid w:val="009A24FF"/>
    <w:rsid w:val="009A3243"/>
    <w:rsid w:val="009A3CF2"/>
    <w:rsid w:val="009A4144"/>
    <w:rsid w:val="009A46A0"/>
    <w:rsid w:val="009A49D2"/>
    <w:rsid w:val="009A4DD4"/>
    <w:rsid w:val="009A59F5"/>
    <w:rsid w:val="009A672B"/>
    <w:rsid w:val="009A6968"/>
    <w:rsid w:val="009A6A4E"/>
    <w:rsid w:val="009A6D45"/>
    <w:rsid w:val="009A7788"/>
    <w:rsid w:val="009B0B1A"/>
    <w:rsid w:val="009B0E5C"/>
    <w:rsid w:val="009B1BEE"/>
    <w:rsid w:val="009B217B"/>
    <w:rsid w:val="009B2891"/>
    <w:rsid w:val="009B3169"/>
    <w:rsid w:val="009B359F"/>
    <w:rsid w:val="009B35C1"/>
    <w:rsid w:val="009B3604"/>
    <w:rsid w:val="009B3A46"/>
    <w:rsid w:val="009B3CBF"/>
    <w:rsid w:val="009B3D1C"/>
    <w:rsid w:val="009B541E"/>
    <w:rsid w:val="009B56F7"/>
    <w:rsid w:val="009B589C"/>
    <w:rsid w:val="009B5FBC"/>
    <w:rsid w:val="009B614C"/>
    <w:rsid w:val="009C0796"/>
    <w:rsid w:val="009C07FE"/>
    <w:rsid w:val="009C1490"/>
    <w:rsid w:val="009C2C2E"/>
    <w:rsid w:val="009C31B1"/>
    <w:rsid w:val="009C3382"/>
    <w:rsid w:val="009C3BEF"/>
    <w:rsid w:val="009C3CF3"/>
    <w:rsid w:val="009C411C"/>
    <w:rsid w:val="009C4974"/>
    <w:rsid w:val="009C59FB"/>
    <w:rsid w:val="009C5B84"/>
    <w:rsid w:val="009C6F35"/>
    <w:rsid w:val="009C71A7"/>
    <w:rsid w:val="009D0171"/>
    <w:rsid w:val="009D043A"/>
    <w:rsid w:val="009D0CA6"/>
    <w:rsid w:val="009D109B"/>
    <w:rsid w:val="009D10C9"/>
    <w:rsid w:val="009D18BF"/>
    <w:rsid w:val="009D1D39"/>
    <w:rsid w:val="009D1F35"/>
    <w:rsid w:val="009D25EF"/>
    <w:rsid w:val="009D2EA1"/>
    <w:rsid w:val="009D34A5"/>
    <w:rsid w:val="009D3A40"/>
    <w:rsid w:val="009D45D2"/>
    <w:rsid w:val="009D4B10"/>
    <w:rsid w:val="009D5FFC"/>
    <w:rsid w:val="009D681F"/>
    <w:rsid w:val="009D7105"/>
    <w:rsid w:val="009D7472"/>
    <w:rsid w:val="009D7620"/>
    <w:rsid w:val="009E0B90"/>
    <w:rsid w:val="009E0F2A"/>
    <w:rsid w:val="009E151C"/>
    <w:rsid w:val="009E1D27"/>
    <w:rsid w:val="009E1FB4"/>
    <w:rsid w:val="009E23E0"/>
    <w:rsid w:val="009E25AE"/>
    <w:rsid w:val="009E271B"/>
    <w:rsid w:val="009E2A5C"/>
    <w:rsid w:val="009E2CBA"/>
    <w:rsid w:val="009E2E18"/>
    <w:rsid w:val="009E4710"/>
    <w:rsid w:val="009E4755"/>
    <w:rsid w:val="009E4E07"/>
    <w:rsid w:val="009E5434"/>
    <w:rsid w:val="009E6182"/>
    <w:rsid w:val="009E7074"/>
    <w:rsid w:val="009E78AA"/>
    <w:rsid w:val="009E7EF1"/>
    <w:rsid w:val="009F069D"/>
    <w:rsid w:val="009F0AB9"/>
    <w:rsid w:val="009F0B9D"/>
    <w:rsid w:val="009F0CE7"/>
    <w:rsid w:val="009F1A66"/>
    <w:rsid w:val="009F1C12"/>
    <w:rsid w:val="009F21B9"/>
    <w:rsid w:val="009F35FF"/>
    <w:rsid w:val="009F383C"/>
    <w:rsid w:val="009F3954"/>
    <w:rsid w:val="009F3B42"/>
    <w:rsid w:val="009F3B6F"/>
    <w:rsid w:val="009F3C7F"/>
    <w:rsid w:val="009F3DFB"/>
    <w:rsid w:val="009F4782"/>
    <w:rsid w:val="009F4D6B"/>
    <w:rsid w:val="009F4E64"/>
    <w:rsid w:val="009F5D5D"/>
    <w:rsid w:val="009F5F52"/>
    <w:rsid w:val="009F632C"/>
    <w:rsid w:val="009F6BA0"/>
    <w:rsid w:val="009F6CEF"/>
    <w:rsid w:val="009F7830"/>
    <w:rsid w:val="009F7FAE"/>
    <w:rsid w:val="00A00628"/>
    <w:rsid w:val="00A00AD9"/>
    <w:rsid w:val="00A02122"/>
    <w:rsid w:val="00A02AA4"/>
    <w:rsid w:val="00A03025"/>
    <w:rsid w:val="00A03E7A"/>
    <w:rsid w:val="00A0403C"/>
    <w:rsid w:val="00A04228"/>
    <w:rsid w:val="00A04CEC"/>
    <w:rsid w:val="00A05282"/>
    <w:rsid w:val="00A053EC"/>
    <w:rsid w:val="00A066A7"/>
    <w:rsid w:val="00A06732"/>
    <w:rsid w:val="00A06806"/>
    <w:rsid w:val="00A07070"/>
    <w:rsid w:val="00A07089"/>
    <w:rsid w:val="00A10F5E"/>
    <w:rsid w:val="00A10FE7"/>
    <w:rsid w:val="00A125BC"/>
    <w:rsid w:val="00A126B5"/>
    <w:rsid w:val="00A13919"/>
    <w:rsid w:val="00A13FBA"/>
    <w:rsid w:val="00A14C0E"/>
    <w:rsid w:val="00A15E96"/>
    <w:rsid w:val="00A1615F"/>
    <w:rsid w:val="00A17626"/>
    <w:rsid w:val="00A227AB"/>
    <w:rsid w:val="00A22A14"/>
    <w:rsid w:val="00A22DAB"/>
    <w:rsid w:val="00A234F1"/>
    <w:rsid w:val="00A23D18"/>
    <w:rsid w:val="00A24056"/>
    <w:rsid w:val="00A24299"/>
    <w:rsid w:val="00A24E0E"/>
    <w:rsid w:val="00A25CAF"/>
    <w:rsid w:val="00A26F9E"/>
    <w:rsid w:val="00A2766C"/>
    <w:rsid w:val="00A30C2A"/>
    <w:rsid w:val="00A31250"/>
    <w:rsid w:val="00A31261"/>
    <w:rsid w:val="00A31361"/>
    <w:rsid w:val="00A31791"/>
    <w:rsid w:val="00A3281E"/>
    <w:rsid w:val="00A32D22"/>
    <w:rsid w:val="00A33183"/>
    <w:rsid w:val="00A339A4"/>
    <w:rsid w:val="00A34555"/>
    <w:rsid w:val="00A34A0C"/>
    <w:rsid w:val="00A356DF"/>
    <w:rsid w:val="00A37322"/>
    <w:rsid w:val="00A373BE"/>
    <w:rsid w:val="00A373C2"/>
    <w:rsid w:val="00A3771E"/>
    <w:rsid w:val="00A4148D"/>
    <w:rsid w:val="00A41493"/>
    <w:rsid w:val="00A4155E"/>
    <w:rsid w:val="00A4184F"/>
    <w:rsid w:val="00A41DC3"/>
    <w:rsid w:val="00A433EB"/>
    <w:rsid w:val="00A43526"/>
    <w:rsid w:val="00A44889"/>
    <w:rsid w:val="00A4500F"/>
    <w:rsid w:val="00A46573"/>
    <w:rsid w:val="00A4675F"/>
    <w:rsid w:val="00A4726A"/>
    <w:rsid w:val="00A4750E"/>
    <w:rsid w:val="00A4777E"/>
    <w:rsid w:val="00A50689"/>
    <w:rsid w:val="00A50996"/>
    <w:rsid w:val="00A512BC"/>
    <w:rsid w:val="00A52782"/>
    <w:rsid w:val="00A52876"/>
    <w:rsid w:val="00A53EE5"/>
    <w:rsid w:val="00A5425D"/>
    <w:rsid w:val="00A54D40"/>
    <w:rsid w:val="00A54F11"/>
    <w:rsid w:val="00A56BAE"/>
    <w:rsid w:val="00A57692"/>
    <w:rsid w:val="00A57B01"/>
    <w:rsid w:val="00A57FF9"/>
    <w:rsid w:val="00A601CB"/>
    <w:rsid w:val="00A605C9"/>
    <w:rsid w:val="00A607FF"/>
    <w:rsid w:val="00A609E2"/>
    <w:rsid w:val="00A60E4E"/>
    <w:rsid w:val="00A6105C"/>
    <w:rsid w:val="00A6217B"/>
    <w:rsid w:val="00A624F1"/>
    <w:rsid w:val="00A6251A"/>
    <w:rsid w:val="00A628F4"/>
    <w:rsid w:val="00A62959"/>
    <w:rsid w:val="00A63085"/>
    <w:rsid w:val="00A63D99"/>
    <w:rsid w:val="00A64564"/>
    <w:rsid w:val="00A65596"/>
    <w:rsid w:val="00A67181"/>
    <w:rsid w:val="00A6718A"/>
    <w:rsid w:val="00A67D5C"/>
    <w:rsid w:val="00A67DAE"/>
    <w:rsid w:val="00A700D2"/>
    <w:rsid w:val="00A70233"/>
    <w:rsid w:val="00A70361"/>
    <w:rsid w:val="00A70612"/>
    <w:rsid w:val="00A70E98"/>
    <w:rsid w:val="00A71525"/>
    <w:rsid w:val="00A72547"/>
    <w:rsid w:val="00A72D87"/>
    <w:rsid w:val="00A72E5A"/>
    <w:rsid w:val="00A7331D"/>
    <w:rsid w:val="00A7356D"/>
    <w:rsid w:val="00A7458E"/>
    <w:rsid w:val="00A748D0"/>
    <w:rsid w:val="00A75DF0"/>
    <w:rsid w:val="00A77340"/>
    <w:rsid w:val="00A77DBE"/>
    <w:rsid w:val="00A77DC6"/>
    <w:rsid w:val="00A77EAB"/>
    <w:rsid w:val="00A77F5F"/>
    <w:rsid w:val="00A80253"/>
    <w:rsid w:val="00A802F9"/>
    <w:rsid w:val="00A803C4"/>
    <w:rsid w:val="00A80B40"/>
    <w:rsid w:val="00A810D4"/>
    <w:rsid w:val="00A811A6"/>
    <w:rsid w:val="00A81540"/>
    <w:rsid w:val="00A817D3"/>
    <w:rsid w:val="00A8195A"/>
    <w:rsid w:val="00A82069"/>
    <w:rsid w:val="00A8231D"/>
    <w:rsid w:val="00A8265E"/>
    <w:rsid w:val="00A835EC"/>
    <w:rsid w:val="00A83DCB"/>
    <w:rsid w:val="00A842FD"/>
    <w:rsid w:val="00A853C5"/>
    <w:rsid w:val="00A8607A"/>
    <w:rsid w:val="00A86435"/>
    <w:rsid w:val="00A86B40"/>
    <w:rsid w:val="00A87390"/>
    <w:rsid w:val="00A87399"/>
    <w:rsid w:val="00A87837"/>
    <w:rsid w:val="00A90405"/>
    <w:rsid w:val="00A909FD"/>
    <w:rsid w:val="00A90C78"/>
    <w:rsid w:val="00A91E17"/>
    <w:rsid w:val="00A9210E"/>
    <w:rsid w:val="00A92D1D"/>
    <w:rsid w:val="00A92D76"/>
    <w:rsid w:val="00A931EE"/>
    <w:rsid w:val="00A933AD"/>
    <w:rsid w:val="00A934BE"/>
    <w:rsid w:val="00A938EB"/>
    <w:rsid w:val="00A93BAA"/>
    <w:rsid w:val="00A9435F"/>
    <w:rsid w:val="00A9490C"/>
    <w:rsid w:val="00A94B54"/>
    <w:rsid w:val="00A94F83"/>
    <w:rsid w:val="00A95A91"/>
    <w:rsid w:val="00A962C7"/>
    <w:rsid w:val="00A964EE"/>
    <w:rsid w:val="00A96865"/>
    <w:rsid w:val="00A96983"/>
    <w:rsid w:val="00A97396"/>
    <w:rsid w:val="00AA06BD"/>
    <w:rsid w:val="00AA0E6F"/>
    <w:rsid w:val="00AA1444"/>
    <w:rsid w:val="00AA1653"/>
    <w:rsid w:val="00AA1BA4"/>
    <w:rsid w:val="00AA286B"/>
    <w:rsid w:val="00AA2B57"/>
    <w:rsid w:val="00AA2E25"/>
    <w:rsid w:val="00AA2F3D"/>
    <w:rsid w:val="00AA3C7B"/>
    <w:rsid w:val="00AA53EE"/>
    <w:rsid w:val="00AA55E9"/>
    <w:rsid w:val="00AA62E2"/>
    <w:rsid w:val="00AB06FD"/>
    <w:rsid w:val="00AB0EEC"/>
    <w:rsid w:val="00AB1562"/>
    <w:rsid w:val="00AB18F7"/>
    <w:rsid w:val="00AB20BD"/>
    <w:rsid w:val="00AB2881"/>
    <w:rsid w:val="00AB2CDD"/>
    <w:rsid w:val="00AB3303"/>
    <w:rsid w:val="00AB3785"/>
    <w:rsid w:val="00AB50F2"/>
    <w:rsid w:val="00AB52BA"/>
    <w:rsid w:val="00AB552C"/>
    <w:rsid w:val="00AB5875"/>
    <w:rsid w:val="00AB58B9"/>
    <w:rsid w:val="00AB5BEB"/>
    <w:rsid w:val="00AB5F26"/>
    <w:rsid w:val="00AB6A7E"/>
    <w:rsid w:val="00AB7FA1"/>
    <w:rsid w:val="00AC0224"/>
    <w:rsid w:val="00AC089A"/>
    <w:rsid w:val="00AC0B97"/>
    <w:rsid w:val="00AC1AA9"/>
    <w:rsid w:val="00AC2752"/>
    <w:rsid w:val="00AC33F0"/>
    <w:rsid w:val="00AC36CB"/>
    <w:rsid w:val="00AC3A5E"/>
    <w:rsid w:val="00AC3BB3"/>
    <w:rsid w:val="00AC4D38"/>
    <w:rsid w:val="00AC5810"/>
    <w:rsid w:val="00AC69BC"/>
    <w:rsid w:val="00AD00D6"/>
    <w:rsid w:val="00AD03D0"/>
    <w:rsid w:val="00AD1A39"/>
    <w:rsid w:val="00AD2439"/>
    <w:rsid w:val="00AD258F"/>
    <w:rsid w:val="00AD262A"/>
    <w:rsid w:val="00AD2E6F"/>
    <w:rsid w:val="00AD4781"/>
    <w:rsid w:val="00AD50FC"/>
    <w:rsid w:val="00AD5C9D"/>
    <w:rsid w:val="00AD6931"/>
    <w:rsid w:val="00AE035B"/>
    <w:rsid w:val="00AE0611"/>
    <w:rsid w:val="00AE1050"/>
    <w:rsid w:val="00AE106F"/>
    <w:rsid w:val="00AE13C4"/>
    <w:rsid w:val="00AE1D2D"/>
    <w:rsid w:val="00AE1E1C"/>
    <w:rsid w:val="00AE2A84"/>
    <w:rsid w:val="00AE2AC8"/>
    <w:rsid w:val="00AE2C4C"/>
    <w:rsid w:val="00AE2C61"/>
    <w:rsid w:val="00AE2FDA"/>
    <w:rsid w:val="00AE33F3"/>
    <w:rsid w:val="00AE504B"/>
    <w:rsid w:val="00AE53E7"/>
    <w:rsid w:val="00AE56A7"/>
    <w:rsid w:val="00AE64B0"/>
    <w:rsid w:val="00AE64F7"/>
    <w:rsid w:val="00AE6840"/>
    <w:rsid w:val="00AE728C"/>
    <w:rsid w:val="00AE7555"/>
    <w:rsid w:val="00AE7FB1"/>
    <w:rsid w:val="00AF0898"/>
    <w:rsid w:val="00AF0E8B"/>
    <w:rsid w:val="00AF0FA4"/>
    <w:rsid w:val="00AF158D"/>
    <w:rsid w:val="00AF2A92"/>
    <w:rsid w:val="00AF3F8E"/>
    <w:rsid w:val="00AF408E"/>
    <w:rsid w:val="00AF4996"/>
    <w:rsid w:val="00AF52C3"/>
    <w:rsid w:val="00AF58AD"/>
    <w:rsid w:val="00AF6475"/>
    <w:rsid w:val="00AF659D"/>
    <w:rsid w:val="00AF65B7"/>
    <w:rsid w:val="00AF6920"/>
    <w:rsid w:val="00AF6B7B"/>
    <w:rsid w:val="00AF6DE6"/>
    <w:rsid w:val="00AF70AA"/>
    <w:rsid w:val="00AF7367"/>
    <w:rsid w:val="00B0059A"/>
    <w:rsid w:val="00B00613"/>
    <w:rsid w:val="00B019D9"/>
    <w:rsid w:val="00B028C4"/>
    <w:rsid w:val="00B02A3E"/>
    <w:rsid w:val="00B02AA0"/>
    <w:rsid w:val="00B03057"/>
    <w:rsid w:val="00B03CE6"/>
    <w:rsid w:val="00B04061"/>
    <w:rsid w:val="00B043B2"/>
    <w:rsid w:val="00B046A5"/>
    <w:rsid w:val="00B04E73"/>
    <w:rsid w:val="00B050A2"/>
    <w:rsid w:val="00B060A2"/>
    <w:rsid w:val="00B06619"/>
    <w:rsid w:val="00B06C27"/>
    <w:rsid w:val="00B07FEB"/>
    <w:rsid w:val="00B10E40"/>
    <w:rsid w:val="00B11C5E"/>
    <w:rsid w:val="00B13348"/>
    <w:rsid w:val="00B13CDF"/>
    <w:rsid w:val="00B13FE8"/>
    <w:rsid w:val="00B1483E"/>
    <w:rsid w:val="00B15FB3"/>
    <w:rsid w:val="00B1616B"/>
    <w:rsid w:val="00B167C4"/>
    <w:rsid w:val="00B20104"/>
    <w:rsid w:val="00B20BB2"/>
    <w:rsid w:val="00B21224"/>
    <w:rsid w:val="00B218B3"/>
    <w:rsid w:val="00B21B24"/>
    <w:rsid w:val="00B22299"/>
    <w:rsid w:val="00B22973"/>
    <w:rsid w:val="00B22B15"/>
    <w:rsid w:val="00B22D2D"/>
    <w:rsid w:val="00B235AA"/>
    <w:rsid w:val="00B23AFE"/>
    <w:rsid w:val="00B242C8"/>
    <w:rsid w:val="00B2490C"/>
    <w:rsid w:val="00B24BEF"/>
    <w:rsid w:val="00B25601"/>
    <w:rsid w:val="00B25D56"/>
    <w:rsid w:val="00B2656E"/>
    <w:rsid w:val="00B26623"/>
    <w:rsid w:val="00B271FA"/>
    <w:rsid w:val="00B27540"/>
    <w:rsid w:val="00B2755A"/>
    <w:rsid w:val="00B27867"/>
    <w:rsid w:val="00B300D8"/>
    <w:rsid w:val="00B302A3"/>
    <w:rsid w:val="00B30C9A"/>
    <w:rsid w:val="00B30DD8"/>
    <w:rsid w:val="00B317C6"/>
    <w:rsid w:val="00B31F23"/>
    <w:rsid w:val="00B32947"/>
    <w:rsid w:val="00B33511"/>
    <w:rsid w:val="00B340D1"/>
    <w:rsid w:val="00B340F6"/>
    <w:rsid w:val="00B353D3"/>
    <w:rsid w:val="00B35D91"/>
    <w:rsid w:val="00B36426"/>
    <w:rsid w:val="00B36644"/>
    <w:rsid w:val="00B36BE6"/>
    <w:rsid w:val="00B37D5E"/>
    <w:rsid w:val="00B41237"/>
    <w:rsid w:val="00B4187B"/>
    <w:rsid w:val="00B419F7"/>
    <w:rsid w:val="00B4207C"/>
    <w:rsid w:val="00B423C7"/>
    <w:rsid w:val="00B42EF1"/>
    <w:rsid w:val="00B43920"/>
    <w:rsid w:val="00B43EF1"/>
    <w:rsid w:val="00B44998"/>
    <w:rsid w:val="00B4558F"/>
    <w:rsid w:val="00B45685"/>
    <w:rsid w:val="00B46D43"/>
    <w:rsid w:val="00B5046F"/>
    <w:rsid w:val="00B50AE9"/>
    <w:rsid w:val="00B5172B"/>
    <w:rsid w:val="00B5195D"/>
    <w:rsid w:val="00B51A1D"/>
    <w:rsid w:val="00B51D6C"/>
    <w:rsid w:val="00B52619"/>
    <w:rsid w:val="00B534E5"/>
    <w:rsid w:val="00B538E6"/>
    <w:rsid w:val="00B53A60"/>
    <w:rsid w:val="00B53BEB"/>
    <w:rsid w:val="00B54F67"/>
    <w:rsid w:val="00B55B44"/>
    <w:rsid w:val="00B56324"/>
    <w:rsid w:val="00B570BC"/>
    <w:rsid w:val="00B5758C"/>
    <w:rsid w:val="00B57770"/>
    <w:rsid w:val="00B57989"/>
    <w:rsid w:val="00B57CB9"/>
    <w:rsid w:val="00B60362"/>
    <w:rsid w:val="00B607AC"/>
    <w:rsid w:val="00B60BF3"/>
    <w:rsid w:val="00B60BFE"/>
    <w:rsid w:val="00B60DB2"/>
    <w:rsid w:val="00B60E28"/>
    <w:rsid w:val="00B61022"/>
    <w:rsid w:val="00B610A0"/>
    <w:rsid w:val="00B61D2B"/>
    <w:rsid w:val="00B6235A"/>
    <w:rsid w:val="00B630B1"/>
    <w:rsid w:val="00B634E7"/>
    <w:rsid w:val="00B63524"/>
    <w:rsid w:val="00B6374F"/>
    <w:rsid w:val="00B63944"/>
    <w:rsid w:val="00B63B17"/>
    <w:rsid w:val="00B63BB6"/>
    <w:rsid w:val="00B63C38"/>
    <w:rsid w:val="00B63E39"/>
    <w:rsid w:val="00B64E2D"/>
    <w:rsid w:val="00B6536D"/>
    <w:rsid w:val="00B657F4"/>
    <w:rsid w:val="00B65AE4"/>
    <w:rsid w:val="00B66D80"/>
    <w:rsid w:val="00B67297"/>
    <w:rsid w:val="00B673AB"/>
    <w:rsid w:val="00B674CE"/>
    <w:rsid w:val="00B6770A"/>
    <w:rsid w:val="00B67F96"/>
    <w:rsid w:val="00B7031E"/>
    <w:rsid w:val="00B703A6"/>
    <w:rsid w:val="00B70B70"/>
    <w:rsid w:val="00B70BD4"/>
    <w:rsid w:val="00B70C7F"/>
    <w:rsid w:val="00B70CE2"/>
    <w:rsid w:val="00B70D74"/>
    <w:rsid w:val="00B70EB1"/>
    <w:rsid w:val="00B716BF"/>
    <w:rsid w:val="00B71B89"/>
    <w:rsid w:val="00B7222F"/>
    <w:rsid w:val="00B727C1"/>
    <w:rsid w:val="00B729A3"/>
    <w:rsid w:val="00B729EC"/>
    <w:rsid w:val="00B72F92"/>
    <w:rsid w:val="00B737C3"/>
    <w:rsid w:val="00B73963"/>
    <w:rsid w:val="00B74461"/>
    <w:rsid w:val="00B74957"/>
    <w:rsid w:val="00B74A05"/>
    <w:rsid w:val="00B74AAD"/>
    <w:rsid w:val="00B74F7B"/>
    <w:rsid w:val="00B75074"/>
    <w:rsid w:val="00B75F2F"/>
    <w:rsid w:val="00B76237"/>
    <w:rsid w:val="00B76584"/>
    <w:rsid w:val="00B7676D"/>
    <w:rsid w:val="00B76917"/>
    <w:rsid w:val="00B77928"/>
    <w:rsid w:val="00B77FE6"/>
    <w:rsid w:val="00B8090C"/>
    <w:rsid w:val="00B80ABC"/>
    <w:rsid w:val="00B80FAD"/>
    <w:rsid w:val="00B814F9"/>
    <w:rsid w:val="00B82244"/>
    <w:rsid w:val="00B82F42"/>
    <w:rsid w:val="00B82F71"/>
    <w:rsid w:val="00B833A6"/>
    <w:rsid w:val="00B837B1"/>
    <w:rsid w:val="00B83CCC"/>
    <w:rsid w:val="00B84AB7"/>
    <w:rsid w:val="00B851A2"/>
    <w:rsid w:val="00B8522D"/>
    <w:rsid w:val="00B856EE"/>
    <w:rsid w:val="00B85EDE"/>
    <w:rsid w:val="00B86E89"/>
    <w:rsid w:val="00B87266"/>
    <w:rsid w:val="00B877F6"/>
    <w:rsid w:val="00B87894"/>
    <w:rsid w:val="00B909C8"/>
    <w:rsid w:val="00B90C63"/>
    <w:rsid w:val="00B90F8B"/>
    <w:rsid w:val="00B912A0"/>
    <w:rsid w:val="00B92FC2"/>
    <w:rsid w:val="00B93644"/>
    <w:rsid w:val="00B93789"/>
    <w:rsid w:val="00B93AF9"/>
    <w:rsid w:val="00B94EFA"/>
    <w:rsid w:val="00B9536A"/>
    <w:rsid w:val="00B95774"/>
    <w:rsid w:val="00B95CAC"/>
    <w:rsid w:val="00B96C62"/>
    <w:rsid w:val="00B96CFA"/>
    <w:rsid w:val="00B9734D"/>
    <w:rsid w:val="00B975F6"/>
    <w:rsid w:val="00B97983"/>
    <w:rsid w:val="00BA0713"/>
    <w:rsid w:val="00BA129F"/>
    <w:rsid w:val="00BA1549"/>
    <w:rsid w:val="00BA1859"/>
    <w:rsid w:val="00BA2068"/>
    <w:rsid w:val="00BA2C4B"/>
    <w:rsid w:val="00BA2FB0"/>
    <w:rsid w:val="00BA41AB"/>
    <w:rsid w:val="00BA437B"/>
    <w:rsid w:val="00BA51C2"/>
    <w:rsid w:val="00BA57B0"/>
    <w:rsid w:val="00BA5809"/>
    <w:rsid w:val="00BA741C"/>
    <w:rsid w:val="00BB04AE"/>
    <w:rsid w:val="00BB0796"/>
    <w:rsid w:val="00BB14D3"/>
    <w:rsid w:val="00BB1B40"/>
    <w:rsid w:val="00BB1EE4"/>
    <w:rsid w:val="00BB2815"/>
    <w:rsid w:val="00BB401C"/>
    <w:rsid w:val="00BB4923"/>
    <w:rsid w:val="00BB5307"/>
    <w:rsid w:val="00BB5728"/>
    <w:rsid w:val="00BB60CA"/>
    <w:rsid w:val="00BB7C88"/>
    <w:rsid w:val="00BC016D"/>
    <w:rsid w:val="00BC02A8"/>
    <w:rsid w:val="00BC02C0"/>
    <w:rsid w:val="00BC0A4A"/>
    <w:rsid w:val="00BC19AD"/>
    <w:rsid w:val="00BC2009"/>
    <w:rsid w:val="00BC2775"/>
    <w:rsid w:val="00BC28A3"/>
    <w:rsid w:val="00BC4C67"/>
    <w:rsid w:val="00BC504B"/>
    <w:rsid w:val="00BC5138"/>
    <w:rsid w:val="00BC5ED5"/>
    <w:rsid w:val="00BC6911"/>
    <w:rsid w:val="00BC693A"/>
    <w:rsid w:val="00BC70B2"/>
    <w:rsid w:val="00BD070F"/>
    <w:rsid w:val="00BD0D62"/>
    <w:rsid w:val="00BD1E7E"/>
    <w:rsid w:val="00BD1F66"/>
    <w:rsid w:val="00BD2A43"/>
    <w:rsid w:val="00BD2EA6"/>
    <w:rsid w:val="00BD3071"/>
    <w:rsid w:val="00BD3D18"/>
    <w:rsid w:val="00BD41C4"/>
    <w:rsid w:val="00BD457B"/>
    <w:rsid w:val="00BD5269"/>
    <w:rsid w:val="00BD5F03"/>
    <w:rsid w:val="00BD6DB5"/>
    <w:rsid w:val="00BD74C2"/>
    <w:rsid w:val="00BD74CB"/>
    <w:rsid w:val="00BE0246"/>
    <w:rsid w:val="00BE0917"/>
    <w:rsid w:val="00BE0B5F"/>
    <w:rsid w:val="00BE0C72"/>
    <w:rsid w:val="00BE0D0F"/>
    <w:rsid w:val="00BE1159"/>
    <w:rsid w:val="00BE193B"/>
    <w:rsid w:val="00BE204E"/>
    <w:rsid w:val="00BE21A1"/>
    <w:rsid w:val="00BE22FE"/>
    <w:rsid w:val="00BE232E"/>
    <w:rsid w:val="00BE32D2"/>
    <w:rsid w:val="00BE4213"/>
    <w:rsid w:val="00BE4F16"/>
    <w:rsid w:val="00BE71EE"/>
    <w:rsid w:val="00BE7E2E"/>
    <w:rsid w:val="00BF09D0"/>
    <w:rsid w:val="00BF0B71"/>
    <w:rsid w:val="00BF0E41"/>
    <w:rsid w:val="00BF175A"/>
    <w:rsid w:val="00BF1BE2"/>
    <w:rsid w:val="00BF2017"/>
    <w:rsid w:val="00BF2C66"/>
    <w:rsid w:val="00BF2F10"/>
    <w:rsid w:val="00BF2F30"/>
    <w:rsid w:val="00BF2F4A"/>
    <w:rsid w:val="00BF2F4E"/>
    <w:rsid w:val="00BF3213"/>
    <w:rsid w:val="00BF3E0B"/>
    <w:rsid w:val="00BF4C9D"/>
    <w:rsid w:val="00BF570A"/>
    <w:rsid w:val="00BF66E9"/>
    <w:rsid w:val="00BF75FC"/>
    <w:rsid w:val="00BF7A9E"/>
    <w:rsid w:val="00C00043"/>
    <w:rsid w:val="00C00538"/>
    <w:rsid w:val="00C011DB"/>
    <w:rsid w:val="00C012F0"/>
    <w:rsid w:val="00C016A4"/>
    <w:rsid w:val="00C01B91"/>
    <w:rsid w:val="00C01BF8"/>
    <w:rsid w:val="00C01C32"/>
    <w:rsid w:val="00C0216C"/>
    <w:rsid w:val="00C037B1"/>
    <w:rsid w:val="00C03C0C"/>
    <w:rsid w:val="00C03CC4"/>
    <w:rsid w:val="00C04556"/>
    <w:rsid w:val="00C046B0"/>
    <w:rsid w:val="00C04BDB"/>
    <w:rsid w:val="00C0597F"/>
    <w:rsid w:val="00C05DDA"/>
    <w:rsid w:val="00C06A30"/>
    <w:rsid w:val="00C1011A"/>
    <w:rsid w:val="00C114AC"/>
    <w:rsid w:val="00C11E83"/>
    <w:rsid w:val="00C1203C"/>
    <w:rsid w:val="00C127B4"/>
    <w:rsid w:val="00C1308F"/>
    <w:rsid w:val="00C131F4"/>
    <w:rsid w:val="00C13B18"/>
    <w:rsid w:val="00C14980"/>
    <w:rsid w:val="00C157C5"/>
    <w:rsid w:val="00C1591B"/>
    <w:rsid w:val="00C1628C"/>
    <w:rsid w:val="00C1797C"/>
    <w:rsid w:val="00C17A07"/>
    <w:rsid w:val="00C20FE0"/>
    <w:rsid w:val="00C21E19"/>
    <w:rsid w:val="00C21FB8"/>
    <w:rsid w:val="00C22EC9"/>
    <w:rsid w:val="00C24954"/>
    <w:rsid w:val="00C24AA7"/>
    <w:rsid w:val="00C24B28"/>
    <w:rsid w:val="00C24B92"/>
    <w:rsid w:val="00C25153"/>
    <w:rsid w:val="00C25387"/>
    <w:rsid w:val="00C257D1"/>
    <w:rsid w:val="00C25873"/>
    <w:rsid w:val="00C25D6A"/>
    <w:rsid w:val="00C2673B"/>
    <w:rsid w:val="00C3096B"/>
    <w:rsid w:val="00C30CBA"/>
    <w:rsid w:val="00C30F9F"/>
    <w:rsid w:val="00C3197A"/>
    <w:rsid w:val="00C31999"/>
    <w:rsid w:val="00C31B82"/>
    <w:rsid w:val="00C31E3A"/>
    <w:rsid w:val="00C33510"/>
    <w:rsid w:val="00C33D2A"/>
    <w:rsid w:val="00C34DD0"/>
    <w:rsid w:val="00C3511A"/>
    <w:rsid w:val="00C35D9C"/>
    <w:rsid w:val="00C36F8C"/>
    <w:rsid w:val="00C3789C"/>
    <w:rsid w:val="00C37E47"/>
    <w:rsid w:val="00C37E82"/>
    <w:rsid w:val="00C37FF9"/>
    <w:rsid w:val="00C405DA"/>
    <w:rsid w:val="00C40638"/>
    <w:rsid w:val="00C40885"/>
    <w:rsid w:val="00C410E2"/>
    <w:rsid w:val="00C413C4"/>
    <w:rsid w:val="00C417A9"/>
    <w:rsid w:val="00C41CD9"/>
    <w:rsid w:val="00C421FC"/>
    <w:rsid w:val="00C42776"/>
    <w:rsid w:val="00C427A6"/>
    <w:rsid w:val="00C42951"/>
    <w:rsid w:val="00C43D84"/>
    <w:rsid w:val="00C44777"/>
    <w:rsid w:val="00C44B40"/>
    <w:rsid w:val="00C45384"/>
    <w:rsid w:val="00C45A7C"/>
    <w:rsid w:val="00C4642B"/>
    <w:rsid w:val="00C4666A"/>
    <w:rsid w:val="00C47A64"/>
    <w:rsid w:val="00C47FB2"/>
    <w:rsid w:val="00C5049E"/>
    <w:rsid w:val="00C50814"/>
    <w:rsid w:val="00C509C7"/>
    <w:rsid w:val="00C509FC"/>
    <w:rsid w:val="00C51310"/>
    <w:rsid w:val="00C51FA5"/>
    <w:rsid w:val="00C5247F"/>
    <w:rsid w:val="00C52DA7"/>
    <w:rsid w:val="00C52FBB"/>
    <w:rsid w:val="00C53AF9"/>
    <w:rsid w:val="00C53F39"/>
    <w:rsid w:val="00C54243"/>
    <w:rsid w:val="00C55F6D"/>
    <w:rsid w:val="00C564EA"/>
    <w:rsid w:val="00C56973"/>
    <w:rsid w:val="00C56A32"/>
    <w:rsid w:val="00C570CA"/>
    <w:rsid w:val="00C57898"/>
    <w:rsid w:val="00C601AC"/>
    <w:rsid w:val="00C608C3"/>
    <w:rsid w:val="00C6131A"/>
    <w:rsid w:val="00C61488"/>
    <w:rsid w:val="00C6152D"/>
    <w:rsid w:val="00C61C68"/>
    <w:rsid w:val="00C62B42"/>
    <w:rsid w:val="00C62EEC"/>
    <w:rsid w:val="00C63035"/>
    <w:rsid w:val="00C630B5"/>
    <w:rsid w:val="00C63A48"/>
    <w:rsid w:val="00C6420D"/>
    <w:rsid w:val="00C648EE"/>
    <w:rsid w:val="00C64B55"/>
    <w:rsid w:val="00C653F3"/>
    <w:rsid w:val="00C6564B"/>
    <w:rsid w:val="00C65790"/>
    <w:rsid w:val="00C658B3"/>
    <w:rsid w:val="00C66451"/>
    <w:rsid w:val="00C66FD5"/>
    <w:rsid w:val="00C67500"/>
    <w:rsid w:val="00C67BD3"/>
    <w:rsid w:val="00C7053E"/>
    <w:rsid w:val="00C709DC"/>
    <w:rsid w:val="00C71347"/>
    <w:rsid w:val="00C717D0"/>
    <w:rsid w:val="00C72707"/>
    <w:rsid w:val="00C728A6"/>
    <w:rsid w:val="00C729D3"/>
    <w:rsid w:val="00C72BE5"/>
    <w:rsid w:val="00C73CA8"/>
    <w:rsid w:val="00C740C2"/>
    <w:rsid w:val="00C74532"/>
    <w:rsid w:val="00C750BD"/>
    <w:rsid w:val="00C7578F"/>
    <w:rsid w:val="00C75AC4"/>
    <w:rsid w:val="00C76443"/>
    <w:rsid w:val="00C767F4"/>
    <w:rsid w:val="00C76893"/>
    <w:rsid w:val="00C76ED7"/>
    <w:rsid w:val="00C774CE"/>
    <w:rsid w:val="00C77DB0"/>
    <w:rsid w:val="00C8098A"/>
    <w:rsid w:val="00C80CA4"/>
    <w:rsid w:val="00C80ED0"/>
    <w:rsid w:val="00C81061"/>
    <w:rsid w:val="00C8116D"/>
    <w:rsid w:val="00C815F6"/>
    <w:rsid w:val="00C81ED2"/>
    <w:rsid w:val="00C823D8"/>
    <w:rsid w:val="00C8252E"/>
    <w:rsid w:val="00C83486"/>
    <w:rsid w:val="00C84AD9"/>
    <w:rsid w:val="00C85015"/>
    <w:rsid w:val="00C85583"/>
    <w:rsid w:val="00C860D9"/>
    <w:rsid w:val="00C86AA1"/>
    <w:rsid w:val="00C86D0A"/>
    <w:rsid w:val="00C8703C"/>
    <w:rsid w:val="00C872E8"/>
    <w:rsid w:val="00C879A7"/>
    <w:rsid w:val="00C87FD4"/>
    <w:rsid w:val="00C901E5"/>
    <w:rsid w:val="00C909B3"/>
    <w:rsid w:val="00C918DB"/>
    <w:rsid w:val="00C9193C"/>
    <w:rsid w:val="00C919BA"/>
    <w:rsid w:val="00C91A74"/>
    <w:rsid w:val="00C920A6"/>
    <w:rsid w:val="00C92947"/>
    <w:rsid w:val="00C93DC5"/>
    <w:rsid w:val="00C95B68"/>
    <w:rsid w:val="00C95F56"/>
    <w:rsid w:val="00C963E3"/>
    <w:rsid w:val="00C974E0"/>
    <w:rsid w:val="00C97924"/>
    <w:rsid w:val="00C97DA5"/>
    <w:rsid w:val="00C97FD6"/>
    <w:rsid w:val="00CA070F"/>
    <w:rsid w:val="00CA0AA6"/>
    <w:rsid w:val="00CA1018"/>
    <w:rsid w:val="00CA18B8"/>
    <w:rsid w:val="00CA1CB5"/>
    <w:rsid w:val="00CA2D9A"/>
    <w:rsid w:val="00CA326E"/>
    <w:rsid w:val="00CA4279"/>
    <w:rsid w:val="00CA4C65"/>
    <w:rsid w:val="00CA563E"/>
    <w:rsid w:val="00CA6D92"/>
    <w:rsid w:val="00CA7904"/>
    <w:rsid w:val="00CB0243"/>
    <w:rsid w:val="00CB0393"/>
    <w:rsid w:val="00CB0B3D"/>
    <w:rsid w:val="00CB0EC9"/>
    <w:rsid w:val="00CB1C47"/>
    <w:rsid w:val="00CB2412"/>
    <w:rsid w:val="00CB2A4C"/>
    <w:rsid w:val="00CB2B73"/>
    <w:rsid w:val="00CB3F01"/>
    <w:rsid w:val="00CB4946"/>
    <w:rsid w:val="00CB4C09"/>
    <w:rsid w:val="00CB4C94"/>
    <w:rsid w:val="00CB546E"/>
    <w:rsid w:val="00CB5DBF"/>
    <w:rsid w:val="00CB5FF5"/>
    <w:rsid w:val="00CB71F9"/>
    <w:rsid w:val="00CB7843"/>
    <w:rsid w:val="00CC0913"/>
    <w:rsid w:val="00CC0A03"/>
    <w:rsid w:val="00CC0BEB"/>
    <w:rsid w:val="00CC0D4A"/>
    <w:rsid w:val="00CC135D"/>
    <w:rsid w:val="00CC1A3A"/>
    <w:rsid w:val="00CC1C03"/>
    <w:rsid w:val="00CC1F8D"/>
    <w:rsid w:val="00CC23DD"/>
    <w:rsid w:val="00CC2B47"/>
    <w:rsid w:val="00CC39D1"/>
    <w:rsid w:val="00CC3B24"/>
    <w:rsid w:val="00CC3F32"/>
    <w:rsid w:val="00CC3F5E"/>
    <w:rsid w:val="00CC44A4"/>
    <w:rsid w:val="00CC48C5"/>
    <w:rsid w:val="00CC5A1F"/>
    <w:rsid w:val="00CC6933"/>
    <w:rsid w:val="00CC7EA4"/>
    <w:rsid w:val="00CD010E"/>
    <w:rsid w:val="00CD026C"/>
    <w:rsid w:val="00CD02FC"/>
    <w:rsid w:val="00CD0EB9"/>
    <w:rsid w:val="00CD111A"/>
    <w:rsid w:val="00CD16C9"/>
    <w:rsid w:val="00CD1C70"/>
    <w:rsid w:val="00CD1D17"/>
    <w:rsid w:val="00CD2160"/>
    <w:rsid w:val="00CD2E7D"/>
    <w:rsid w:val="00CD37C3"/>
    <w:rsid w:val="00CD3B4C"/>
    <w:rsid w:val="00CD3B5D"/>
    <w:rsid w:val="00CD441F"/>
    <w:rsid w:val="00CD644A"/>
    <w:rsid w:val="00CD651C"/>
    <w:rsid w:val="00CD72B6"/>
    <w:rsid w:val="00CD776B"/>
    <w:rsid w:val="00CE0B10"/>
    <w:rsid w:val="00CE13C7"/>
    <w:rsid w:val="00CE1CD4"/>
    <w:rsid w:val="00CE3112"/>
    <w:rsid w:val="00CE3796"/>
    <w:rsid w:val="00CE3C9F"/>
    <w:rsid w:val="00CE42EC"/>
    <w:rsid w:val="00CE457A"/>
    <w:rsid w:val="00CE46BC"/>
    <w:rsid w:val="00CE4F60"/>
    <w:rsid w:val="00CE54E6"/>
    <w:rsid w:val="00CE5B97"/>
    <w:rsid w:val="00CE5C37"/>
    <w:rsid w:val="00CE77C7"/>
    <w:rsid w:val="00CF178D"/>
    <w:rsid w:val="00CF1919"/>
    <w:rsid w:val="00CF196E"/>
    <w:rsid w:val="00CF1E03"/>
    <w:rsid w:val="00CF21CA"/>
    <w:rsid w:val="00CF2CDF"/>
    <w:rsid w:val="00CF55BE"/>
    <w:rsid w:val="00CF621D"/>
    <w:rsid w:val="00CF635C"/>
    <w:rsid w:val="00CF6911"/>
    <w:rsid w:val="00CF722E"/>
    <w:rsid w:val="00CF7999"/>
    <w:rsid w:val="00CF7BAB"/>
    <w:rsid w:val="00D0025F"/>
    <w:rsid w:val="00D00E86"/>
    <w:rsid w:val="00D00FAB"/>
    <w:rsid w:val="00D0100E"/>
    <w:rsid w:val="00D010A3"/>
    <w:rsid w:val="00D012D0"/>
    <w:rsid w:val="00D01AE5"/>
    <w:rsid w:val="00D0253C"/>
    <w:rsid w:val="00D0284B"/>
    <w:rsid w:val="00D028E6"/>
    <w:rsid w:val="00D02CCC"/>
    <w:rsid w:val="00D02DAD"/>
    <w:rsid w:val="00D03201"/>
    <w:rsid w:val="00D037A7"/>
    <w:rsid w:val="00D038F1"/>
    <w:rsid w:val="00D04730"/>
    <w:rsid w:val="00D04C6D"/>
    <w:rsid w:val="00D05032"/>
    <w:rsid w:val="00D05ED5"/>
    <w:rsid w:val="00D05EEE"/>
    <w:rsid w:val="00D068F6"/>
    <w:rsid w:val="00D0725D"/>
    <w:rsid w:val="00D073E5"/>
    <w:rsid w:val="00D1017B"/>
    <w:rsid w:val="00D1029B"/>
    <w:rsid w:val="00D1060C"/>
    <w:rsid w:val="00D1132A"/>
    <w:rsid w:val="00D117F4"/>
    <w:rsid w:val="00D1296F"/>
    <w:rsid w:val="00D12D1B"/>
    <w:rsid w:val="00D130EA"/>
    <w:rsid w:val="00D13856"/>
    <w:rsid w:val="00D13A77"/>
    <w:rsid w:val="00D14798"/>
    <w:rsid w:val="00D15EF9"/>
    <w:rsid w:val="00D16659"/>
    <w:rsid w:val="00D16D58"/>
    <w:rsid w:val="00D1768B"/>
    <w:rsid w:val="00D17AA4"/>
    <w:rsid w:val="00D17EF4"/>
    <w:rsid w:val="00D202F1"/>
    <w:rsid w:val="00D2038C"/>
    <w:rsid w:val="00D20BA0"/>
    <w:rsid w:val="00D219AC"/>
    <w:rsid w:val="00D21F45"/>
    <w:rsid w:val="00D230CA"/>
    <w:rsid w:val="00D24620"/>
    <w:rsid w:val="00D24664"/>
    <w:rsid w:val="00D24856"/>
    <w:rsid w:val="00D24D0C"/>
    <w:rsid w:val="00D24DD9"/>
    <w:rsid w:val="00D2532D"/>
    <w:rsid w:val="00D25D89"/>
    <w:rsid w:val="00D2617E"/>
    <w:rsid w:val="00D26194"/>
    <w:rsid w:val="00D269E8"/>
    <w:rsid w:val="00D26BB1"/>
    <w:rsid w:val="00D27991"/>
    <w:rsid w:val="00D27B7A"/>
    <w:rsid w:val="00D30E76"/>
    <w:rsid w:val="00D312BB"/>
    <w:rsid w:val="00D312CD"/>
    <w:rsid w:val="00D31A17"/>
    <w:rsid w:val="00D31BAB"/>
    <w:rsid w:val="00D33312"/>
    <w:rsid w:val="00D34B88"/>
    <w:rsid w:val="00D356F5"/>
    <w:rsid w:val="00D357F7"/>
    <w:rsid w:val="00D35F7D"/>
    <w:rsid w:val="00D3635B"/>
    <w:rsid w:val="00D365B8"/>
    <w:rsid w:val="00D36DF9"/>
    <w:rsid w:val="00D37475"/>
    <w:rsid w:val="00D3747C"/>
    <w:rsid w:val="00D37F9F"/>
    <w:rsid w:val="00D4025A"/>
    <w:rsid w:val="00D41881"/>
    <w:rsid w:val="00D41BAB"/>
    <w:rsid w:val="00D423DF"/>
    <w:rsid w:val="00D42667"/>
    <w:rsid w:val="00D426AA"/>
    <w:rsid w:val="00D42CC9"/>
    <w:rsid w:val="00D4306D"/>
    <w:rsid w:val="00D4328B"/>
    <w:rsid w:val="00D43492"/>
    <w:rsid w:val="00D43941"/>
    <w:rsid w:val="00D44108"/>
    <w:rsid w:val="00D445E0"/>
    <w:rsid w:val="00D44DC5"/>
    <w:rsid w:val="00D450A9"/>
    <w:rsid w:val="00D45355"/>
    <w:rsid w:val="00D45604"/>
    <w:rsid w:val="00D45ABD"/>
    <w:rsid w:val="00D467DF"/>
    <w:rsid w:val="00D46989"/>
    <w:rsid w:val="00D46E1C"/>
    <w:rsid w:val="00D471B3"/>
    <w:rsid w:val="00D52CED"/>
    <w:rsid w:val="00D52E1C"/>
    <w:rsid w:val="00D52E2B"/>
    <w:rsid w:val="00D55342"/>
    <w:rsid w:val="00D55D46"/>
    <w:rsid w:val="00D56B98"/>
    <w:rsid w:val="00D6019C"/>
    <w:rsid w:val="00D61334"/>
    <w:rsid w:val="00D61E5B"/>
    <w:rsid w:val="00D622F6"/>
    <w:rsid w:val="00D62E30"/>
    <w:rsid w:val="00D6301C"/>
    <w:rsid w:val="00D63DC8"/>
    <w:rsid w:val="00D64F0A"/>
    <w:rsid w:val="00D65253"/>
    <w:rsid w:val="00D6666F"/>
    <w:rsid w:val="00D667F8"/>
    <w:rsid w:val="00D66FAF"/>
    <w:rsid w:val="00D67656"/>
    <w:rsid w:val="00D67A9B"/>
    <w:rsid w:val="00D67D18"/>
    <w:rsid w:val="00D71CF1"/>
    <w:rsid w:val="00D71F9F"/>
    <w:rsid w:val="00D72181"/>
    <w:rsid w:val="00D7231C"/>
    <w:rsid w:val="00D72645"/>
    <w:rsid w:val="00D72DD4"/>
    <w:rsid w:val="00D72E0D"/>
    <w:rsid w:val="00D7304A"/>
    <w:rsid w:val="00D742A6"/>
    <w:rsid w:val="00D751E3"/>
    <w:rsid w:val="00D7531F"/>
    <w:rsid w:val="00D766CA"/>
    <w:rsid w:val="00D7713A"/>
    <w:rsid w:val="00D77394"/>
    <w:rsid w:val="00D802AD"/>
    <w:rsid w:val="00D808C1"/>
    <w:rsid w:val="00D809FD"/>
    <w:rsid w:val="00D80A74"/>
    <w:rsid w:val="00D810B2"/>
    <w:rsid w:val="00D812D1"/>
    <w:rsid w:val="00D8193A"/>
    <w:rsid w:val="00D82557"/>
    <w:rsid w:val="00D83676"/>
    <w:rsid w:val="00D858F4"/>
    <w:rsid w:val="00D85F28"/>
    <w:rsid w:val="00D87B4D"/>
    <w:rsid w:val="00D87CF5"/>
    <w:rsid w:val="00D87F1E"/>
    <w:rsid w:val="00D90028"/>
    <w:rsid w:val="00D90FCC"/>
    <w:rsid w:val="00D91260"/>
    <w:rsid w:val="00D91601"/>
    <w:rsid w:val="00D9247E"/>
    <w:rsid w:val="00D92A46"/>
    <w:rsid w:val="00D92E05"/>
    <w:rsid w:val="00D92E3F"/>
    <w:rsid w:val="00D9351D"/>
    <w:rsid w:val="00D937C4"/>
    <w:rsid w:val="00D93A3E"/>
    <w:rsid w:val="00D956BB"/>
    <w:rsid w:val="00D95C07"/>
    <w:rsid w:val="00D960D5"/>
    <w:rsid w:val="00D962A1"/>
    <w:rsid w:val="00D967D2"/>
    <w:rsid w:val="00D96A35"/>
    <w:rsid w:val="00D9711B"/>
    <w:rsid w:val="00DA08F9"/>
    <w:rsid w:val="00DA1C7E"/>
    <w:rsid w:val="00DA1EF4"/>
    <w:rsid w:val="00DA1EF9"/>
    <w:rsid w:val="00DA23CE"/>
    <w:rsid w:val="00DA30FD"/>
    <w:rsid w:val="00DA3248"/>
    <w:rsid w:val="00DA35E1"/>
    <w:rsid w:val="00DA3FF6"/>
    <w:rsid w:val="00DA40F0"/>
    <w:rsid w:val="00DA475B"/>
    <w:rsid w:val="00DA4FD4"/>
    <w:rsid w:val="00DA51C7"/>
    <w:rsid w:val="00DA5768"/>
    <w:rsid w:val="00DA5A95"/>
    <w:rsid w:val="00DA60E8"/>
    <w:rsid w:val="00DA6275"/>
    <w:rsid w:val="00DA6747"/>
    <w:rsid w:val="00DA6A42"/>
    <w:rsid w:val="00DA7795"/>
    <w:rsid w:val="00DB00FA"/>
    <w:rsid w:val="00DB14D6"/>
    <w:rsid w:val="00DB1CED"/>
    <w:rsid w:val="00DB1F4B"/>
    <w:rsid w:val="00DB2E23"/>
    <w:rsid w:val="00DB4057"/>
    <w:rsid w:val="00DB4143"/>
    <w:rsid w:val="00DB5001"/>
    <w:rsid w:val="00DB526C"/>
    <w:rsid w:val="00DB5344"/>
    <w:rsid w:val="00DB5739"/>
    <w:rsid w:val="00DB5B6C"/>
    <w:rsid w:val="00DB64DE"/>
    <w:rsid w:val="00DB67E8"/>
    <w:rsid w:val="00DC0493"/>
    <w:rsid w:val="00DC161A"/>
    <w:rsid w:val="00DC2FE0"/>
    <w:rsid w:val="00DC3A4F"/>
    <w:rsid w:val="00DC4013"/>
    <w:rsid w:val="00DC4A10"/>
    <w:rsid w:val="00DC4A80"/>
    <w:rsid w:val="00DC4D02"/>
    <w:rsid w:val="00DC4E4C"/>
    <w:rsid w:val="00DC56A5"/>
    <w:rsid w:val="00DC576C"/>
    <w:rsid w:val="00DC5B4B"/>
    <w:rsid w:val="00DC798D"/>
    <w:rsid w:val="00DC7CDA"/>
    <w:rsid w:val="00DD18AE"/>
    <w:rsid w:val="00DD2530"/>
    <w:rsid w:val="00DD263A"/>
    <w:rsid w:val="00DD297D"/>
    <w:rsid w:val="00DD2AA8"/>
    <w:rsid w:val="00DD2E50"/>
    <w:rsid w:val="00DD3522"/>
    <w:rsid w:val="00DD42B8"/>
    <w:rsid w:val="00DD463F"/>
    <w:rsid w:val="00DD4731"/>
    <w:rsid w:val="00DD47BC"/>
    <w:rsid w:val="00DD4898"/>
    <w:rsid w:val="00DD5718"/>
    <w:rsid w:val="00DD59A1"/>
    <w:rsid w:val="00DD6F55"/>
    <w:rsid w:val="00DD6F9A"/>
    <w:rsid w:val="00DD7A85"/>
    <w:rsid w:val="00DD7DA5"/>
    <w:rsid w:val="00DD7F66"/>
    <w:rsid w:val="00DE0773"/>
    <w:rsid w:val="00DE1E0F"/>
    <w:rsid w:val="00DE21E8"/>
    <w:rsid w:val="00DE2246"/>
    <w:rsid w:val="00DE233E"/>
    <w:rsid w:val="00DE295B"/>
    <w:rsid w:val="00DE2ADE"/>
    <w:rsid w:val="00DE2CDA"/>
    <w:rsid w:val="00DE2EC3"/>
    <w:rsid w:val="00DE31DB"/>
    <w:rsid w:val="00DE325B"/>
    <w:rsid w:val="00DE3BEE"/>
    <w:rsid w:val="00DE4225"/>
    <w:rsid w:val="00DE42EB"/>
    <w:rsid w:val="00DE4D0A"/>
    <w:rsid w:val="00DE5120"/>
    <w:rsid w:val="00DE5F4D"/>
    <w:rsid w:val="00DE5FFE"/>
    <w:rsid w:val="00DE6081"/>
    <w:rsid w:val="00DE665A"/>
    <w:rsid w:val="00DE6DE6"/>
    <w:rsid w:val="00DE6ED1"/>
    <w:rsid w:val="00DE718B"/>
    <w:rsid w:val="00DF0130"/>
    <w:rsid w:val="00DF15FF"/>
    <w:rsid w:val="00DF1A9E"/>
    <w:rsid w:val="00DF25B9"/>
    <w:rsid w:val="00DF32BD"/>
    <w:rsid w:val="00DF32C8"/>
    <w:rsid w:val="00DF57BE"/>
    <w:rsid w:val="00DF59AE"/>
    <w:rsid w:val="00DF611C"/>
    <w:rsid w:val="00DF6F9B"/>
    <w:rsid w:val="00DF7649"/>
    <w:rsid w:val="00DF7729"/>
    <w:rsid w:val="00DF776B"/>
    <w:rsid w:val="00DF7F05"/>
    <w:rsid w:val="00E01A1A"/>
    <w:rsid w:val="00E02298"/>
    <w:rsid w:val="00E02A53"/>
    <w:rsid w:val="00E02FE3"/>
    <w:rsid w:val="00E0344B"/>
    <w:rsid w:val="00E036BE"/>
    <w:rsid w:val="00E03AB9"/>
    <w:rsid w:val="00E03BE9"/>
    <w:rsid w:val="00E03C24"/>
    <w:rsid w:val="00E03E86"/>
    <w:rsid w:val="00E0427A"/>
    <w:rsid w:val="00E04439"/>
    <w:rsid w:val="00E04F24"/>
    <w:rsid w:val="00E04F64"/>
    <w:rsid w:val="00E05F87"/>
    <w:rsid w:val="00E062F6"/>
    <w:rsid w:val="00E06E6C"/>
    <w:rsid w:val="00E07175"/>
    <w:rsid w:val="00E07767"/>
    <w:rsid w:val="00E07D8F"/>
    <w:rsid w:val="00E102DB"/>
    <w:rsid w:val="00E1068E"/>
    <w:rsid w:val="00E10B24"/>
    <w:rsid w:val="00E10BB6"/>
    <w:rsid w:val="00E10C1B"/>
    <w:rsid w:val="00E11627"/>
    <w:rsid w:val="00E11705"/>
    <w:rsid w:val="00E11EDE"/>
    <w:rsid w:val="00E12291"/>
    <w:rsid w:val="00E12740"/>
    <w:rsid w:val="00E12858"/>
    <w:rsid w:val="00E12C9D"/>
    <w:rsid w:val="00E1373B"/>
    <w:rsid w:val="00E13D24"/>
    <w:rsid w:val="00E13EBF"/>
    <w:rsid w:val="00E14753"/>
    <w:rsid w:val="00E14C3D"/>
    <w:rsid w:val="00E170C3"/>
    <w:rsid w:val="00E20BB0"/>
    <w:rsid w:val="00E22378"/>
    <w:rsid w:val="00E22E4D"/>
    <w:rsid w:val="00E23339"/>
    <w:rsid w:val="00E23EF5"/>
    <w:rsid w:val="00E245BE"/>
    <w:rsid w:val="00E24977"/>
    <w:rsid w:val="00E25132"/>
    <w:rsid w:val="00E25889"/>
    <w:rsid w:val="00E25DE0"/>
    <w:rsid w:val="00E266BF"/>
    <w:rsid w:val="00E26848"/>
    <w:rsid w:val="00E2687A"/>
    <w:rsid w:val="00E26950"/>
    <w:rsid w:val="00E269A2"/>
    <w:rsid w:val="00E26A42"/>
    <w:rsid w:val="00E272C7"/>
    <w:rsid w:val="00E27451"/>
    <w:rsid w:val="00E30251"/>
    <w:rsid w:val="00E30730"/>
    <w:rsid w:val="00E3148C"/>
    <w:rsid w:val="00E31801"/>
    <w:rsid w:val="00E3190F"/>
    <w:rsid w:val="00E31C41"/>
    <w:rsid w:val="00E31F45"/>
    <w:rsid w:val="00E3220D"/>
    <w:rsid w:val="00E32479"/>
    <w:rsid w:val="00E32F08"/>
    <w:rsid w:val="00E32F48"/>
    <w:rsid w:val="00E32FD7"/>
    <w:rsid w:val="00E344B4"/>
    <w:rsid w:val="00E3572E"/>
    <w:rsid w:val="00E36597"/>
    <w:rsid w:val="00E3697B"/>
    <w:rsid w:val="00E371F3"/>
    <w:rsid w:val="00E3756E"/>
    <w:rsid w:val="00E37625"/>
    <w:rsid w:val="00E37968"/>
    <w:rsid w:val="00E40AED"/>
    <w:rsid w:val="00E41678"/>
    <w:rsid w:val="00E4183D"/>
    <w:rsid w:val="00E41DE3"/>
    <w:rsid w:val="00E43496"/>
    <w:rsid w:val="00E43A37"/>
    <w:rsid w:val="00E44278"/>
    <w:rsid w:val="00E4491F"/>
    <w:rsid w:val="00E46123"/>
    <w:rsid w:val="00E464B5"/>
    <w:rsid w:val="00E46ED4"/>
    <w:rsid w:val="00E46FB0"/>
    <w:rsid w:val="00E47478"/>
    <w:rsid w:val="00E47F2F"/>
    <w:rsid w:val="00E502FA"/>
    <w:rsid w:val="00E507DF"/>
    <w:rsid w:val="00E50EA2"/>
    <w:rsid w:val="00E512A0"/>
    <w:rsid w:val="00E516F1"/>
    <w:rsid w:val="00E518A3"/>
    <w:rsid w:val="00E51F58"/>
    <w:rsid w:val="00E52875"/>
    <w:rsid w:val="00E52D72"/>
    <w:rsid w:val="00E532B6"/>
    <w:rsid w:val="00E53CD0"/>
    <w:rsid w:val="00E54359"/>
    <w:rsid w:val="00E557D5"/>
    <w:rsid w:val="00E55926"/>
    <w:rsid w:val="00E618FF"/>
    <w:rsid w:val="00E61D5C"/>
    <w:rsid w:val="00E62556"/>
    <w:rsid w:val="00E62F09"/>
    <w:rsid w:val="00E63F9D"/>
    <w:rsid w:val="00E655BA"/>
    <w:rsid w:val="00E6572A"/>
    <w:rsid w:val="00E65DBE"/>
    <w:rsid w:val="00E66611"/>
    <w:rsid w:val="00E669A0"/>
    <w:rsid w:val="00E70AFD"/>
    <w:rsid w:val="00E70D6A"/>
    <w:rsid w:val="00E7142E"/>
    <w:rsid w:val="00E71769"/>
    <w:rsid w:val="00E71977"/>
    <w:rsid w:val="00E72943"/>
    <w:rsid w:val="00E72E9E"/>
    <w:rsid w:val="00E73E6D"/>
    <w:rsid w:val="00E74AF0"/>
    <w:rsid w:val="00E74FF4"/>
    <w:rsid w:val="00E75064"/>
    <w:rsid w:val="00E752A1"/>
    <w:rsid w:val="00E754AE"/>
    <w:rsid w:val="00E75947"/>
    <w:rsid w:val="00E75F19"/>
    <w:rsid w:val="00E76798"/>
    <w:rsid w:val="00E7770E"/>
    <w:rsid w:val="00E77979"/>
    <w:rsid w:val="00E77DE4"/>
    <w:rsid w:val="00E77E2C"/>
    <w:rsid w:val="00E804C7"/>
    <w:rsid w:val="00E804F1"/>
    <w:rsid w:val="00E81D44"/>
    <w:rsid w:val="00E826DB"/>
    <w:rsid w:val="00E82954"/>
    <w:rsid w:val="00E82D03"/>
    <w:rsid w:val="00E82D41"/>
    <w:rsid w:val="00E831DA"/>
    <w:rsid w:val="00E8327E"/>
    <w:rsid w:val="00E83A3D"/>
    <w:rsid w:val="00E83AF4"/>
    <w:rsid w:val="00E84052"/>
    <w:rsid w:val="00E84360"/>
    <w:rsid w:val="00E843D2"/>
    <w:rsid w:val="00E84CCA"/>
    <w:rsid w:val="00E85558"/>
    <w:rsid w:val="00E8579A"/>
    <w:rsid w:val="00E85AA0"/>
    <w:rsid w:val="00E861B8"/>
    <w:rsid w:val="00E8626E"/>
    <w:rsid w:val="00E8646F"/>
    <w:rsid w:val="00E86B28"/>
    <w:rsid w:val="00E86F75"/>
    <w:rsid w:val="00E87600"/>
    <w:rsid w:val="00E878F0"/>
    <w:rsid w:val="00E909D3"/>
    <w:rsid w:val="00E90B4D"/>
    <w:rsid w:val="00E9108B"/>
    <w:rsid w:val="00E91C05"/>
    <w:rsid w:val="00E91C97"/>
    <w:rsid w:val="00E943D0"/>
    <w:rsid w:val="00E9514F"/>
    <w:rsid w:val="00E958D2"/>
    <w:rsid w:val="00E977B3"/>
    <w:rsid w:val="00E977CC"/>
    <w:rsid w:val="00E97A53"/>
    <w:rsid w:val="00EA035A"/>
    <w:rsid w:val="00EA04A5"/>
    <w:rsid w:val="00EA0C56"/>
    <w:rsid w:val="00EA1036"/>
    <w:rsid w:val="00EA2652"/>
    <w:rsid w:val="00EA3F27"/>
    <w:rsid w:val="00EA5075"/>
    <w:rsid w:val="00EA5260"/>
    <w:rsid w:val="00EA5576"/>
    <w:rsid w:val="00EA57ED"/>
    <w:rsid w:val="00EA590F"/>
    <w:rsid w:val="00EA5B49"/>
    <w:rsid w:val="00EA632F"/>
    <w:rsid w:val="00EA6F00"/>
    <w:rsid w:val="00EA7EAC"/>
    <w:rsid w:val="00EB0329"/>
    <w:rsid w:val="00EB0A9C"/>
    <w:rsid w:val="00EB0D37"/>
    <w:rsid w:val="00EB0D9D"/>
    <w:rsid w:val="00EB2155"/>
    <w:rsid w:val="00EB282A"/>
    <w:rsid w:val="00EB2B3A"/>
    <w:rsid w:val="00EB2B99"/>
    <w:rsid w:val="00EB3EA6"/>
    <w:rsid w:val="00EB435E"/>
    <w:rsid w:val="00EB4722"/>
    <w:rsid w:val="00EB51E3"/>
    <w:rsid w:val="00EB5C62"/>
    <w:rsid w:val="00EB5D4B"/>
    <w:rsid w:val="00EB6D25"/>
    <w:rsid w:val="00EB704E"/>
    <w:rsid w:val="00EB754F"/>
    <w:rsid w:val="00EB7F90"/>
    <w:rsid w:val="00EC074E"/>
    <w:rsid w:val="00EC08D0"/>
    <w:rsid w:val="00EC10DC"/>
    <w:rsid w:val="00EC119D"/>
    <w:rsid w:val="00EC19EE"/>
    <w:rsid w:val="00EC1FA9"/>
    <w:rsid w:val="00EC20EF"/>
    <w:rsid w:val="00EC2216"/>
    <w:rsid w:val="00EC294C"/>
    <w:rsid w:val="00EC3464"/>
    <w:rsid w:val="00EC35FE"/>
    <w:rsid w:val="00EC56D3"/>
    <w:rsid w:val="00EC56DD"/>
    <w:rsid w:val="00EC59F1"/>
    <w:rsid w:val="00EC5ADF"/>
    <w:rsid w:val="00EC5BAE"/>
    <w:rsid w:val="00EC5E3B"/>
    <w:rsid w:val="00EC6558"/>
    <w:rsid w:val="00EC670C"/>
    <w:rsid w:val="00EC7418"/>
    <w:rsid w:val="00EC77F9"/>
    <w:rsid w:val="00EC7C50"/>
    <w:rsid w:val="00EC7FE7"/>
    <w:rsid w:val="00ED012E"/>
    <w:rsid w:val="00ED082F"/>
    <w:rsid w:val="00ED1147"/>
    <w:rsid w:val="00ED1700"/>
    <w:rsid w:val="00ED176D"/>
    <w:rsid w:val="00ED1DEC"/>
    <w:rsid w:val="00ED38AD"/>
    <w:rsid w:val="00ED3EC0"/>
    <w:rsid w:val="00ED43AE"/>
    <w:rsid w:val="00ED4941"/>
    <w:rsid w:val="00ED4D42"/>
    <w:rsid w:val="00ED6369"/>
    <w:rsid w:val="00ED6492"/>
    <w:rsid w:val="00ED67A6"/>
    <w:rsid w:val="00ED6EBF"/>
    <w:rsid w:val="00ED745B"/>
    <w:rsid w:val="00EE0523"/>
    <w:rsid w:val="00EE1745"/>
    <w:rsid w:val="00EE1A7D"/>
    <w:rsid w:val="00EE1C60"/>
    <w:rsid w:val="00EE32F0"/>
    <w:rsid w:val="00EE3397"/>
    <w:rsid w:val="00EE3810"/>
    <w:rsid w:val="00EE3B20"/>
    <w:rsid w:val="00EE3EA4"/>
    <w:rsid w:val="00EE4BAF"/>
    <w:rsid w:val="00EE54D8"/>
    <w:rsid w:val="00EE6037"/>
    <w:rsid w:val="00EE619C"/>
    <w:rsid w:val="00EE63AD"/>
    <w:rsid w:val="00EE677A"/>
    <w:rsid w:val="00EE717A"/>
    <w:rsid w:val="00EF0E13"/>
    <w:rsid w:val="00EF107E"/>
    <w:rsid w:val="00EF1983"/>
    <w:rsid w:val="00EF1991"/>
    <w:rsid w:val="00EF1B81"/>
    <w:rsid w:val="00EF24AC"/>
    <w:rsid w:val="00EF2A7D"/>
    <w:rsid w:val="00EF2DCB"/>
    <w:rsid w:val="00EF2F58"/>
    <w:rsid w:val="00EF4402"/>
    <w:rsid w:val="00EF5066"/>
    <w:rsid w:val="00EF52F3"/>
    <w:rsid w:val="00EF54B4"/>
    <w:rsid w:val="00EF6C22"/>
    <w:rsid w:val="00EF7E86"/>
    <w:rsid w:val="00F00541"/>
    <w:rsid w:val="00F02016"/>
    <w:rsid w:val="00F022F7"/>
    <w:rsid w:val="00F02C85"/>
    <w:rsid w:val="00F0311D"/>
    <w:rsid w:val="00F036E2"/>
    <w:rsid w:val="00F039D1"/>
    <w:rsid w:val="00F03A2E"/>
    <w:rsid w:val="00F03EEB"/>
    <w:rsid w:val="00F03F83"/>
    <w:rsid w:val="00F04073"/>
    <w:rsid w:val="00F04562"/>
    <w:rsid w:val="00F046BD"/>
    <w:rsid w:val="00F06D2F"/>
    <w:rsid w:val="00F07DE5"/>
    <w:rsid w:val="00F11006"/>
    <w:rsid w:val="00F1152C"/>
    <w:rsid w:val="00F1196A"/>
    <w:rsid w:val="00F12098"/>
    <w:rsid w:val="00F12636"/>
    <w:rsid w:val="00F12A5B"/>
    <w:rsid w:val="00F12E62"/>
    <w:rsid w:val="00F143DB"/>
    <w:rsid w:val="00F153DF"/>
    <w:rsid w:val="00F15930"/>
    <w:rsid w:val="00F161DA"/>
    <w:rsid w:val="00F16260"/>
    <w:rsid w:val="00F16553"/>
    <w:rsid w:val="00F172AB"/>
    <w:rsid w:val="00F211FC"/>
    <w:rsid w:val="00F2136A"/>
    <w:rsid w:val="00F215B8"/>
    <w:rsid w:val="00F2189D"/>
    <w:rsid w:val="00F218DE"/>
    <w:rsid w:val="00F21C71"/>
    <w:rsid w:val="00F226CA"/>
    <w:rsid w:val="00F22AF5"/>
    <w:rsid w:val="00F23E95"/>
    <w:rsid w:val="00F242FF"/>
    <w:rsid w:val="00F24682"/>
    <w:rsid w:val="00F251C0"/>
    <w:rsid w:val="00F252CA"/>
    <w:rsid w:val="00F26B29"/>
    <w:rsid w:val="00F26BF2"/>
    <w:rsid w:val="00F26ED7"/>
    <w:rsid w:val="00F26EED"/>
    <w:rsid w:val="00F279BE"/>
    <w:rsid w:val="00F27CC6"/>
    <w:rsid w:val="00F27EF7"/>
    <w:rsid w:val="00F317C6"/>
    <w:rsid w:val="00F31F31"/>
    <w:rsid w:val="00F32C20"/>
    <w:rsid w:val="00F34013"/>
    <w:rsid w:val="00F343B7"/>
    <w:rsid w:val="00F34B90"/>
    <w:rsid w:val="00F34F79"/>
    <w:rsid w:val="00F354A5"/>
    <w:rsid w:val="00F357F4"/>
    <w:rsid w:val="00F35D75"/>
    <w:rsid w:val="00F35E95"/>
    <w:rsid w:val="00F369C3"/>
    <w:rsid w:val="00F37936"/>
    <w:rsid w:val="00F40124"/>
    <w:rsid w:val="00F401AF"/>
    <w:rsid w:val="00F41082"/>
    <w:rsid w:val="00F4183B"/>
    <w:rsid w:val="00F4280E"/>
    <w:rsid w:val="00F43073"/>
    <w:rsid w:val="00F43863"/>
    <w:rsid w:val="00F4440C"/>
    <w:rsid w:val="00F446EE"/>
    <w:rsid w:val="00F44F33"/>
    <w:rsid w:val="00F45365"/>
    <w:rsid w:val="00F4697D"/>
    <w:rsid w:val="00F46E0F"/>
    <w:rsid w:val="00F475C1"/>
    <w:rsid w:val="00F47B15"/>
    <w:rsid w:val="00F500B6"/>
    <w:rsid w:val="00F512C0"/>
    <w:rsid w:val="00F515CD"/>
    <w:rsid w:val="00F51699"/>
    <w:rsid w:val="00F51F6D"/>
    <w:rsid w:val="00F52467"/>
    <w:rsid w:val="00F527B3"/>
    <w:rsid w:val="00F52C32"/>
    <w:rsid w:val="00F53B8A"/>
    <w:rsid w:val="00F55028"/>
    <w:rsid w:val="00F557A6"/>
    <w:rsid w:val="00F55B1C"/>
    <w:rsid w:val="00F55DDE"/>
    <w:rsid w:val="00F567EE"/>
    <w:rsid w:val="00F56B42"/>
    <w:rsid w:val="00F57109"/>
    <w:rsid w:val="00F5778C"/>
    <w:rsid w:val="00F578B9"/>
    <w:rsid w:val="00F60823"/>
    <w:rsid w:val="00F61BCE"/>
    <w:rsid w:val="00F61E86"/>
    <w:rsid w:val="00F629D0"/>
    <w:rsid w:val="00F62C43"/>
    <w:rsid w:val="00F62CA2"/>
    <w:rsid w:val="00F65C1C"/>
    <w:rsid w:val="00F65C3D"/>
    <w:rsid w:val="00F65D45"/>
    <w:rsid w:val="00F65F79"/>
    <w:rsid w:val="00F66855"/>
    <w:rsid w:val="00F673D1"/>
    <w:rsid w:val="00F673E9"/>
    <w:rsid w:val="00F67721"/>
    <w:rsid w:val="00F678FB"/>
    <w:rsid w:val="00F710B0"/>
    <w:rsid w:val="00F7137B"/>
    <w:rsid w:val="00F713DE"/>
    <w:rsid w:val="00F71724"/>
    <w:rsid w:val="00F71A44"/>
    <w:rsid w:val="00F72267"/>
    <w:rsid w:val="00F7295F"/>
    <w:rsid w:val="00F7338F"/>
    <w:rsid w:val="00F73894"/>
    <w:rsid w:val="00F7613D"/>
    <w:rsid w:val="00F76390"/>
    <w:rsid w:val="00F76685"/>
    <w:rsid w:val="00F768FE"/>
    <w:rsid w:val="00F76D91"/>
    <w:rsid w:val="00F7725C"/>
    <w:rsid w:val="00F81451"/>
    <w:rsid w:val="00F81784"/>
    <w:rsid w:val="00F820D7"/>
    <w:rsid w:val="00F8298D"/>
    <w:rsid w:val="00F83907"/>
    <w:rsid w:val="00F84572"/>
    <w:rsid w:val="00F85184"/>
    <w:rsid w:val="00F8564E"/>
    <w:rsid w:val="00F867A0"/>
    <w:rsid w:val="00F86833"/>
    <w:rsid w:val="00F86930"/>
    <w:rsid w:val="00F86F7C"/>
    <w:rsid w:val="00F90AF2"/>
    <w:rsid w:val="00F9175F"/>
    <w:rsid w:val="00F91DC1"/>
    <w:rsid w:val="00F926F2"/>
    <w:rsid w:val="00F929BB"/>
    <w:rsid w:val="00F93C04"/>
    <w:rsid w:val="00F94621"/>
    <w:rsid w:val="00F94806"/>
    <w:rsid w:val="00F95204"/>
    <w:rsid w:val="00F9583F"/>
    <w:rsid w:val="00F95F14"/>
    <w:rsid w:val="00F9726E"/>
    <w:rsid w:val="00F979E1"/>
    <w:rsid w:val="00F97B39"/>
    <w:rsid w:val="00F97C18"/>
    <w:rsid w:val="00F97DBF"/>
    <w:rsid w:val="00FA1DD7"/>
    <w:rsid w:val="00FA2597"/>
    <w:rsid w:val="00FA26DE"/>
    <w:rsid w:val="00FA321A"/>
    <w:rsid w:val="00FA3712"/>
    <w:rsid w:val="00FA3733"/>
    <w:rsid w:val="00FA3F5C"/>
    <w:rsid w:val="00FA410F"/>
    <w:rsid w:val="00FA46A0"/>
    <w:rsid w:val="00FA55BD"/>
    <w:rsid w:val="00FA6CA8"/>
    <w:rsid w:val="00FA6CE8"/>
    <w:rsid w:val="00FA71F0"/>
    <w:rsid w:val="00FA72D6"/>
    <w:rsid w:val="00FA7660"/>
    <w:rsid w:val="00FA79E2"/>
    <w:rsid w:val="00FA7F35"/>
    <w:rsid w:val="00FB0961"/>
    <w:rsid w:val="00FB2BB0"/>
    <w:rsid w:val="00FB3BBD"/>
    <w:rsid w:val="00FB4A00"/>
    <w:rsid w:val="00FB4EA6"/>
    <w:rsid w:val="00FB53DC"/>
    <w:rsid w:val="00FB56A0"/>
    <w:rsid w:val="00FB5BBD"/>
    <w:rsid w:val="00FB62BA"/>
    <w:rsid w:val="00FB6A1B"/>
    <w:rsid w:val="00FB6D97"/>
    <w:rsid w:val="00FB6EB4"/>
    <w:rsid w:val="00FB74CB"/>
    <w:rsid w:val="00FB776B"/>
    <w:rsid w:val="00FB77A3"/>
    <w:rsid w:val="00FC08CE"/>
    <w:rsid w:val="00FC13F7"/>
    <w:rsid w:val="00FC1484"/>
    <w:rsid w:val="00FC2251"/>
    <w:rsid w:val="00FC2A0C"/>
    <w:rsid w:val="00FC327A"/>
    <w:rsid w:val="00FC345A"/>
    <w:rsid w:val="00FC3B2B"/>
    <w:rsid w:val="00FC3E53"/>
    <w:rsid w:val="00FC4084"/>
    <w:rsid w:val="00FC476A"/>
    <w:rsid w:val="00FC48C5"/>
    <w:rsid w:val="00FC54D5"/>
    <w:rsid w:val="00FC5D94"/>
    <w:rsid w:val="00FC69B2"/>
    <w:rsid w:val="00FC6CBC"/>
    <w:rsid w:val="00FC705A"/>
    <w:rsid w:val="00FC7ED9"/>
    <w:rsid w:val="00FD1754"/>
    <w:rsid w:val="00FD17E5"/>
    <w:rsid w:val="00FD249E"/>
    <w:rsid w:val="00FD25C3"/>
    <w:rsid w:val="00FD2A25"/>
    <w:rsid w:val="00FD38AB"/>
    <w:rsid w:val="00FD3EC4"/>
    <w:rsid w:val="00FD6009"/>
    <w:rsid w:val="00FD6122"/>
    <w:rsid w:val="00FD632C"/>
    <w:rsid w:val="00FD6676"/>
    <w:rsid w:val="00FD6A5F"/>
    <w:rsid w:val="00FD6D3D"/>
    <w:rsid w:val="00FD732D"/>
    <w:rsid w:val="00FD753F"/>
    <w:rsid w:val="00FD785A"/>
    <w:rsid w:val="00FD78CB"/>
    <w:rsid w:val="00FE0288"/>
    <w:rsid w:val="00FE1037"/>
    <w:rsid w:val="00FE154A"/>
    <w:rsid w:val="00FE167D"/>
    <w:rsid w:val="00FE1C77"/>
    <w:rsid w:val="00FE1F5D"/>
    <w:rsid w:val="00FE22BA"/>
    <w:rsid w:val="00FE2F13"/>
    <w:rsid w:val="00FE3441"/>
    <w:rsid w:val="00FE382B"/>
    <w:rsid w:val="00FE4653"/>
    <w:rsid w:val="00FE498B"/>
    <w:rsid w:val="00FE518C"/>
    <w:rsid w:val="00FE59F1"/>
    <w:rsid w:val="00FE6BC5"/>
    <w:rsid w:val="00FE6C82"/>
    <w:rsid w:val="00FF06B0"/>
    <w:rsid w:val="00FF1222"/>
    <w:rsid w:val="00FF1A7F"/>
    <w:rsid w:val="00FF1D74"/>
    <w:rsid w:val="00FF23D2"/>
    <w:rsid w:val="00FF5255"/>
    <w:rsid w:val="00FF5B8C"/>
    <w:rsid w:val="00FF651A"/>
    <w:rsid w:val="00FF7ACC"/>
    <w:rsid w:val="00FF7E03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2CAA896"/>
  <w15:chartTrackingRefBased/>
  <w15:docId w15:val="{D29322E7-91B1-4327-AAEF-A004D8BB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763"/>
    <w:pPr>
      <w:widowControl w:val="0"/>
      <w:spacing w:line="240" w:lineRule="atLeast"/>
    </w:pPr>
    <w:rPr>
      <w:rFonts w:ascii="Arial" w:eastAsia="Arial" w:hAnsi="Arial" w:cs="Arial"/>
      <w:sz w:val="16"/>
      <w:szCs w:val="16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4D4439"/>
    <w:pPr>
      <w:keepNext/>
      <w:numPr>
        <w:numId w:val="4"/>
      </w:numPr>
      <w:spacing w:after="60"/>
      <w:outlineLvl w:val="0"/>
    </w:pPr>
    <w:rPr>
      <w:b/>
      <w:sz w:val="24"/>
    </w:rPr>
  </w:style>
  <w:style w:type="paragraph" w:styleId="Heading2">
    <w:name w:val="heading 2"/>
    <w:aliases w:val="H2"/>
    <w:basedOn w:val="Heading1"/>
    <w:next w:val="Normal"/>
    <w:link w:val="Heading2Char"/>
    <w:autoRedefine/>
    <w:qFormat/>
    <w:rsid w:val="00EE0523"/>
    <w:pPr>
      <w:numPr>
        <w:ilvl w:val="1"/>
      </w:numPr>
      <w:outlineLvl w:val="1"/>
    </w:pPr>
    <w:rPr>
      <w:rFonts w:ascii="Univers LT Std 57 Cn" w:hAnsi="Univers LT Std 57 Cn"/>
      <w:sz w:val="20"/>
    </w:rPr>
  </w:style>
  <w:style w:type="paragraph" w:styleId="Heading3">
    <w:name w:val="heading 3"/>
    <w:aliases w:val="H3"/>
    <w:basedOn w:val="Heading1"/>
    <w:next w:val="Normal"/>
    <w:link w:val="Heading3Char"/>
    <w:autoRedefine/>
    <w:qFormat/>
    <w:rsid w:val="004D443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aliases w:val="H4"/>
    <w:basedOn w:val="Heading1"/>
    <w:next w:val="Normal"/>
    <w:autoRedefine/>
    <w:qFormat/>
    <w:rsid w:val="004D443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aliases w:val="H5"/>
    <w:basedOn w:val="Normal"/>
    <w:next w:val="Normal"/>
    <w:autoRedefine/>
    <w:qFormat/>
    <w:rsid w:val="00477925"/>
    <w:pPr>
      <w:numPr>
        <w:ilvl w:val="4"/>
        <w:numId w:val="4"/>
      </w:numPr>
      <w:spacing w:after="60"/>
      <w:outlineLvl w:val="4"/>
    </w:pPr>
    <w:rPr>
      <w:sz w:val="22"/>
    </w:rPr>
  </w:style>
  <w:style w:type="paragraph" w:styleId="Heading6">
    <w:name w:val="heading 6"/>
    <w:aliases w:val="H6"/>
    <w:basedOn w:val="Normal"/>
    <w:next w:val="Normal"/>
    <w:qFormat/>
    <w:rsid w:val="004D4439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H7"/>
    <w:basedOn w:val="Normal"/>
    <w:next w:val="Normal"/>
    <w:qFormat/>
    <w:rsid w:val="004D4439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aliases w:val="H8"/>
    <w:basedOn w:val="Normal"/>
    <w:next w:val="Normal"/>
    <w:qFormat/>
    <w:rsid w:val="004D4439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"/>
    <w:basedOn w:val="Normal"/>
    <w:next w:val="Normal"/>
    <w:qFormat/>
    <w:rsid w:val="004D4439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6C82"/>
    <w:pPr>
      <w:spacing w:line="240" w:lineRule="auto"/>
      <w:jc w:val="right"/>
    </w:pPr>
    <w:rPr>
      <w:b/>
      <w:sz w:val="36"/>
      <w:szCs w:val="36"/>
    </w:rPr>
  </w:style>
  <w:style w:type="paragraph" w:styleId="TOC1">
    <w:name w:val="toc 1"/>
    <w:basedOn w:val="Normal"/>
    <w:next w:val="Normal"/>
    <w:uiPriority w:val="39"/>
    <w:rsid w:val="00DC4D02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rsid w:val="00DC4D02"/>
    <w:pPr>
      <w:ind w:left="16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uiPriority w:val="39"/>
    <w:rsid w:val="00DC4D02"/>
    <w:pPr>
      <w:ind w:left="320"/>
    </w:pPr>
    <w:rPr>
      <w:rFonts w:ascii="Calibri" w:hAnsi="Calibri" w:cs="Calibri"/>
      <w:i/>
      <w:iCs/>
      <w:sz w:val="20"/>
      <w:szCs w:val="20"/>
    </w:rPr>
  </w:style>
  <w:style w:type="paragraph" w:styleId="Header">
    <w:name w:val="header"/>
    <w:basedOn w:val="Normal"/>
    <w:rsid w:val="00DC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C4D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D02"/>
  </w:style>
  <w:style w:type="paragraph" w:customStyle="1" w:styleId="Tabletext">
    <w:name w:val="Tabletext"/>
    <w:basedOn w:val="Normal"/>
    <w:rsid w:val="00DC4D02"/>
    <w:pPr>
      <w:keepLines/>
      <w:spacing w:after="120"/>
    </w:pPr>
  </w:style>
  <w:style w:type="paragraph" w:styleId="BodyText">
    <w:name w:val="Body Text"/>
    <w:basedOn w:val="Normal"/>
    <w:link w:val="BodyTextChar"/>
    <w:rsid w:val="00DC4D02"/>
    <w:pPr>
      <w:keepLines/>
      <w:spacing w:after="120"/>
      <w:ind w:left="720"/>
    </w:pPr>
  </w:style>
  <w:style w:type="character" w:styleId="FootnoteReference">
    <w:name w:val="footnote reference"/>
    <w:semiHidden/>
    <w:rsid w:val="00DC4D02"/>
    <w:rPr>
      <w:sz w:val="20"/>
      <w:vertAlign w:val="superscript"/>
    </w:rPr>
  </w:style>
  <w:style w:type="paragraph" w:styleId="FootnoteText">
    <w:name w:val="footnote text"/>
    <w:basedOn w:val="Normal"/>
    <w:semiHidden/>
    <w:rsid w:val="00DC4D0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</w:rPr>
  </w:style>
  <w:style w:type="character" w:styleId="Hyperlink">
    <w:name w:val="Hyperlink"/>
    <w:uiPriority w:val="99"/>
    <w:rsid w:val="00DC4D02"/>
    <w:rPr>
      <w:color w:val="0000FF"/>
      <w:u w:val="single"/>
    </w:rPr>
  </w:style>
  <w:style w:type="paragraph" w:styleId="Date">
    <w:name w:val="Date"/>
    <w:basedOn w:val="Normal"/>
    <w:next w:val="Normal"/>
    <w:rsid w:val="00941999"/>
  </w:style>
  <w:style w:type="character" w:customStyle="1" w:styleId="twikinewlink">
    <w:name w:val="twikinewlink"/>
    <w:basedOn w:val="DefaultParagraphFont"/>
    <w:rsid w:val="00DC4D02"/>
  </w:style>
  <w:style w:type="paragraph" w:styleId="DocumentMap">
    <w:name w:val="Document Map"/>
    <w:basedOn w:val="Normal"/>
    <w:semiHidden/>
    <w:rsid w:val="00DC4D02"/>
    <w:pPr>
      <w:shd w:val="clear" w:color="auto" w:fill="000080"/>
    </w:pPr>
    <w:rPr>
      <w:rFonts w:ascii="Tahoma" w:hAnsi="Tahoma" w:cs="Tahoma"/>
    </w:rPr>
  </w:style>
  <w:style w:type="paragraph" w:customStyle="1" w:styleId="Style1">
    <w:name w:val="Style1"/>
    <w:rsid w:val="000E01B3"/>
    <w:rPr>
      <w:rFonts w:ascii="Arial" w:eastAsia="Arial" w:hAnsi="Arial" w:cs="Arial"/>
    </w:rPr>
  </w:style>
  <w:style w:type="paragraph" w:customStyle="1" w:styleId="Heading10">
    <w:name w:val="Heading1"/>
    <w:basedOn w:val="Heading1"/>
    <w:rsid w:val="00DC4D02"/>
    <w:pPr>
      <w:tabs>
        <w:tab w:val="left" w:pos="360"/>
      </w:tabs>
      <w:overflowPunct w:val="0"/>
      <w:autoSpaceDE w:val="0"/>
      <w:autoSpaceDN w:val="0"/>
      <w:adjustRightInd w:val="0"/>
      <w:spacing w:before="200" w:after="120" w:line="240" w:lineRule="auto"/>
      <w:jc w:val="both"/>
      <w:textAlignment w:val="baseline"/>
      <w:outlineLvl w:val="9"/>
    </w:pPr>
    <w:rPr>
      <w:rFonts w:ascii="Helvetica" w:eastAsia="SimSun" w:hAnsi="Helvetica"/>
      <w:color w:val="000000"/>
      <w:sz w:val="32"/>
    </w:rPr>
  </w:style>
  <w:style w:type="paragraph" w:customStyle="1" w:styleId="appendix">
    <w:name w:val="appendix"/>
    <w:basedOn w:val="Heading1"/>
    <w:autoRedefine/>
    <w:rsid w:val="00DC4D02"/>
    <w:pPr>
      <w:pageBreakBefore/>
      <w:widowControl/>
      <w:numPr>
        <w:numId w:val="0"/>
      </w:numPr>
      <w:tabs>
        <w:tab w:val="num" w:pos="720"/>
      </w:tabs>
      <w:spacing w:after="240" w:line="360" w:lineRule="exact"/>
      <w:ind w:left="576" w:hanging="216"/>
      <w:jc w:val="center"/>
    </w:pPr>
    <w:rPr>
      <w:rFonts w:ascii="Helvetica" w:eastAsia="SimSun" w:hAnsi="Helvetica"/>
      <w:i/>
      <w:sz w:val="36"/>
    </w:rPr>
  </w:style>
  <w:style w:type="paragraph" w:customStyle="1" w:styleId="Appendix1">
    <w:name w:val="Appendix1"/>
    <w:basedOn w:val="appendix"/>
    <w:autoRedefine/>
    <w:rsid w:val="00DC4D02"/>
    <w:pPr>
      <w:pageBreakBefore w:val="0"/>
      <w:numPr>
        <w:ilvl w:val="1"/>
        <w:numId w:val="1"/>
      </w:numPr>
      <w:tabs>
        <w:tab w:val="clear" w:pos="0"/>
        <w:tab w:val="num" w:pos="360"/>
        <w:tab w:val="num" w:pos="720"/>
      </w:tabs>
      <w:spacing w:before="120" w:after="120"/>
      <w:jc w:val="left"/>
    </w:pPr>
    <w:rPr>
      <w:sz w:val="28"/>
    </w:rPr>
  </w:style>
  <w:style w:type="paragraph" w:customStyle="1" w:styleId="Appendix2">
    <w:name w:val="Appendix2"/>
    <w:basedOn w:val="appendix"/>
    <w:autoRedefine/>
    <w:rsid w:val="00DC4D02"/>
    <w:pPr>
      <w:pageBreakBefore w:val="0"/>
      <w:numPr>
        <w:ilvl w:val="2"/>
        <w:numId w:val="1"/>
      </w:numPr>
      <w:spacing w:before="120" w:after="120"/>
      <w:jc w:val="left"/>
    </w:pPr>
    <w:rPr>
      <w:sz w:val="26"/>
    </w:rPr>
  </w:style>
  <w:style w:type="paragraph" w:styleId="ListNumber">
    <w:name w:val="List Number"/>
    <w:basedOn w:val="Normal"/>
    <w:rsid w:val="00BC28A3"/>
  </w:style>
  <w:style w:type="paragraph" w:styleId="EndnoteText">
    <w:name w:val="endnote text"/>
    <w:basedOn w:val="Normal"/>
    <w:semiHidden/>
    <w:rsid w:val="005A4C27"/>
  </w:style>
  <w:style w:type="character" w:styleId="EndnoteReference">
    <w:name w:val="endnote reference"/>
    <w:semiHidden/>
    <w:rsid w:val="005A4C27"/>
    <w:rPr>
      <w:vertAlign w:val="superscript"/>
    </w:rPr>
  </w:style>
  <w:style w:type="paragraph" w:styleId="Caption">
    <w:name w:val="caption"/>
    <w:basedOn w:val="Normal"/>
    <w:next w:val="Normal"/>
    <w:qFormat/>
    <w:rsid w:val="00461EBA"/>
    <w:pPr>
      <w:spacing w:before="120" w:after="120"/>
      <w:jc w:val="center"/>
    </w:pPr>
    <w:rPr>
      <w:b/>
      <w:bCs/>
    </w:rPr>
  </w:style>
  <w:style w:type="table" w:styleId="TableGrid">
    <w:name w:val="Table Grid"/>
    <w:basedOn w:val="TableNormal"/>
    <w:rsid w:val="009F0B9D"/>
    <w:pPr>
      <w:widowControl w:val="0"/>
      <w:spacing w:line="240" w:lineRule="atLeast"/>
    </w:pPr>
    <w:rPr>
      <w:rFonts w:ascii="Arial" w:eastAsia="Arial" w:hAnsi="Arial"/>
      <w:sz w:val="16"/>
      <w:szCs w:val="16"/>
    </w:rPr>
    <w:tblPr/>
    <w:tcPr>
      <w:vAlign w:val="center"/>
    </w:tcPr>
  </w:style>
  <w:style w:type="paragraph" w:customStyle="1" w:styleId="Bullet">
    <w:name w:val="Bullet"/>
    <w:basedOn w:val="Normal"/>
    <w:rsid w:val="00496989"/>
    <w:pPr>
      <w:widowControl/>
      <w:numPr>
        <w:numId w:val="2"/>
      </w:numPr>
      <w:spacing w:after="80" w:line="240" w:lineRule="exact"/>
    </w:pPr>
    <w:rPr>
      <w:rFonts w:ascii="Verdana" w:eastAsia="SimSun" w:hAnsi="Verdana"/>
      <w:sz w:val="17"/>
    </w:rPr>
  </w:style>
  <w:style w:type="paragraph" w:customStyle="1" w:styleId="Body">
    <w:name w:val="Body"/>
    <w:basedOn w:val="Normal"/>
    <w:rsid w:val="007E6CDA"/>
    <w:pPr>
      <w:spacing w:line="240" w:lineRule="auto"/>
    </w:pPr>
    <w:rPr>
      <w:rFonts w:ascii="Times" w:hAnsi="Times"/>
      <w:snapToGrid w:val="0"/>
      <w:sz w:val="24"/>
    </w:rPr>
  </w:style>
  <w:style w:type="paragraph" w:customStyle="1" w:styleId="CellBody">
    <w:name w:val="CellBody"/>
    <w:basedOn w:val="Normal"/>
    <w:rsid w:val="007E6CDA"/>
    <w:pPr>
      <w:spacing w:line="240" w:lineRule="auto"/>
    </w:pPr>
    <w:rPr>
      <w:rFonts w:ascii="Times" w:hAnsi="Times"/>
      <w:snapToGrid w:val="0"/>
      <w:sz w:val="24"/>
    </w:rPr>
  </w:style>
  <w:style w:type="character" w:customStyle="1" w:styleId="BodyTextChar">
    <w:name w:val="Body Text Char"/>
    <w:link w:val="BodyText"/>
    <w:rsid w:val="00781BC6"/>
    <w:rPr>
      <w:lang w:val="en-US" w:eastAsia="en-US" w:bidi="ar-SA"/>
    </w:rPr>
  </w:style>
  <w:style w:type="paragraph" w:customStyle="1" w:styleId="StyleTitleAsian">
    <w:name w:val="Style Title + (Asian) 宋体"/>
    <w:basedOn w:val="Title"/>
    <w:next w:val="Title"/>
    <w:link w:val="StyleTitleAsianChar"/>
    <w:rsid w:val="00FE6C82"/>
    <w:rPr>
      <w:bCs/>
    </w:rPr>
  </w:style>
  <w:style w:type="character" w:customStyle="1" w:styleId="TitleChar">
    <w:name w:val="Title Char"/>
    <w:link w:val="Title"/>
    <w:rsid w:val="00FE6C82"/>
    <w:rPr>
      <w:rFonts w:ascii="Arial" w:eastAsia="Arial" w:hAnsi="Arial" w:cs="Arial"/>
      <w:b/>
      <w:sz w:val="36"/>
      <w:szCs w:val="36"/>
      <w:lang w:val="en-US" w:eastAsia="en-US" w:bidi="ar-SA"/>
    </w:rPr>
  </w:style>
  <w:style w:type="character" w:customStyle="1" w:styleId="StyleTitleAsianChar">
    <w:name w:val="Style Title + (Asian) 宋体 Char"/>
    <w:link w:val="StyleTitleAsian"/>
    <w:rsid w:val="00FE6C82"/>
    <w:rPr>
      <w:rFonts w:ascii="Arial" w:eastAsia="Arial" w:hAnsi="Arial" w:cs="Arial"/>
      <w:b/>
      <w:bCs/>
      <w:sz w:val="36"/>
      <w:szCs w:val="36"/>
      <w:lang w:val="en-US" w:eastAsia="en-US" w:bidi="ar-SA"/>
    </w:rPr>
  </w:style>
  <w:style w:type="paragraph" w:styleId="ListNumber2">
    <w:name w:val="List Number 2"/>
    <w:basedOn w:val="Normal"/>
    <w:rsid w:val="00BC28A3"/>
  </w:style>
  <w:style w:type="character" w:customStyle="1" w:styleId="Heading1Char">
    <w:name w:val="Heading 1 Char"/>
    <w:aliases w:val="H1 Char"/>
    <w:link w:val="Heading1"/>
    <w:rsid w:val="004D4439"/>
    <w:rPr>
      <w:rFonts w:ascii="Arial" w:eastAsia="Arial" w:hAnsi="Arial" w:cs="Arial"/>
      <w:b/>
      <w:sz w:val="24"/>
      <w:szCs w:val="16"/>
      <w:lang w:val="en-US" w:eastAsia="en-US" w:bidi="ar-SA"/>
    </w:rPr>
  </w:style>
  <w:style w:type="character" w:customStyle="1" w:styleId="Heading2Char">
    <w:name w:val="Heading 2 Char"/>
    <w:aliases w:val="H2 Char"/>
    <w:link w:val="Heading2"/>
    <w:rsid w:val="00EE0523"/>
    <w:rPr>
      <w:rFonts w:ascii="Univers LT Std 57 Cn" w:eastAsia="Arial" w:hAnsi="Univers LT Std 57 Cn" w:cs="Arial"/>
      <w:b/>
      <w:szCs w:val="16"/>
    </w:rPr>
  </w:style>
  <w:style w:type="paragraph" w:styleId="ListNumber3">
    <w:name w:val="List Number 3"/>
    <w:basedOn w:val="Normal"/>
    <w:rsid w:val="00BC28A3"/>
  </w:style>
  <w:style w:type="paragraph" w:styleId="ListNumber4">
    <w:name w:val="List Number 4"/>
    <w:basedOn w:val="Normal"/>
    <w:rsid w:val="00BC28A3"/>
  </w:style>
  <w:style w:type="paragraph" w:styleId="ListNumber5">
    <w:name w:val="List Number 5"/>
    <w:basedOn w:val="Normal"/>
    <w:rsid w:val="00BC28A3"/>
  </w:style>
  <w:style w:type="character" w:styleId="CommentReference">
    <w:name w:val="annotation reference"/>
    <w:semiHidden/>
    <w:rsid w:val="00756C4C"/>
    <w:rPr>
      <w:sz w:val="16"/>
      <w:szCs w:val="16"/>
    </w:rPr>
  </w:style>
  <w:style w:type="paragraph" w:styleId="CommentText">
    <w:name w:val="annotation text"/>
    <w:basedOn w:val="Normal"/>
    <w:semiHidden/>
    <w:rsid w:val="00756C4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6C4C"/>
    <w:rPr>
      <w:b/>
      <w:bCs/>
    </w:rPr>
  </w:style>
  <w:style w:type="paragraph" w:styleId="BalloonText">
    <w:name w:val="Balloon Text"/>
    <w:basedOn w:val="Normal"/>
    <w:semiHidden/>
    <w:rsid w:val="00756C4C"/>
    <w:rPr>
      <w:rFonts w:ascii="Tahoma" w:hAnsi="Tahoma" w:cs="Tahoma"/>
    </w:rPr>
  </w:style>
  <w:style w:type="paragraph" w:customStyle="1" w:styleId="PressureVSTimePlot">
    <w:name w:val="PressureVSTimePlot"/>
    <w:basedOn w:val="Normal"/>
    <w:rsid w:val="006552A2"/>
    <w:pPr>
      <w:widowControl/>
      <w:spacing w:line="240" w:lineRule="auto"/>
      <w:outlineLvl w:val="0"/>
    </w:pPr>
    <w:rPr>
      <w:rFonts w:eastAsia="SimSun" w:cs="Times New Roman"/>
      <w:szCs w:val="24"/>
      <w:lang w:eastAsia="zh-CN"/>
    </w:rPr>
  </w:style>
  <w:style w:type="table" w:customStyle="1" w:styleId="SLBDocumentStyleTableGrid">
    <w:name w:val="SLB_Document_Style_TableGrid"/>
    <w:basedOn w:val="TableNormal"/>
    <w:rsid w:val="00CC5A1F"/>
    <w:pPr>
      <w:jc w:val="center"/>
    </w:pPr>
    <w:rPr>
      <w:rFonts w:ascii="Arial" w:eastAsia="Arial" w:hAnsi="Arial"/>
      <w:sz w:val="1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rPr>
        <w:b/>
      </w:rPr>
      <w:tblPr/>
      <w:tcPr>
        <w:shd w:val="clear" w:color="auto" w:fill="A6A6A6"/>
      </w:tcPr>
    </w:tblStylePr>
  </w:style>
  <w:style w:type="paragraph" w:styleId="TableofFigures">
    <w:name w:val="table of figures"/>
    <w:basedOn w:val="Normal"/>
    <w:next w:val="Normal"/>
    <w:rsid w:val="00FD785A"/>
    <w:pPr>
      <w:ind w:leftChars="200" w:left="200" w:hangingChars="200" w:hanging="200"/>
      <w:jc w:val="center"/>
    </w:pPr>
  </w:style>
  <w:style w:type="character" w:customStyle="1" w:styleId="FooterChar">
    <w:name w:val="Footer Char"/>
    <w:link w:val="Footer"/>
    <w:uiPriority w:val="99"/>
    <w:rsid w:val="00F12E62"/>
    <w:rPr>
      <w:rFonts w:ascii="Arial" w:eastAsia="Arial" w:hAnsi="Arial" w:cs="Arial"/>
      <w:sz w:val="16"/>
      <w:szCs w:val="16"/>
      <w:lang w:eastAsia="en-US"/>
    </w:rPr>
  </w:style>
  <w:style w:type="character" w:customStyle="1" w:styleId="SLBInSituProDocCoverFontArial20B">
    <w:name w:val="SLB_InSituPro_Doc_Cover_Font_Arial_20B"/>
    <w:qFormat/>
    <w:rsid w:val="00805555"/>
    <w:rPr>
      <w:rFonts w:ascii="Arial" w:hAnsi="Arial" w:cs="Times New Roman"/>
      <w:b/>
      <w:sz w:val="40"/>
      <w:szCs w:val="40"/>
    </w:rPr>
  </w:style>
  <w:style w:type="character" w:customStyle="1" w:styleId="SLBInSituProDocCoverFontArial12B">
    <w:name w:val="SLB_InSituPro_Doc_Cover_Font_Arial_12B"/>
    <w:qFormat/>
    <w:rsid w:val="00805555"/>
    <w:rPr>
      <w:rFonts w:ascii="Arial" w:hAnsi="Arial" w:cs="Times New Roman"/>
      <w:b/>
      <w:sz w:val="24"/>
    </w:rPr>
  </w:style>
  <w:style w:type="character" w:customStyle="1" w:styleId="SLBInSituProDocCoverFontArial20">
    <w:name w:val="SLB_InSituPro_Doc_Cover_Font_Arial_20"/>
    <w:qFormat/>
    <w:rsid w:val="00805555"/>
    <w:rPr>
      <w:rFonts w:ascii="Arial" w:hAnsi="Arial" w:cs="Times New Roman"/>
      <w:sz w:val="40"/>
      <w:szCs w:val="40"/>
    </w:rPr>
  </w:style>
  <w:style w:type="character" w:customStyle="1" w:styleId="SLBInSituProDocCoverFontArial12">
    <w:name w:val="SLB_InSituPro_Doc_Cover_Font_Arial_12"/>
    <w:qFormat/>
    <w:rsid w:val="00805555"/>
    <w:rPr>
      <w:rFonts w:ascii="Arial" w:hAnsi="Arial" w:cs="Times New Roman"/>
      <w:sz w:val="24"/>
    </w:rPr>
  </w:style>
  <w:style w:type="character" w:customStyle="1" w:styleId="SLBInSituProDocCoverFontArial18BW">
    <w:name w:val="SLB_InSituPro_Doc_Cover_Font_Arial_18BW"/>
    <w:qFormat/>
    <w:rsid w:val="00805555"/>
    <w:rPr>
      <w:rFonts w:ascii="Arial" w:hAnsi="Arial" w:cs="Times New Roman"/>
      <w:b/>
      <w:color w:val="FFFFFF"/>
      <w:sz w:val="36"/>
      <w:szCs w:val="36"/>
    </w:rPr>
  </w:style>
  <w:style w:type="character" w:customStyle="1" w:styleId="SLBInSituProDocCoverFontArial14B">
    <w:name w:val="SLB_InSituPro_Doc_Cover_Font_Arial_14B"/>
    <w:qFormat/>
    <w:rsid w:val="00805555"/>
    <w:rPr>
      <w:rFonts w:ascii="Arial" w:hAnsi="Arial" w:cs="Times New Roman"/>
      <w:b/>
      <w:sz w:val="32"/>
      <w:szCs w:val="32"/>
    </w:rPr>
  </w:style>
  <w:style w:type="character" w:customStyle="1" w:styleId="SLBInSituProDocCoverFontArial8">
    <w:name w:val="SLB_InSituPro_Doc_Cover_Font_Arial_8"/>
    <w:qFormat/>
    <w:rsid w:val="00805555"/>
    <w:rPr>
      <w:rFonts w:ascii="Arial" w:hAnsi="Arial" w:cs="Times New Roman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805555"/>
    <w:pPr>
      <w:ind w:left="48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805555"/>
    <w:pPr>
      <w:ind w:left="64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805555"/>
    <w:pPr>
      <w:ind w:left="8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805555"/>
    <w:pPr>
      <w:ind w:left="96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805555"/>
    <w:pPr>
      <w:ind w:left="112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805555"/>
    <w:pPr>
      <w:ind w:left="1280"/>
    </w:pPr>
    <w:rPr>
      <w:rFonts w:ascii="Calibri" w:hAnsi="Calibri" w:cs="Calibri"/>
      <w:sz w:val="18"/>
      <w:szCs w:val="18"/>
    </w:rPr>
  </w:style>
  <w:style w:type="paragraph" w:customStyle="1" w:styleId="PressureTitle">
    <w:name w:val="PressureTitle"/>
    <w:basedOn w:val="Normal"/>
    <w:rsid w:val="00805555"/>
    <w:pPr>
      <w:widowControl/>
      <w:spacing w:line="240" w:lineRule="auto"/>
      <w:jc w:val="center"/>
    </w:pPr>
    <w:rPr>
      <w:rFonts w:eastAsia="SimSun" w:cs="Times New Roman"/>
      <w:sz w:val="20"/>
      <w:szCs w:val="20"/>
      <w:lang w:eastAsia="zh-CN"/>
    </w:rPr>
  </w:style>
  <w:style w:type="paragraph" w:customStyle="1" w:styleId="PressueImage">
    <w:name w:val="PressueImage"/>
    <w:basedOn w:val="Normal"/>
    <w:rsid w:val="00805555"/>
    <w:pPr>
      <w:widowControl/>
      <w:spacing w:line="240" w:lineRule="auto"/>
      <w:jc w:val="center"/>
    </w:pPr>
    <w:rPr>
      <w:rFonts w:eastAsia="SimSun" w:cs="Times New Roman"/>
      <w:color w:val="FFFFFF"/>
      <w:sz w:val="24"/>
      <w:szCs w:val="20"/>
      <w:lang w:eastAsia="zh-CN"/>
    </w:rPr>
  </w:style>
  <w:style w:type="character" w:customStyle="1" w:styleId="PressureParaName">
    <w:name w:val="PressureParaName"/>
    <w:rsid w:val="00805555"/>
    <w:rPr>
      <w:rFonts w:ascii="Arial" w:hAnsi="Arial" w:cs="Times New Roman"/>
      <w:b/>
      <w:bCs/>
      <w:sz w:val="16"/>
    </w:rPr>
  </w:style>
  <w:style w:type="paragraph" w:customStyle="1" w:styleId="PressureImage">
    <w:name w:val="PressureImage"/>
    <w:basedOn w:val="Normal"/>
    <w:rsid w:val="00805555"/>
    <w:pPr>
      <w:widowControl/>
      <w:spacing w:line="240" w:lineRule="auto"/>
      <w:jc w:val="center"/>
    </w:pPr>
    <w:rPr>
      <w:rFonts w:eastAsia="SimSun" w:cs="Times New Roman"/>
      <w:sz w:val="24"/>
      <w:szCs w:val="20"/>
      <w:lang w:eastAsia="zh-CN"/>
    </w:rPr>
  </w:style>
  <w:style w:type="character" w:customStyle="1" w:styleId="PressureParaValue">
    <w:name w:val="PressureParaValue"/>
    <w:rsid w:val="00805555"/>
    <w:rPr>
      <w:rFonts w:ascii="Arial" w:hAnsi="Arial"/>
      <w:sz w:val="16"/>
    </w:rPr>
  </w:style>
  <w:style w:type="character" w:styleId="UnresolvedMention">
    <w:name w:val="Unresolved Mention"/>
    <w:uiPriority w:val="99"/>
    <w:semiHidden/>
    <w:unhideWhenUsed/>
    <w:rsid w:val="00805555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CC"/>
    <w:pPr>
      <w:widowControl/>
      <w:numPr>
        <w:ilvl w:val="1"/>
      </w:numPr>
      <w:spacing w:line="276" w:lineRule="auto"/>
      <w:jc w:val="both"/>
    </w:pPr>
    <w:rPr>
      <w:rFonts w:ascii="Cambria" w:eastAsia="Times New Roman" w:hAnsi="Cambria" w:cs="Times New Roman"/>
      <w:i/>
      <w:iCs/>
      <w:color w:val="4F81BD"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D02CCC"/>
    <w:rPr>
      <w:rFonts w:ascii="Cambria" w:eastAsia="Times New Roman" w:hAnsi="Cambria"/>
      <w:i/>
      <w:iCs/>
      <w:color w:val="4F81BD"/>
      <w:spacing w:val="15"/>
      <w:sz w:val="32"/>
      <w:szCs w:val="24"/>
    </w:rPr>
  </w:style>
  <w:style w:type="paragraph" w:styleId="NormalWeb">
    <w:name w:val="Normal (Web)"/>
    <w:basedOn w:val="Normal"/>
    <w:uiPriority w:val="99"/>
    <w:unhideWhenUsed/>
    <w:rsid w:val="009678A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link w:val="Heading3"/>
    <w:rsid w:val="00E20BB0"/>
    <w:rPr>
      <w:rFonts w:ascii="Arial" w:eastAsia="Arial" w:hAnsi="Arial" w:cs="Arial"/>
      <w:i/>
      <w:szCs w:val="16"/>
    </w:rPr>
  </w:style>
  <w:style w:type="paragraph" w:customStyle="1" w:styleId="msonormal0">
    <w:name w:val="msonormal"/>
    <w:basedOn w:val="Normal"/>
    <w:rsid w:val="0016235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uiPriority w:val="99"/>
    <w:semiHidden/>
    <w:unhideWhenUsed/>
    <w:rsid w:val="00162350"/>
    <w:rPr>
      <w:color w:val="2B579A"/>
      <w:shd w:val="clear" w:color="auto" w:fill="E6E6E6"/>
    </w:rPr>
  </w:style>
  <w:style w:type="paragraph" w:customStyle="1" w:styleId="dfastyle3">
    <w:name w:val="dfa_style3"/>
    <w:rsid w:val="001457FD"/>
    <w:pPr>
      <w:jc w:val="center"/>
    </w:pPr>
    <w:rPr>
      <w:rFonts w:ascii="Arial" w:eastAsia="Times New Roman" w:hAnsi="Arial" w:cs="Arial"/>
    </w:rPr>
  </w:style>
  <w:style w:type="paragraph" w:customStyle="1" w:styleId="Heading">
    <w:name w:val="Heading"/>
    <w:basedOn w:val="Normal"/>
    <w:next w:val="BodyText"/>
    <w:qFormat/>
    <w:rsid w:val="009B289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">
    <w:name w:val="List"/>
    <w:basedOn w:val="BodyText"/>
    <w:rsid w:val="009B2891"/>
    <w:rPr>
      <w:rFonts w:cs="Lucida Sans"/>
    </w:rPr>
  </w:style>
  <w:style w:type="paragraph" w:customStyle="1" w:styleId="Index">
    <w:name w:val="Index"/>
    <w:basedOn w:val="Normal"/>
    <w:qFormat/>
    <w:rsid w:val="009B2891"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rsid w:val="009B2891"/>
  </w:style>
  <w:style w:type="paragraph" w:customStyle="1" w:styleId="PreformattedText">
    <w:name w:val="Preformatted Text"/>
    <w:basedOn w:val="Normal"/>
    <w:qFormat/>
    <w:rsid w:val="009B2891"/>
    <w:rPr>
      <w:rFonts w:ascii="Liberation Mono" w:eastAsia="NSimSun" w:hAnsi="Liberation Mono" w:cs="Liberation Mono"/>
      <w:sz w:val="20"/>
      <w:szCs w:val="20"/>
    </w:rPr>
  </w:style>
  <w:style w:type="paragraph" w:customStyle="1" w:styleId="FrameContents">
    <w:name w:val="Frame Contents"/>
    <w:basedOn w:val="Normal"/>
    <w:qFormat/>
    <w:rsid w:val="009B2891"/>
  </w:style>
  <w:style w:type="paragraph" w:customStyle="1" w:styleId="BulletKeyObservations">
    <w:name w:val="Bullet Key Observations"/>
    <w:basedOn w:val="Normal"/>
    <w:link w:val="BulletKeyObservationsChar"/>
    <w:qFormat/>
    <w:rsid w:val="00D766CA"/>
    <w:pPr>
      <w:widowControl/>
      <w:numPr>
        <w:ilvl w:val="1"/>
        <w:numId w:val="15"/>
      </w:numPr>
      <w:autoSpaceDE w:val="0"/>
      <w:autoSpaceDN w:val="0"/>
      <w:adjustRightInd w:val="0"/>
      <w:spacing w:after="60" w:line="240" w:lineRule="auto"/>
      <w:ind w:left="720" w:right="-180"/>
      <w:jc w:val="both"/>
    </w:pPr>
    <w:rPr>
      <w:rFonts w:ascii="Univers LT Std 57 Cn" w:eastAsia="SimSun" w:hAnsi="Univers LT Std 57 Cn" w:cs="Calibri"/>
      <w:sz w:val="24"/>
      <w:szCs w:val="24"/>
    </w:rPr>
  </w:style>
  <w:style w:type="character" w:customStyle="1" w:styleId="BulletKeyObservationsChar">
    <w:name w:val="Bullet Key Observations Char"/>
    <w:basedOn w:val="DefaultParagraphFont"/>
    <w:link w:val="BulletKeyObservations"/>
    <w:rsid w:val="00D766CA"/>
    <w:rPr>
      <w:rFonts w:ascii="Univers LT Std 57 Cn" w:hAnsi="Univers LT Std 57 Cn" w:cs="Calibri"/>
      <w:sz w:val="24"/>
      <w:szCs w:val="24"/>
    </w:rPr>
  </w:style>
  <w:style w:type="paragraph" w:customStyle="1" w:styleId="Head2">
    <w:name w:val="Head2"/>
    <w:basedOn w:val="Heading2"/>
    <w:link w:val="Head2Char"/>
    <w:qFormat/>
    <w:rsid w:val="00101F2E"/>
  </w:style>
  <w:style w:type="character" w:customStyle="1" w:styleId="Head2Char">
    <w:name w:val="Head2 Char"/>
    <w:basedOn w:val="Heading2Char"/>
    <w:link w:val="Head2"/>
    <w:rsid w:val="00101F2E"/>
    <w:rPr>
      <w:rFonts w:ascii="Univers LT Std 57 Cn" w:eastAsia="Arial" w:hAnsi="Univers LT Std 57 Cn" w:cs="Arial"/>
      <w:b/>
      <w:szCs w:val="16"/>
    </w:rPr>
  </w:style>
  <w:style w:type="paragraph" w:customStyle="1" w:styleId="Head1">
    <w:name w:val="Head1"/>
    <w:basedOn w:val="Heading1"/>
    <w:link w:val="Head1Char"/>
    <w:qFormat/>
    <w:rsid w:val="005356B0"/>
    <w:rPr>
      <w:rFonts w:ascii="Univers LT Std 57 Cn" w:hAnsi="Univers LT Std 57 Cn"/>
    </w:rPr>
  </w:style>
  <w:style w:type="character" w:customStyle="1" w:styleId="Head1Char">
    <w:name w:val="Head1 Char"/>
    <w:basedOn w:val="Heading1Char"/>
    <w:link w:val="Head1"/>
    <w:rsid w:val="005356B0"/>
    <w:rPr>
      <w:rFonts w:ascii="Univers LT Std 57 Cn" w:eastAsia="Arial" w:hAnsi="Univers LT Std 57 Cn" w:cs="Arial"/>
      <w:b/>
      <w:sz w:val="24"/>
      <w:szCs w:val="16"/>
      <w:lang w:val="en-US" w:eastAsia="en-US" w:bidi="ar-SA"/>
    </w:rPr>
  </w:style>
  <w:style w:type="paragraph" w:customStyle="1" w:styleId="Head3">
    <w:name w:val="Head3"/>
    <w:basedOn w:val="Heading3"/>
    <w:link w:val="Head3Char"/>
    <w:qFormat/>
    <w:rsid w:val="003758B0"/>
    <w:rPr>
      <w:rFonts w:ascii="Univers LT Std 57 Cn" w:hAnsi="Univers LT Std 57 Cn"/>
      <w:szCs w:val="20"/>
    </w:rPr>
  </w:style>
  <w:style w:type="character" w:customStyle="1" w:styleId="Head3Char">
    <w:name w:val="Head3 Char"/>
    <w:basedOn w:val="Heading3Char"/>
    <w:link w:val="Head3"/>
    <w:rsid w:val="003758B0"/>
    <w:rPr>
      <w:rFonts w:ascii="Univers LT Std 57 Cn" w:eastAsia="Arial" w:hAnsi="Univers LT Std 57 Cn" w:cs="Arial"/>
      <w:i/>
      <w:szCs w:val="16"/>
    </w:rPr>
  </w:style>
  <w:style w:type="paragraph" w:customStyle="1" w:styleId="StationText">
    <w:name w:val="StationText"/>
    <w:basedOn w:val="Normal"/>
    <w:link w:val="StationTextChar"/>
    <w:qFormat/>
    <w:rsid w:val="00FD17E5"/>
    <w:pPr>
      <w:jc w:val="both"/>
    </w:pPr>
    <w:rPr>
      <w:rFonts w:ascii="Univers LT Std 57 Cn" w:hAnsi="Univers LT Std 57 Cn"/>
      <w:sz w:val="20"/>
      <w:szCs w:val="20"/>
    </w:rPr>
  </w:style>
  <w:style w:type="character" w:customStyle="1" w:styleId="StationTextChar">
    <w:name w:val="StationText Char"/>
    <w:basedOn w:val="DefaultParagraphFont"/>
    <w:link w:val="StationText"/>
    <w:rsid w:val="00FD17E5"/>
    <w:rPr>
      <w:rFonts w:ascii="Univers LT Std 57 Cn" w:eastAsia="Arial" w:hAnsi="Univers LT Std 57 Cn" w:cs="Arial"/>
    </w:rPr>
  </w:style>
  <w:style w:type="paragraph" w:customStyle="1" w:styleId="DFAPicStyle">
    <w:name w:val="DFAPicStyle"/>
    <w:basedOn w:val="Normal"/>
    <w:link w:val="DFAPicStyleChar"/>
    <w:qFormat/>
    <w:rsid w:val="00650AA9"/>
    <w:pPr>
      <w:jc w:val="center"/>
    </w:pPr>
    <w:rPr>
      <w:noProof/>
    </w:rPr>
  </w:style>
  <w:style w:type="character" w:customStyle="1" w:styleId="DFAPicStyleChar">
    <w:name w:val="DFAPicStyle Char"/>
    <w:basedOn w:val="DefaultParagraphFont"/>
    <w:link w:val="DFAPicStyle"/>
    <w:rsid w:val="00650AA9"/>
    <w:rPr>
      <w:rFonts w:ascii="Arial" w:eastAsia="Arial" w:hAnsi="Arial" w:cs="Arial"/>
      <w:noProof/>
      <w:sz w:val="16"/>
      <w:szCs w:val="16"/>
    </w:rPr>
  </w:style>
  <w:style w:type="paragraph" w:customStyle="1" w:styleId="Tooltype">
    <w:name w:val="Tool_type"/>
    <w:basedOn w:val="Normal"/>
    <w:link w:val="TooltypeChar"/>
    <w:qFormat/>
    <w:rsid w:val="008C45CB"/>
    <w:pPr>
      <w:spacing w:line="360" w:lineRule="atLeast"/>
    </w:pPr>
    <w:rPr>
      <w:sz w:val="32"/>
    </w:rPr>
  </w:style>
  <w:style w:type="character" w:customStyle="1" w:styleId="TooltypeChar">
    <w:name w:val="Tool_type Char"/>
    <w:basedOn w:val="DefaultParagraphFont"/>
    <w:link w:val="Tooltype"/>
    <w:rsid w:val="008C45CB"/>
    <w:rPr>
      <w:rFonts w:ascii="Arial" w:eastAsia="Arial" w:hAnsi="Arial" w:cs="Arial"/>
      <w:sz w:val="3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llardo4\AppData\Roaming\Microsoft\Windows\Templates\Interpretation_A4_Defaul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67FD7-F2D8-4E65-9F58-F0CF606059F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Interpretation_A4_Default.dot</Template>
  <TotalTime>334</TotalTime>
  <Pages>20</Pages>
  <Words>257</Words>
  <Characters>2749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FDHL_162_0_8.5in_MDT_Final_Report</vt:lpstr>
    </vt:vector>
  </TitlesOfParts>
  <Company>Schlumberger</Company>
  <LinksUpToDate>false</LinksUpToDate>
  <CharactersWithSpaces>3001</CharactersWithSpaces>
  <SharedDoc>false</SharedDoc>
  <HLinks>
    <vt:vector size="864" baseType="variant">
      <vt:variant>
        <vt:i4>1179701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_Toc161353036</vt:lpwstr>
      </vt:variant>
      <vt:variant>
        <vt:i4>1179701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_Toc161353035</vt:lpwstr>
      </vt:variant>
      <vt:variant>
        <vt:i4>1179701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_Toc161353034</vt:lpwstr>
      </vt:variant>
      <vt:variant>
        <vt:i4>1179701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_Toc161353033</vt:lpwstr>
      </vt:variant>
      <vt:variant>
        <vt:i4>1179701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_Toc161353032</vt:lpwstr>
      </vt:variant>
      <vt:variant>
        <vt:i4>1179701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_Toc161353031</vt:lpwstr>
      </vt:variant>
      <vt:variant>
        <vt:i4>1179701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_Toc161353030</vt:lpwstr>
      </vt:variant>
      <vt:variant>
        <vt:i4>1245237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_Toc161353029</vt:lpwstr>
      </vt:variant>
      <vt:variant>
        <vt:i4>1245237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_Toc161353028</vt:lpwstr>
      </vt:variant>
      <vt:variant>
        <vt:i4>1245237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_Toc161353027</vt:lpwstr>
      </vt:variant>
      <vt:variant>
        <vt:i4>1245237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_Toc161353026</vt:lpwstr>
      </vt:variant>
      <vt:variant>
        <vt:i4>1245237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_Toc161353025</vt:lpwstr>
      </vt:variant>
      <vt:variant>
        <vt:i4>1245237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_Toc161353024</vt:lpwstr>
      </vt:variant>
      <vt:variant>
        <vt:i4>1245237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_Toc161353023</vt:lpwstr>
      </vt:variant>
      <vt:variant>
        <vt:i4>1245237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_Toc161353022</vt:lpwstr>
      </vt:variant>
      <vt:variant>
        <vt:i4>1245237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_Toc161353021</vt:lpwstr>
      </vt:variant>
      <vt:variant>
        <vt:i4>1245237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_Toc161353020</vt:lpwstr>
      </vt:variant>
      <vt:variant>
        <vt:i4>1048629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_Toc161353019</vt:lpwstr>
      </vt:variant>
      <vt:variant>
        <vt:i4>1048629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_Toc161353018</vt:lpwstr>
      </vt:variant>
      <vt:variant>
        <vt:i4>1048629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_Toc161353017</vt:lpwstr>
      </vt:variant>
      <vt:variant>
        <vt:i4>1048629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_Toc161353016</vt:lpwstr>
      </vt:variant>
      <vt:variant>
        <vt:i4>1048629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_Toc161353015</vt:lpwstr>
      </vt:variant>
      <vt:variant>
        <vt:i4>1048629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_Toc161353014</vt:lpwstr>
      </vt:variant>
      <vt:variant>
        <vt:i4>1048629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_Toc161353013</vt:lpwstr>
      </vt:variant>
      <vt:variant>
        <vt:i4>1048629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_Toc161353012</vt:lpwstr>
      </vt:variant>
      <vt:variant>
        <vt:i4>1048629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_Toc161353011</vt:lpwstr>
      </vt:variant>
      <vt:variant>
        <vt:i4>1048629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_Toc161353010</vt:lpwstr>
      </vt:variant>
      <vt:variant>
        <vt:i4>1114165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_Toc161353009</vt:lpwstr>
      </vt:variant>
      <vt:variant>
        <vt:i4>1114165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_Toc161353008</vt:lpwstr>
      </vt:variant>
      <vt:variant>
        <vt:i4>1114165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_Toc161353007</vt:lpwstr>
      </vt:variant>
      <vt:variant>
        <vt:i4>1114165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_Toc161353006</vt:lpwstr>
      </vt:variant>
      <vt:variant>
        <vt:i4>1114165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_Toc161353005</vt:lpwstr>
      </vt:variant>
      <vt:variant>
        <vt:i4>1114165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_Toc161353004</vt:lpwstr>
      </vt:variant>
      <vt:variant>
        <vt:i4>1114165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_Toc161353003</vt:lpwstr>
      </vt:variant>
      <vt:variant>
        <vt:i4>1114165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_Toc161353002</vt:lpwstr>
      </vt:variant>
      <vt:variant>
        <vt:i4>1114165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_Toc161353001</vt:lpwstr>
      </vt:variant>
      <vt:variant>
        <vt:i4>1114165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_Toc161353000</vt:lpwstr>
      </vt:variant>
      <vt:variant>
        <vt:i4>1638460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_Toc161352999</vt:lpwstr>
      </vt:variant>
      <vt:variant>
        <vt:i4>1638460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_Toc161352998</vt:lpwstr>
      </vt:variant>
      <vt:variant>
        <vt:i4>1638460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_Toc161352997</vt:lpwstr>
      </vt:variant>
      <vt:variant>
        <vt:i4>1638460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_Toc161352996</vt:lpwstr>
      </vt:variant>
      <vt:variant>
        <vt:i4>1638460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_Toc161352995</vt:lpwstr>
      </vt:variant>
      <vt:variant>
        <vt:i4>1638460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_Toc161352994</vt:lpwstr>
      </vt:variant>
      <vt:variant>
        <vt:i4>1638460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_Toc161352993</vt:lpwstr>
      </vt:variant>
      <vt:variant>
        <vt:i4>1638460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_Toc161352992</vt:lpwstr>
      </vt:variant>
      <vt:variant>
        <vt:i4>1638460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_Toc161352991</vt:lpwstr>
      </vt:variant>
      <vt:variant>
        <vt:i4>1638460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_Toc161352990</vt:lpwstr>
      </vt:variant>
      <vt:variant>
        <vt:i4>1572924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_Toc161352989</vt:lpwstr>
      </vt:variant>
      <vt:variant>
        <vt:i4>1572924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_Toc161352988</vt:lpwstr>
      </vt:variant>
      <vt:variant>
        <vt:i4>1572924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_Toc161352987</vt:lpwstr>
      </vt:variant>
      <vt:variant>
        <vt:i4>1572924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_Toc161352986</vt:lpwstr>
      </vt:variant>
      <vt:variant>
        <vt:i4>1572924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_Toc161352985</vt:lpwstr>
      </vt:variant>
      <vt:variant>
        <vt:i4>1572924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_Toc161352984</vt:lpwstr>
      </vt:variant>
      <vt:variant>
        <vt:i4>1572924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_Toc161352983</vt:lpwstr>
      </vt:variant>
      <vt:variant>
        <vt:i4>1572924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_Toc161352982</vt:lpwstr>
      </vt:variant>
      <vt:variant>
        <vt:i4>1572924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_Toc161352981</vt:lpwstr>
      </vt:variant>
      <vt:variant>
        <vt:i4>1572924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_Toc161352980</vt:lpwstr>
      </vt:variant>
      <vt:variant>
        <vt:i4>1507388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_Toc161352979</vt:lpwstr>
      </vt:variant>
      <vt:variant>
        <vt:i4>1507388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_Toc161352978</vt:lpwstr>
      </vt:variant>
      <vt:variant>
        <vt:i4>1507388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_Toc161352977</vt:lpwstr>
      </vt:variant>
      <vt:variant>
        <vt:i4>1507388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_Toc161352976</vt:lpwstr>
      </vt:variant>
      <vt:variant>
        <vt:i4>1507388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_Toc161352975</vt:lpwstr>
      </vt:variant>
      <vt:variant>
        <vt:i4>1507388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_Toc161352974</vt:lpwstr>
      </vt:variant>
      <vt:variant>
        <vt:i4>1507388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_Toc161352973</vt:lpwstr>
      </vt:variant>
      <vt:variant>
        <vt:i4>1507388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_Toc161352972</vt:lpwstr>
      </vt:variant>
      <vt:variant>
        <vt:i4>1507388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_Toc161352971</vt:lpwstr>
      </vt:variant>
      <vt:variant>
        <vt:i4>1507388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_Toc161352970</vt:lpwstr>
      </vt:variant>
      <vt:variant>
        <vt:i4>1441852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_Toc161352969</vt:lpwstr>
      </vt:variant>
      <vt:variant>
        <vt:i4>1441852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_Toc161352968</vt:lpwstr>
      </vt:variant>
      <vt:variant>
        <vt:i4>1441852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_Toc161352967</vt:lpwstr>
      </vt:variant>
      <vt:variant>
        <vt:i4>1441852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_Toc161352966</vt:lpwstr>
      </vt:variant>
      <vt:variant>
        <vt:i4>1441852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_Toc161352965</vt:lpwstr>
      </vt:variant>
      <vt:variant>
        <vt:i4>1441852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_Toc161352964</vt:lpwstr>
      </vt:variant>
      <vt:variant>
        <vt:i4>1441852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_Toc161352963</vt:lpwstr>
      </vt:variant>
      <vt:variant>
        <vt:i4>1441852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_Toc161352962</vt:lpwstr>
      </vt:variant>
      <vt:variant>
        <vt:i4>1441852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_Toc161352961</vt:lpwstr>
      </vt:variant>
      <vt:variant>
        <vt:i4>1441852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_Toc161352960</vt:lpwstr>
      </vt:variant>
      <vt:variant>
        <vt:i4>1376316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_Toc161352959</vt:lpwstr>
      </vt:variant>
      <vt:variant>
        <vt:i4>1376316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_Toc161352958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_Toc161352957</vt:lpwstr>
      </vt:variant>
      <vt:variant>
        <vt:i4>1376316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_Toc161352956</vt:lpwstr>
      </vt:variant>
      <vt:variant>
        <vt:i4>1376316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_Toc161352955</vt:lpwstr>
      </vt:variant>
      <vt:variant>
        <vt:i4>1376316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_Toc161352954</vt:lpwstr>
      </vt:variant>
      <vt:variant>
        <vt:i4>1376316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_Toc161352953</vt:lpwstr>
      </vt:variant>
      <vt:variant>
        <vt:i4>1376316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_Toc161352952</vt:lpwstr>
      </vt:variant>
      <vt:variant>
        <vt:i4>1376316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_Toc161352951</vt:lpwstr>
      </vt:variant>
      <vt:variant>
        <vt:i4>1376316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_Toc161352950</vt:lpwstr>
      </vt:variant>
      <vt:variant>
        <vt:i4>1310780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_Toc161352949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_Toc161352948</vt:lpwstr>
      </vt:variant>
      <vt:variant>
        <vt:i4>1310780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_Toc161352947</vt:lpwstr>
      </vt:variant>
      <vt:variant>
        <vt:i4>1310780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_Toc161352946</vt:lpwstr>
      </vt:variant>
      <vt:variant>
        <vt:i4>1310780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_Toc161352945</vt:lpwstr>
      </vt:variant>
      <vt:variant>
        <vt:i4>1310780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_Toc161352944</vt:lpwstr>
      </vt:variant>
      <vt:variant>
        <vt:i4>1310780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_Toc161352943</vt:lpwstr>
      </vt:variant>
      <vt:variant>
        <vt:i4>1310780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_Toc161352942</vt:lpwstr>
      </vt:variant>
      <vt:variant>
        <vt:i4>1310780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_Toc161352941</vt:lpwstr>
      </vt:variant>
      <vt:variant>
        <vt:i4>1310780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_Toc161352940</vt:lpwstr>
      </vt:variant>
      <vt:variant>
        <vt:i4>1245244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_Toc161352939</vt:lpwstr>
      </vt:variant>
      <vt:variant>
        <vt:i4>1245244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_Toc161352938</vt:lpwstr>
      </vt:variant>
      <vt:variant>
        <vt:i4>1245244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_Toc161352937</vt:lpwstr>
      </vt:variant>
      <vt:variant>
        <vt:i4>1245244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_Toc161352936</vt:lpwstr>
      </vt:variant>
      <vt:variant>
        <vt:i4>1245244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_Toc161352935</vt:lpwstr>
      </vt:variant>
      <vt:variant>
        <vt:i4>1245244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_Toc161352934</vt:lpwstr>
      </vt:variant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_Toc161352933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_Toc161352932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_Toc161352931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_Toc161352930</vt:lpwstr>
      </vt:variant>
      <vt:variant>
        <vt:i4>1179708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_Toc161352929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_Toc161352928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_Toc161352927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_Toc161352926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_Toc161352925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_Toc161352924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_Toc161352923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_Toc161352922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_Toc161352921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_Toc161352920</vt:lpwstr>
      </vt:variant>
      <vt:variant>
        <vt:i4>1114172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_Toc161352919</vt:lpwstr>
      </vt:variant>
      <vt:variant>
        <vt:i4>1114172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_Toc161352918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_Toc161352917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_Toc161352916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_Toc161352915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_Toc161352914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_Toc161352913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_Toc161352912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_Toc161352911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_Toc161352910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_Toc161352909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_Toc161352908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_Toc161352907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_Toc161352906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_Toc161352905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_Toc161352904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_Toc161352903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_Toc161352902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_Toc161352901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_Toc161352900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_Toc161352899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_Toc161352898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_Toc161352897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_Toc161352896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_Toc161352895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_Toc161352894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_Toc161352893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NYYM_125_3_6.125in_MDT_Report</dc:title>
  <dc:subject/>
  <dc:creator>Stanislav Kuzmin</dc:creator>
  <cp:keywords>NYYM_125_3_6.125in_MDT_Report</cp:keywords>
  <dc:description/>
  <cp:lastModifiedBy>Stanislav Kuzmin</cp:lastModifiedBy>
  <cp:revision>95</cp:revision>
  <cp:lastPrinted>2022-07-30T01:50:00Z</cp:lastPrinted>
  <dcterms:created xsi:type="dcterms:W3CDTF">2024-04-14T14:22:00Z</dcterms:created>
  <dcterms:modified xsi:type="dcterms:W3CDTF">2025-02-27T10:57:00Z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etDate">
    <vt:lpwstr>2022-03-13T01:21:09Z</vt:lpwstr>
  </property>
  <property fmtid="{D5CDD505-2E9C-101B-9397-08002B2CF9AE}" pid="4" name="MSIP_Label_703e2fe1-4846-4393-8cf2-1bc71a04fd88_Method">
    <vt:lpwstr>Privileged</vt:lpwstr>
  </property>
  <property fmtid="{D5CDD505-2E9C-101B-9397-08002B2CF9AE}" pid="5" name="MSIP_Label_703e2fe1-4846-4393-8cf2-1bc71a04fd88_Name">
    <vt:lpwstr>703e2fe1-4846-4393-8cf2-1bc71a04fd88</vt:lpwstr>
  </property>
  <property fmtid="{D5CDD505-2E9C-101B-9397-08002B2CF9AE}" pid="6" name="MSIP_Label_703e2fe1-4846-4393-8cf2-1bc71a04fd88_SiteId">
    <vt:lpwstr>41ff26dc-250f-4b13-8981-739be8610c21</vt:lpwstr>
  </property>
  <property fmtid="{D5CDD505-2E9C-101B-9397-08002B2CF9AE}" pid="7" name="MSIP_Label_703e2fe1-4846-4393-8cf2-1bc71a04fd88_ContentBits">
    <vt:lpwstr>0</vt:lpwstr>
  </property>
</Properties>
</file>